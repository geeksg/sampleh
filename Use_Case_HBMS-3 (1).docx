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18154F">
      <w:pPr>
        <w:pStyle w:val="PageTitle"/>
      </w:pPr>
    </w:p>
    <w:p w14:paraId="047659E7" w14:textId="77777777" w:rsidR="009F5790" w:rsidRPr="009F5790" w:rsidRDefault="009F5790" w:rsidP="0018154F">
      <w:pPr>
        <w:pStyle w:val="PageTitle"/>
      </w:pPr>
    </w:p>
    <w:p w14:paraId="4B63A63E" w14:textId="77777777" w:rsidR="009F5790" w:rsidRPr="009F5790" w:rsidRDefault="009F5790" w:rsidP="0018154F">
      <w:pPr>
        <w:pStyle w:val="PageTitle"/>
      </w:pPr>
    </w:p>
    <w:p w14:paraId="48ED829F" w14:textId="77777777" w:rsidR="009F5790" w:rsidRPr="001C4D77" w:rsidRDefault="009F5790" w:rsidP="0018154F">
      <w:pPr>
        <w:pStyle w:val="PageTitle"/>
      </w:pPr>
    </w:p>
    <w:p w14:paraId="5AB8EF64" w14:textId="77777777" w:rsidR="009F5790" w:rsidRPr="001C4D77" w:rsidRDefault="009F5790" w:rsidP="0018154F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18154F">
      <w:pPr>
        <w:pStyle w:val="PageTitle"/>
      </w:pPr>
    </w:p>
    <w:p w14:paraId="03A8A6B3" w14:textId="45C90EC8" w:rsidR="009F5790" w:rsidRPr="001C4D77" w:rsidRDefault="00155339" w:rsidP="0018154F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18154F"/>
    <w:p w14:paraId="12D6A4D9" w14:textId="77777777" w:rsidR="009F5790" w:rsidRPr="009F5790" w:rsidRDefault="009F5790" w:rsidP="0018154F"/>
    <w:p w14:paraId="4F7ED659" w14:textId="77777777" w:rsidR="009F5790" w:rsidRPr="009F5790" w:rsidRDefault="009F5790" w:rsidP="0018154F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E874CC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18154F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C1A3205" w:rsidR="009F5790" w:rsidRPr="009F5790" w:rsidRDefault="009F5790" w:rsidP="0018154F">
            <w:r w:rsidRPr="009F5790">
              <w:t> </w:t>
            </w:r>
            <w:r w:rsidR="00C14DF3">
              <w:t>PRJ_hotel_booking_management</w:t>
            </w:r>
            <w:r w:rsidR="006163CB" w:rsidRPr="006163CB">
              <w:t>_01</w:t>
            </w:r>
          </w:p>
        </w:tc>
      </w:tr>
      <w:tr w:rsidR="009F5790" w:rsidRPr="009F5790" w14:paraId="7B1CC0A8" w14:textId="77777777" w:rsidTr="00E874CC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18154F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39795E09" w:rsidR="009F5790" w:rsidRPr="009F5790" w:rsidRDefault="00C14DF3" w:rsidP="0018154F">
            <w:r>
              <w:t>Hotel Booking Management</w:t>
            </w:r>
          </w:p>
        </w:tc>
      </w:tr>
    </w:tbl>
    <w:p w14:paraId="1917D496" w14:textId="77777777" w:rsidR="009F5790" w:rsidRPr="009F5790" w:rsidRDefault="009F5790" w:rsidP="0018154F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E874CC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18154F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18154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18154F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D17A3" w14:textId="77777777" w:rsidR="0018154F" w:rsidRDefault="009F5790" w:rsidP="0018154F">
            <w:r w:rsidRPr="009F5790">
              <w:t> </w:t>
            </w:r>
            <w:r w:rsidR="0018154F">
              <w:t>Stella Rosy S R</w:t>
            </w:r>
          </w:p>
          <w:p w14:paraId="0B90A50E" w14:textId="77777777" w:rsidR="0018154F" w:rsidRDefault="0018154F" w:rsidP="0018154F">
            <w:proofErr w:type="spellStart"/>
            <w:r>
              <w:t>Sivanesh</w:t>
            </w:r>
            <w:proofErr w:type="spellEnd"/>
            <w:r>
              <w:t xml:space="preserve"> C</w:t>
            </w:r>
          </w:p>
          <w:p w14:paraId="4718BF96" w14:textId="77777777" w:rsidR="0018154F" w:rsidRDefault="0018154F" w:rsidP="0018154F">
            <w:proofErr w:type="spellStart"/>
            <w:r>
              <w:t>Saraswathi</w:t>
            </w:r>
            <w:proofErr w:type="spellEnd"/>
            <w:r>
              <w:t xml:space="preserve"> V</w:t>
            </w:r>
          </w:p>
          <w:p w14:paraId="1B7AAB7F" w14:textId="77777777" w:rsidR="0018154F" w:rsidRDefault="0018154F" w:rsidP="0018154F">
            <w:proofErr w:type="spellStart"/>
            <w:r>
              <w:t>Susmitha</w:t>
            </w:r>
            <w:proofErr w:type="spellEnd"/>
            <w:r>
              <w:t xml:space="preserve"> S</w:t>
            </w:r>
          </w:p>
          <w:p w14:paraId="4C11DDFC" w14:textId="77777777" w:rsidR="0018154F" w:rsidRDefault="0018154F" w:rsidP="0018154F">
            <w:r>
              <w:t>Noor Mohammed P</w:t>
            </w:r>
          </w:p>
          <w:p w14:paraId="1A16A956" w14:textId="647DE4E3" w:rsidR="009F5790" w:rsidRPr="009F5790" w:rsidRDefault="0018154F" w:rsidP="0018154F">
            <w:proofErr w:type="spellStart"/>
            <w:r>
              <w:t>Hemalatha</w:t>
            </w:r>
            <w:proofErr w:type="spellEnd"/>
            <w:r>
              <w:t xml:space="preserve"> P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D0D5BA2" w:rsidR="009F5790" w:rsidRPr="009F5790" w:rsidRDefault="006163CB" w:rsidP="0018154F">
            <w:r w:rsidRPr="006163CB"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0F3C580B" w:rsidR="009F5790" w:rsidRPr="009F5790" w:rsidRDefault="009F5790" w:rsidP="0018154F">
            <w:r w:rsidRPr="009F5790">
              <w:t> </w:t>
            </w:r>
            <w:r w:rsidR="006163CB" w:rsidRPr="006163CB">
              <w:t>24/05/2018</w:t>
            </w:r>
          </w:p>
        </w:tc>
      </w:tr>
      <w:tr w:rsidR="009F5790" w:rsidRPr="009F5790" w14:paraId="05F5BE02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18154F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18154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18154F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77777777" w:rsidR="009F5790" w:rsidRPr="009F5790" w:rsidRDefault="009F5790" w:rsidP="0018154F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7777777" w:rsidR="009F5790" w:rsidRPr="009F5790" w:rsidRDefault="009F5790" w:rsidP="0018154F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18154F">
            <w:r w:rsidRPr="009F5790">
              <w:t> </w:t>
            </w:r>
          </w:p>
        </w:tc>
      </w:tr>
      <w:tr w:rsidR="009F5790" w:rsidRPr="009F5790" w14:paraId="6B3736C0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18154F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18154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18154F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77777777" w:rsidR="009F5790" w:rsidRPr="009F5790" w:rsidRDefault="009F5790" w:rsidP="0018154F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7777777" w:rsidR="009F5790" w:rsidRPr="009F5790" w:rsidRDefault="009F5790" w:rsidP="0018154F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18154F">
            <w:r w:rsidRPr="009F5790">
              <w:t> </w:t>
            </w:r>
          </w:p>
        </w:tc>
      </w:tr>
      <w:tr w:rsidR="009F5790" w:rsidRPr="009F5790" w14:paraId="12030786" w14:textId="77777777" w:rsidTr="00E874CC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18154F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18154F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1369E3B5" w:rsidR="009F5790" w:rsidRPr="009F5790" w:rsidRDefault="009F5790" w:rsidP="0018154F">
            <w:pPr>
              <w:rPr>
                <w:vanish/>
              </w:rPr>
            </w:pPr>
            <w:r w:rsidRPr="009F5790">
              <w:t>Ve</w:t>
            </w:r>
            <w:r w:rsidR="00036742">
              <w:t>rsion Number of the template:1.0</w:t>
            </w:r>
          </w:p>
        </w:tc>
      </w:tr>
      <w:tr w:rsidR="009F5790" w:rsidRPr="009F5790" w14:paraId="6800FFEA" w14:textId="77777777" w:rsidTr="00E874C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18154F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6FA01AA6" w:rsidR="009F5790" w:rsidRPr="009F5790" w:rsidRDefault="006163CB" w:rsidP="0018154F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3C3EB8D6" w:rsidR="009F5790" w:rsidRPr="009F5790" w:rsidRDefault="009F5790" w:rsidP="0018154F">
            <w:r w:rsidRPr="009F5790">
              <w:t> </w:t>
            </w:r>
          </w:p>
        </w:tc>
      </w:tr>
    </w:tbl>
    <w:p w14:paraId="0966AC59" w14:textId="77777777" w:rsidR="009F5790" w:rsidRPr="009F5790" w:rsidRDefault="009F5790" w:rsidP="0018154F">
      <w:r w:rsidRPr="009F5790">
        <w:br w:type="page"/>
      </w:r>
    </w:p>
    <w:p w14:paraId="42EE7ADE" w14:textId="77777777" w:rsidR="009F5790" w:rsidRPr="009F5790" w:rsidRDefault="009F5790" w:rsidP="0018154F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18154F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18154F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E874CC">
        <w:tc>
          <w:tcPr>
            <w:tcW w:w="2808" w:type="dxa"/>
            <w:vAlign w:val="center"/>
          </w:tcPr>
          <w:p w14:paraId="1976D30B" w14:textId="77777777" w:rsidR="009F5790" w:rsidRPr="009F5790" w:rsidRDefault="009F5790" w:rsidP="0018154F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18154F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18154F"/>
        </w:tc>
        <w:tc>
          <w:tcPr>
            <w:tcW w:w="1080" w:type="dxa"/>
          </w:tcPr>
          <w:p w14:paraId="488BB2E9" w14:textId="77777777" w:rsidR="009F5790" w:rsidRPr="009F5790" w:rsidRDefault="009F5790" w:rsidP="0018154F"/>
        </w:tc>
        <w:tc>
          <w:tcPr>
            <w:tcW w:w="1080" w:type="dxa"/>
          </w:tcPr>
          <w:p w14:paraId="325B699D" w14:textId="77777777" w:rsidR="009F5790" w:rsidRPr="009F5790" w:rsidRDefault="009F5790" w:rsidP="0018154F"/>
        </w:tc>
        <w:tc>
          <w:tcPr>
            <w:tcW w:w="1080" w:type="dxa"/>
          </w:tcPr>
          <w:p w14:paraId="77EF851F" w14:textId="77777777" w:rsidR="009F5790" w:rsidRPr="009F5790" w:rsidRDefault="009F5790" w:rsidP="0018154F"/>
        </w:tc>
        <w:tc>
          <w:tcPr>
            <w:tcW w:w="1080" w:type="dxa"/>
          </w:tcPr>
          <w:p w14:paraId="3AD2F557" w14:textId="77777777" w:rsidR="009F5790" w:rsidRPr="009F5790" w:rsidRDefault="009F5790" w:rsidP="0018154F"/>
        </w:tc>
      </w:tr>
      <w:tr w:rsidR="009F5790" w:rsidRPr="009F5790" w14:paraId="7EF63984" w14:textId="77777777" w:rsidTr="00E874CC">
        <w:tc>
          <w:tcPr>
            <w:tcW w:w="2808" w:type="dxa"/>
            <w:vAlign w:val="center"/>
          </w:tcPr>
          <w:p w14:paraId="0516B6F4" w14:textId="77777777" w:rsidR="009F5790" w:rsidRPr="009F5790" w:rsidRDefault="009F5790" w:rsidP="0018154F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18154F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18154F"/>
        </w:tc>
        <w:tc>
          <w:tcPr>
            <w:tcW w:w="1080" w:type="dxa"/>
          </w:tcPr>
          <w:p w14:paraId="3D8D9994" w14:textId="77777777" w:rsidR="009F5790" w:rsidRPr="009F5790" w:rsidRDefault="009F5790" w:rsidP="0018154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18154F"/>
        </w:tc>
        <w:tc>
          <w:tcPr>
            <w:tcW w:w="1080" w:type="dxa"/>
          </w:tcPr>
          <w:p w14:paraId="2BE1FC53" w14:textId="77777777" w:rsidR="009F5790" w:rsidRPr="009F5790" w:rsidRDefault="009F5790" w:rsidP="0018154F"/>
        </w:tc>
        <w:tc>
          <w:tcPr>
            <w:tcW w:w="1080" w:type="dxa"/>
          </w:tcPr>
          <w:p w14:paraId="1799B660" w14:textId="77777777" w:rsidR="009F5790" w:rsidRPr="009F5790" w:rsidRDefault="009F5790" w:rsidP="0018154F"/>
        </w:tc>
      </w:tr>
      <w:tr w:rsidR="009F5790" w:rsidRPr="009F5790" w14:paraId="2BC2A16F" w14:textId="77777777" w:rsidTr="00E874CC">
        <w:tc>
          <w:tcPr>
            <w:tcW w:w="2808" w:type="dxa"/>
            <w:vAlign w:val="center"/>
          </w:tcPr>
          <w:p w14:paraId="47098972" w14:textId="77777777" w:rsidR="009F5790" w:rsidRPr="009F5790" w:rsidRDefault="009F5790" w:rsidP="0018154F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18154F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18154F"/>
        </w:tc>
        <w:tc>
          <w:tcPr>
            <w:tcW w:w="1080" w:type="dxa"/>
          </w:tcPr>
          <w:p w14:paraId="3645B887" w14:textId="77777777" w:rsidR="009F5790" w:rsidRPr="009F5790" w:rsidRDefault="009F5790" w:rsidP="0018154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18154F"/>
        </w:tc>
        <w:tc>
          <w:tcPr>
            <w:tcW w:w="1080" w:type="dxa"/>
          </w:tcPr>
          <w:p w14:paraId="3A64C6EF" w14:textId="77777777" w:rsidR="009F5790" w:rsidRPr="009F5790" w:rsidRDefault="009F5790" w:rsidP="0018154F"/>
        </w:tc>
        <w:tc>
          <w:tcPr>
            <w:tcW w:w="1080" w:type="dxa"/>
          </w:tcPr>
          <w:p w14:paraId="47308748" w14:textId="77777777" w:rsidR="009F5790" w:rsidRPr="009F5790" w:rsidRDefault="009F5790" w:rsidP="0018154F"/>
        </w:tc>
      </w:tr>
      <w:tr w:rsidR="009F5790" w:rsidRPr="009F5790" w14:paraId="2E56A852" w14:textId="77777777" w:rsidTr="00E874CC">
        <w:tc>
          <w:tcPr>
            <w:tcW w:w="2808" w:type="dxa"/>
          </w:tcPr>
          <w:p w14:paraId="64B7F5B7" w14:textId="77777777" w:rsidR="009F5790" w:rsidRPr="009F5790" w:rsidRDefault="009F5790" w:rsidP="0018154F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18154F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18154F"/>
        </w:tc>
        <w:tc>
          <w:tcPr>
            <w:tcW w:w="1080" w:type="dxa"/>
          </w:tcPr>
          <w:p w14:paraId="46558018" w14:textId="77777777" w:rsidR="009F5790" w:rsidRPr="009F5790" w:rsidRDefault="009F5790" w:rsidP="0018154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18154F"/>
        </w:tc>
        <w:tc>
          <w:tcPr>
            <w:tcW w:w="1080" w:type="dxa"/>
          </w:tcPr>
          <w:p w14:paraId="3AFC5A5C" w14:textId="77777777" w:rsidR="009F5790" w:rsidRPr="009F5790" w:rsidRDefault="009F5790" w:rsidP="0018154F"/>
        </w:tc>
        <w:tc>
          <w:tcPr>
            <w:tcW w:w="1080" w:type="dxa"/>
          </w:tcPr>
          <w:p w14:paraId="7E23613F" w14:textId="77777777" w:rsidR="009F5790" w:rsidRPr="009F5790" w:rsidRDefault="009F5790" w:rsidP="0018154F"/>
        </w:tc>
      </w:tr>
      <w:tr w:rsidR="009F5790" w:rsidRPr="009F5790" w14:paraId="307F8A75" w14:textId="77777777" w:rsidTr="00E874CC">
        <w:tc>
          <w:tcPr>
            <w:tcW w:w="2808" w:type="dxa"/>
          </w:tcPr>
          <w:p w14:paraId="4D8423FC" w14:textId="77777777" w:rsidR="009F5790" w:rsidRPr="009F5790" w:rsidRDefault="009F5790" w:rsidP="0018154F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18154F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18154F"/>
        </w:tc>
        <w:tc>
          <w:tcPr>
            <w:tcW w:w="1080" w:type="dxa"/>
          </w:tcPr>
          <w:p w14:paraId="4D22E910" w14:textId="77777777" w:rsidR="009F5790" w:rsidRPr="009F5790" w:rsidRDefault="009F5790" w:rsidP="0018154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18154F"/>
        </w:tc>
        <w:tc>
          <w:tcPr>
            <w:tcW w:w="1080" w:type="dxa"/>
          </w:tcPr>
          <w:p w14:paraId="6071EC99" w14:textId="77777777" w:rsidR="009F5790" w:rsidRPr="009F5790" w:rsidRDefault="009F5790" w:rsidP="0018154F"/>
        </w:tc>
        <w:tc>
          <w:tcPr>
            <w:tcW w:w="1080" w:type="dxa"/>
          </w:tcPr>
          <w:p w14:paraId="0D8E8B38" w14:textId="77777777" w:rsidR="009F5790" w:rsidRPr="009F5790" w:rsidRDefault="009F5790" w:rsidP="0018154F"/>
        </w:tc>
      </w:tr>
      <w:tr w:rsidR="009F5790" w:rsidRPr="009F5790" w14:paraId="3EABB1EE" w14:textId="77777777" w:rsidTr="00E874CC">
        <w:tc>
          <w:tcPr>
            <w:tcW w:w="2808" w:type="dxa"/>
          </w:tcPr>
          <w:p w14:paraId="27EF7D4D" w14:textId="77777777" w:rsidR="009F5790" w:rsidRPr="009F5790" w:rsidRDefault="009F5790" w:rsidP="0018154F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18154F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18154F"/>
        </w:tc>
        <w:tc>
          <w:tcPr>
            <w:tcW w:w="1080" w:type="dxa"/>
          </w:tcPr>
          <w:p w14:paraId="3BC21E42" w14:textId="77777777" w:rsidR="009F5790" w:rsidRPr="009F5790" w:rsidRDefault="009F5790" w:rsidP="0018154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18154F"/>
        </w:tc>
        <w:tc>
          <w:tcPr>
            <w:tcW w:w="1080" w:type="dxa"/>
          </w:tcPr>
          <w:p w14:paraId="718D8944" w14:textId="77777777" w:rsidR="009F5790" w:rsidRPr="009F5790" w:rsidRDefault="009F5790" w:rsidP="0018154F"/>
        </w:tc>
        <w:tc>
          <w:tcPr>
            <w:tcW w:w="1080" w:type="dxa"/>
          </w:tcPr>
          <w:p w14:paraId="5DD7E652" w14:textId="77777777" w:rsidR="009F5790" w:rsidRPr="009F5790" w:rsidRDefault="009F5790" w:rsidP="0018154F"/>
        </w:tc>
      </w:tr>
      <w:tr w:rsidR="009F5790" w:rsidRPr="009F5790" w14:paraId="5751E9DE" w14:textId="77777777" w:rsidTr="00E874CC">
        <w:tc>
          <w:tcPr>
            <w:tcW w:w="2808" w:type="dxa"/>
          </w:tcPr>
          <w:p w14:paraId="5BD5BEA4" w14:textId="77777777" w:rsidR="009F5790" w:rsidRPr="009F5790" w:rsidRDefault="009F5790" w:rsidP="0018154F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18154F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18154F"/>
        </w:tc>
        <w:tc>
          <w:tcPr>
            <w:tcW w:w="1080" w:type="dxa"/>
          </w:tcPr>
          <w:p w14:paraId="161B779E" w14:textId="77777777" w:rsidR="009F5790" w:rsidRPr="009F5790" w:rsidRDefault="009F5790" w:rsidP="0018154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18154F"/>
        </w:tc>
        <w:tc>
          <w:tcPr>
            <w:tcW w:w="1080" w:type="dxa"/>
          </w:tcPr>
          <w:p w14:paraId="4BE23196" w14:textId="77777777" w:rsidR="009F5790" w:rsidRPr="009F5790" w:rsidRDefault="009F5790" w:rsidP="0018154F"/>
        </w:tc>
        <w:tc>
          <w:tcPr>
            <w:tcW w:w="1080" w:type="dxa"/>
          </w:tcPr>
          <w:p w14:paraId="3F95224E" w14:textId="77777777" w:rsidR="009F5790" w:rsidRPr="009F5790" w:rsidRDefault="009F5790" w:rsidP="0018154F"/>
        </w:tc>
      </w:tr>
    </w:tbl>
    <w:p w14:paraId="7C85DA30" w14:textId="77777777" w:rsidR="009F5790" w:rsidRPr="009F5790" w:rsidRDefault="009F5790" w:rsidP="0018154F"/>
    <w:p w14:paraId="36105CE6" w14:textId="77777777" w:rsidR="009F5790" w:rsidRPr="009F5790" w:rsidRDefault="009F5790" w:rsidP="0018154F"/>
    <w:p w14:paraId="2CC8A7F7" w14:textId="77777777" w:rsidR="009F5790" w:rsidRPr="009F5790" w:rsidRDefault="009F5790" w:rsidP="0018154F">
      <w:r w:rsidRPr="009F5790">
        <w:t xml:space="preserve">Disclaimer: </w:t>
      </w:r>
    </w:p>
    <w:p w14:paraId="28E0825A" w14:textId="77777777" w:rsidR="009F5790" w:rsidRPr="009F5790" w:rsidRDefault="009F5790" w:rsidP="0018154F"/>
    <w:p w14:paraId="47F58572" w14:textId="77777777" w:rsidR="009F5790" w:rsidRPr="009F5790" w:rsidRDefault="009F5790" w:rsidP="0018154F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18154F">
      <w:r w:rsidRPr="005B3604">
        <w:lastRenderedPageBreak/>
        <w:t>TABLE OF CONTENTS</w:t>
      </w:r>
    </w:p>
    <w:p w14:paraId="63D9F59F" w14:textId="77777777" w:rsidR="009F5790" w:rsidRPr="009F5790" w:rsidRDefault="009F5790" w:rsidP="0018154F"/>
    <w:p w14:paraId="3BB0B844" w14:textId="7692F5A9" w:rsidR="009F5790" w:rsidRPr="005B3604" w:rsidRDefault="009F5790" w:rsidP="0018154F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="000B3FED">
          <w:rPr>
            <w:webHidden/>
          </w:rPr>
          <w:t>………………………………………………………………………..</w:t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0EAA486E" w:rsidR="009F5790" w:rsidRPr="005B3604" w:rsidRDefault="009C30DD" w:rsidP="0018154F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0B3FED">
          <w:rPr>
            <w:webHidden/>
          </w:rPr>
          <w:t>……………………………………………………………………………………………………………...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4FD2A076" w:rsidR="009F5790" w:rsidRPr="005B3604" w:rsidRDefault="009C30DD" w:rsidP="0018154F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0B3FED">
          <w:rPr>
            <w:rStyle w:val="Hyperlink"/>
          </w:rPr>
          <w:t>…………………………………………………………………………………………………</w:t>
        </w:r>
        <w:r w:rsidR="000B3FED">
          <w:rPr>
            <w:webHidden/>
          </w:rPr>
          <w:t>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6243FC3B" w:rsidR="009F5790" w:rsidRPr="005B3604" w:rsidRDefault="009C30DD" w:rsidP="0018154F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0B3FED">
          <w:rPr>
            <w:rStyle w:val="Hyperlink"/>
          </w:rPr>
          <w:t>.</w:t>
        </w:r>
        <w:r w:rsidR="009F5790" w:rsidRPr="005B3604">
          <w:rPr>
            <w:webHidden/>
          </w:rPr>
          <w:tab/>
        </w:r>
        <w:r w:rsidR="000B3FED">
          <w:rPr>
            <w:webHidden/>
          </w:rPr>
          <w:t>…………………………………………………………………………………………………….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59EA59A" w:rsidR="009F5790" w:rsidRPr="005B3604" w:rsidRDefault="009C30DD" w:rsidP="0018154F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0B3FED">
          <w:rPr>
            <w:rStyle w:val="Hyperlink"/>
          </w:rPr>
          <w:t>………</w:t>
        </w:r>
        <w:r w:rsidR="009F5790" w:rsidRPr="005B3604">
          <w:rPr>
            <w:webHidden/>
          </w:rPr>
          <w:tab/>
        </w:r>
        <w:r w:rsidR="000B3FED">
          <w:rPr>
            <w:webHidden/>
          </w:rPr>
          <w:t>…………………………………………………………………………………………………….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5AFD92F" w:rsidR="009F5790" w:rsidRPr="005B3604" w:rsidRDefault="009C30DD" w:rsidP="0018154F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8A2C68">
          <w:rPr>
            <w:rStyle w:val="Hyperlink"/>
          </w:rPr>
          <w:t>………</w:t>
        </w:r>
        <w:r w:rsidR="009F5790" w:rsidRPr="005B3604">
          <w:rPr>
            <w:webHidden/>
          </w:rPr>
          <w:tab/>
        </w:r>
        <w:r w:rsidR="000B3FED">
          <w:rPr>
            <w:webHidden/>
          </w:rPr>
          <w:t>…………………………………………………………………………………………...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326F07F9" w:rsidR="009F5790" w:rsidRPr="005B3604" w:rsidRDefault="009C30DD" w:rsidP="0018154F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8A2C68">
          <w:rPr>
            <w:rStyle w:val="Hyperlink"/>
          </w:rPr>
          <w:t>……….</w:t>
        </w:r>
        <w:r w:rsidR="009F5790" w:rsidRPr="005B3604">
          <w:rPr>
            <w:webHidden/>
          </w:rPr>
          <w:tab/>
        </w:r>
        <w:r w:rsidR="000B3FED">
          <w:rPr>
            <w:webHidden/>
          </w:rPr>
          <w:t>…………………………………………………………………………………………</w:t>
        </w:r>
        <w:r w:rsidR="008A2C68">
          <w:rPr>
            <w:webHidden/>
          </w:rPr>
          <w:t>...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6891B8AA" w:rsidR="009F5790" w:rsidRPr="005B3604" w:rsidRDefault="009C30DD" w:rsidP="0018154F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8A2C68">
          <w:rPr>
            <w:rStyle w:val="Hyperlink"/>
          </w:rPr>
          <w:t>…….</w:t>
        </w:r>
        <w:r w:rsidR="009F5790" w:rsidRPr="005B3604">
          <w:rPr>
            <w:webHidden/>
          </w:rPr>
          <w:tab/>
        </w:r>
        <w:r w:rsidR="000B3FED">
          <w:rPr>
            <w:webHidden/>
          </w:rPr>
          <w:t>…………………………………………………………………………………………………….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32752691" w14:textId="39665076" w:rsidR="009F5790" w:rsidRPr="005B3604" w:rsidRDefault="009C30DD" w:rsidP="0018154F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8A2C68">
          <w:rPr>
            <w:rStyle w:val="Hyperlink"/>
          </w:rPr>
          <w:t>……</w:t>
        </w:r>
        <w:r w:rsidR="009F5790" w:rsidRPr="005B3604">
          <w:rPr>
            <w:webHidden/>
          </w:rPr>
          <w:tab/>
        </w:r>
        <w:r w:rsidR="000B3FED">
          <w:rPr>
            <w:webHidden/>
          </w:rPr>
          <w:t>……………………………………………………………………</w:t>
        </w:r>
        <w:r w:rsidR="008A2C68">
          <w:rPr>
            <w:webHidden/>
          </w:rPr>
          <w:t>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08B6255B" w:rsidR="009F5790" w:rsidRPr="005B3604" w:rsidRDefault="009C30DD" w:rsidP="0018154F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0B413B08" w:rsidR="009F5790" w:rsidRPr="005B3604" w:rsidRDefault="009C30DD" w:rsidP="0018154F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8A2C68">
          <w:rPr>
            <w:rStyle w:val="Hyperlink"/>
          </w:rPr>
          <w:t>...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…………………………………………………………………………………………...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3F3FBCF8" w:rsidR="009F5790" w:rsidRPr="005B3604" w:rsidRDefault="009C30DD" w:rsidP="0018154F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8A2C68">
          <w:rPr>
            <w:rStyle w:val="Hyperlink"/>
          </w:rPr>
          <w:t>………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…………………………………………………………………………………………...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D054BFD" w:rsidR="009F5790" w:rsidRPr="005B3604" w:rsidRDefault="009C30DD" w:rsidP="0018154F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8A2C68">
          <w:rPr>
            <w:rStyle w:val="Hyperlink"/>
          </w:rPr>
          <w:t>….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…………………………………………………………………………………………...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30CB3B23" w:rsidR="009F5790" w:rsidRPr="005B3604" w:rsidRDefault="009C30DD" w:rsidP="0018154F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0EC5985B" w:rsidR="009F5790" w:rsidRPr="005B3604" w:rsidRDefault="009C30DD" w:rsidP="0018154F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8A2C68">
          <w:rPr>
            <w:rStyle w:val="Hyperlink"/>
          </w:rPr>
          <w:t>……..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38026543" w:rsidR="009F5790" w:rsidRPr="005B3604" w:rsidRDefault="009C30DD" w:rsidP="0018154F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8A2C68">
          <w:rPr>
            <w:rStyle w:val="Hyperlink"/>
          </w:rPr>
          <w:t>….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bookmarkStart w:id="0" w:name="_GoBack"/>
    <w:bookmarkEnd w:id="0"/>
    <w:p w14:paraId="464883B7" w14:textId="364DFF34" w:rsidR="009F5790" w:rsidRPr="005B3604" w:rsidRDefault="009C30DD" w:rsidP="0018154F">
      <w:pPr>
        <w:pStyle w:val="TOC1"/>
        <w:rPr>
          <w:b/>
          <w:bCs/>
          <w:iCs/>
        </w:rPr>
      </w:pPr>
      <w:r>
        <w:fldChar w:fldCharType="begin"/>
      </w:r>
      <w:r>
        <w:instrText xml:space="preserve"> HYPERLINK \l "_Toc302030216" </w:instrText>
      </w:r>
      <w:r>
        <w:fldChar w:fldCharType="separate"/>
      </w:r>
      <w:r w:rsidR="009F5790" w:rsidRPr="005B3604">
        <w:rPr>
          <w:rStyle w:val="Hyperlink"/>
        </w:rPr>
        <w:t>10.</w:t>
      </w:r>
      <w:r w:rsidR="009F5790" w:rsidRPr="005B3604">
        <w:rPr>
          <w:b/>
          <w:bCs/>
          <w:iCs/>
        </w:rPr>
        <w:tab/>
      </w:r>
      <w:r w:rsidR="009F5790" w:rsidRPr="005B3604">
        <w:rPr>
          <w:rStyle w:val="Hyperlink"/>
        </w:rPr>
        <w:t>Scenarios</w:t>
      </w:r>
      <w:r w:rsidR="008A2C68">
        <w:rPr>
          <w:rStyle w:val="Hyperlink"/>
        </w:rPr>
        <w:t>……..</w:t>
      </w:r>
      <w:r w:rsidR="009F5790" w:rsidRPr="005B3604">
        <w:rPr>
          <w:webHidden/>
        </w:rPr>
        <w:tab/>
      </w:r>
      <w:r w:rsidR="008A2C68">
        <w:rPr>
          <w:webHidden/>
        </w:rPr>
        <w:t>…………………………………………………………………………………………………...</w:t>
      </w:r>
      <w:r w:rsidR="009F5790" w:rsidRPr="005B3604">
        <w:rPr>
          <w:webHidden/>
        </w:rPr>
        <w:fldChar w:fldCharType="begin"/>
      </w:r>
      <w:r w:rsidR="009F5790" w:rsidRPr="005B3604">
        <w:rPr>
          <w:webHidden/>
        </w:rPr>
        <w:instrText xml:space="preserve"> PAGEREF _Toc302030216 \h </w:instrText>
      </w:r>
      <w:r w:rsidR="009F5790" w:rsidRPr="005B3604">
        <w:rPr>
          <w:webHidden/>
        </w:rPr>
      </w:r>
      <w:r w:rsidR="009F5790" w:rsidRPr="005B3604">
        <w:rPr>
          <w:webHidden/>
        </w:rPr>
        <w:fldChar w:fldCharType="separate"/>
      </w:r>
      <w:r w:rsidR="009F5790" w:rsidRPr="005B3604">
        <w:rPr>
          <w:webHidden/>
        </w:rPr>
        <w:t>10</w:t>
      </w:r>
      <w:r w:rsidR="009F5790" w:rsidRPr="005B3604">
        <w:rPr>
          <w:webHidden/>
        </w:rPr>
        <w:fldChar w:fldCharType="end"/>
      </w:r>
      <w:r>
        <w:fldChar w:fldCharType="end"/>
      </w:r>
    </w:p>
    <w:p w14:paraId="66F1E303" w14:textId="176B6D23" w:rsidR="009F5790" w:rsidRPr="005B3604" w:rsidRDefault="009C30DD" w:rsidP="0018154F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8A2C68">
          <w:rPr>
            <w:rStyle w:val="Hyperlink"/>
          </w:rPr>
          <w:t>….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…………………………………………………………………………………………………...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62E13F6D" w:rsidR="009F5790" w:rsidRPr="005B3604" w:rsidRDefault="009C30DD" w:rsidP="0018154F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8A2C68">
          <w:rPr>
            <w:rStyle w:val="Hyperlink"/>
          </w:rPr>
          <w:t>……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…………………………………………………………………………………………………...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2044C42" w:rsidR="009F5790" w:rsidRPr="005B3604" w:rsidRDefault="009C30DD" w:rsidP="0018154F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1A871021" w:rsidR="009F5790" w:rsidRPr="005B3604" w:rsidRDefault="009C30DD" w:rsidP="0018154F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8A2C68">
          <w:rPr>
            <w:rStyle w:val="Hyperlink"/>
          </w:rPr>
          <w:t>………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………………………………………………………………………………………….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604BBF66" w:rsidR="009F5790" w:rsidRPr="005B3604" w:rsidRDefault="009C30DD" w:rsidP="0018154F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8A2C68">
          <w:rPr>
            <w:rStyle w:val="Hyperlink"/>
          </w:rPr>
          <w:t>…...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………………………………………………………………………………...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2A773B6F" w:rsidR="009F5790" w:rsidRPr="005B3604" w:rsidRDefault="009C30DD" w:rsidP="0018154F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8A2C68">
          <w:rPr>
            <w:rStyle w:val="Hyperlink"/>
          </w:rPr>
          <w:t>………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0450347" w:rsidR="009F5790" w:rsidRPr="009F5790" w:rsidRDefault="009C30DD" w:rsidP="0018154F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8A2C68">
          <w:rPr>
            <w:rStyle w:val="Hyperlink"/>
          </w:rPr>
          <w:t>….</w:t>
        </w:r>
        <w:r w:rsidR="009F5790" w:rsidRPr="005B3604">
          <w:rPr>
            <w:webHidden/>
          </w:rPr>
          <w:tab/>
        </w:r>
        <w:r w:rsidR="008A2C68">
          <w:rPr>
            <w:webHidden/>
          </w:rPr>
          <w:t>…………………………………………………………………………………………………...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3ED5EB9B" w:rsidR="009F5790" w:rsidRPr="005B3604" w:rsidRDefault="009F5790" w:rsidP="0018154F">
      <w:r w:rsidRPr="005B3604">
        <w:t xml:space="preserve">REVISION HISTORY OF THE WORK PRODUCT…………………………….. .. </w:t>
      </w:r>
      <w:r w:rsidR="008A2C68">
        <w:t>…………………………………...</w:t>
      </w:r>
      <w:r w:rsidRPr="005B3604">
        <w:t>12</w:t>
      </w:r>
    </w:p>
    <w:p w14:paraId="59FA5DA1" w14:textId="77777777" w:rsidR="009F5790" w:rsidRPr="00F42082" w:rsidRDefault="009F5790" w:rsidP="0018154F">
      <w:r w:rsidRPr="00F42082">
        <w:fldChar w:fldCharType="end"/>
      </w:r>
    </w:p>
    <w:p w14:paraId="74E6C9D8" w14:textId="77777777" w:rsidR="009F5790" w:rsidRPr="009F5790" w:rsidRDefault="009F5790" w:rsidP="0018154F"/>
    <w:p w14:paraId="54DA6AF0" w14:textId="77777777" w:rsidR="009F5790" w:rsidRPr="009F5790" w:rsidRDefault="009F5790" w:rsidP="0018154F"/>
    <w:p w14:paraId="5A45629C" w14:textId="77777777" w:rsidR="009F5790" w:rsidRPr="009F5790" w:rsidRDefault="009F5790" w:rsidP="0018154F"/>
    <w:p w14:paraId="32E4EA51" w14:textId="77777777" w:rsidR="009F5790" w:rsidRPr="009F5790" w:rsidRDefault="009F5790" w:rsidP="0018154F"/>
    <w:p w14:paraId="12FDF1A2" w14:textId="77777777" w:rsidR="009F5790" w:rsidRPr="009F5790" w:rsidRDefault="009F5790" w:rsidP="0018154F"/>
    <w:p w14:paraId="332B7CEA" w14:textId="77777777" w:rsidR="009F5790" w:rsidRPr="009F5790" w:rsidRDefault="009F5790" w:rsidP="0018154F"/>
    <w:p w14:paraId="2663E52A" w14:textId="7873F8E7" w:rsidR="009F5790" w:rsidRPr="009F5790" w:rsidRDefault="009F5790" w:rsidP="0018154F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302030199"/>
      <w:r w:rsidRPr="009F5790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E724A9">
        <w:t xml:space="preserve">booking hotel room </w:t>
      </w:r>
      <w:r w:rsidR="003839CF">
        <w:t>in HBMS</w:t>
      </w:r>
    </w:p>
    <w:p w14:paraId="615B5306" w14:textId="5A635AB5" w:rsidR="009F5790" w:rsidRPr="009F5790" w:rsidRDefault="009F5790" w:rsidP="0018154F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CE7D11">
        <w:t>user</w:t>
      </w:r>
      <w:r w:rsidR="00B13CF3">
        <w:t>.</w:t>
      </w:r>
      <w:r w:rsidR="00CE7D11">
        <w:t>booking</w:t>
      </w:r>
      <w:r w:rsidR="00C417EA">
        <w:t>_001</w:t>
      </w:r>
    </w:p>
    <w:p w14:paraId="078CF40F" w14:textId="77777777" w:rsidR="009F5790" w:rsidRPr="009F5790" w:rsidRDefault="009F5790" w:rsidP="0018154F">
      <w:pPr>
        <w:pStyle w:val="BodyText"/>
      </w:pPr>
    </w:p>
    <w:p w14:paraId="457BA5FC" w14:textId="3774C2AA" w:rsidR="009F5790" w:rsidRPr="009F5790" w:rsidRDefault="009F5790" w:rsidP="0018154F">
      <w:r w:rsidRPr="009F5790">
        <w:rPr>
          <w:b/>
        </w:rPr>
        <w:t>Brief Description:</w:t>
      </w:r>
      <w:r w:rsidRPr="009F5790">
        <w:t xml:space="preserve"> </w:t>
      </w:r>
      <w:r w:rsidR="00BA6EED">
        <w:t xml:space="preserve">This use case describes the process by which </w:t>
      </w:r>
      <w:r w:rsidR="00CE7D11">
        <w:t>user can login to webpage and book hotel room</w:t>
      </w:r>
      <w:r w:rsidR="00BA6EED">
        <w:t>.</w:t>
      </w:r>
    </w:p>
    <w:p w14:paraId="339B99C7" w14:textId="77777777" w:rsidR="009F5790" w:rsidRPr="009F5790" w:rsidRDefault="009F5790" w:rsidP="0018154F"/>
    <w:p w14:paraId="736729FA" w14:textId="437400ED" w:rsidR="009F5790" w:rsidRPr="009F5790" w:rsidRDefault="009F5790" w:rsidP="0018154F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9F5790">
        <w:t>Actor(s)</w:t>
      </w:r>
      <w:bookmarkEnd w:id="6"/>
      <w:bookmarkEnd w:id="7"/>
      <w:bookmarkEnd w:id="8"/>
      <w:bookmarkEnd w:id="9"/>
      <w:bookmarkEnd w:id="10"/>
    </w:p>
    <w:p w14:paraId="545CFA6E" w14:textId="6621D0D7" w:rsidR="009F5790" w:rsidRPr="009F5790" w:rsidRDefault="00CE7D11" w:rsidP="0018154F">
      <w:r>
        <w:t>User</w:t>
      </w:r>
      <w:r w:rsidR="00A7116F">
        <w:t xml:space="preserve"> – Customer / Hotel Employee</w:t>
      </w:r>
    </w:p>
    <w:p w14:paraId="0E00227C" w14:textId="77777777" w:rsidR="009F5790" w:rsidRPr="009F5790" w:rsidRDefault="009F5790" w:rsidP="0018154F"/>
    <w:p w14:paraId="36379E54" w14:textId="77777777" w:rsidR="009F5790" w:rsidRPr="009F5790" w:rsidRDefault="009F5790" w:rsidP="0018154F"/>
    <w:p w14:paraId="0EC1C799" w14:textId="21B6669E" w:rsidR="009F5790" w:rsidRPr="009F5790" w:rsidRDefault="009F5790" w:rsidP="0018154F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9F5790">
        <w:t>Preconditions</w:t>
      </w:r>
      <w:bookmarkEnd w:id="11"/>
      <w:bookmarkEnd w:id="12"/>
      <w:bookmarkEnd w:id="13"/>
      <w:bookmarkEnd w:id="14"/>
      <w:bookmarkEnd w:id="15"/>
    </w:p>
    <w:p w14:paraId="0AC9A1B5" w14:textId="5747BF5E" w:rsidR="00651D5B" w:rsidRDefault="00CE7D11" w:rsidP="0018154F">
      <w:pPr>
        <w:pStyle w:val="BodyText3"/>
      </w:pPr>
      <w:r>
        <w:t>User</w:t>
      </w:r>
      <w:r w:rsidR="00066A7B">
        <w:t xml:space="preserve"> </w:t>
      </w:r>
      <w:r w:rsidR="00651D5B">
        <w:t>has already registered with Hotel Booking Management System.</w:t>
      </w:r>
    </w:p>
    <w:p w14:paraId="36C145CC" w14:textId="76856A83" w:rsidR="008A2C9C" w:rsidRDefault="00651D5B" w:rsidP="0018154F">
      <w:pPr>
        <w:pStyle w:val="BodyText3"/>
      </w:pPr>
      <w:r>
        <w:t xml:space="preserve">User </w:t>
      </w:r>
      <w:r w:rsidR="008A2C9C">
        <w:t>has valid username and password.</w:t>
      </w:r>
    </w:p>
    <w:p w14:paraId="0A54EA0F" w14:textId="5CDB06D4" w:rsidR="008F5237" w:rsidRPr="009F5790" w:rsidRDefault="00CE7D11" w:rsidP="0018154F">
      <w:pPr>
        <w:pStyle w:val="BodyText3"/>
      </w:pPr>
      <w:r>
        <w:t>User</w:t>
      </w:r>
      <w:r w:rsidR="00BE6A98">
        <w:t xml:space="preserve"> </w:t>
      </w:r>
      <w:r w:rsidR="008F5237">
        <w:t xml:space="preserve">is aware of all the </w:t>
      </w:r>
      <w:r>
        <w:t xml:space="preserve">steps to book </w:t>
      </w:r>
      <w:proofErr w:type="gramStart"/>
      <w:r>
        <w:t>an</w:t>
      </w:r>
      <w:proofErr w:type="gramEnd"/>
      <w:r w:rsidR="008F5237">
        <w:t xml:space="preserve"> hotel </w:t>
      </w:r>
      <w:r>
        <w:t>room</w:t>
      </w:r>
      <w:r w:rsidR="00FC67D2">
        <w:t>.</w:t>
      </w:r>
    </w:p>
    <w:p w14:paraId="5FFC8CDC" w14:textId="77777777" w:rsidR="009F5790" w:rsidRPr="009F5790" w:rsidRDefault="009F5790" w:rsidP="0018154F">
      <w:pPr>
        <w:pStyle w:val="BodyText3"/>
      </w:pPr>
    </w:p>
    <w:p w14:paraId="76B4CB6E" w14:textId="0FF5D7E6" w:rsidR="009F5790" w:rsidRPr="009F5790" w:rsidRDefault="009F5790" w:rsidP="0018154F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3A45DE17" w:rsidR="009F5790" w:rsidRDefault="009F5790" w:rsidP="0018154F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5123C02F" w14:textId="77777777" w:rsidR="001206AC" w:rsidRPr="001C4D77" w:rsidRDefault="001206AC" w:rsidP="0018154F">
      <w:pPr>
        <w:pStyle w:val="StyleHeading2Sub-headingH2ChapterNumberAppendixLetterchnh"/>
      </w:pPr>
    </w:p>
    <w:p w14:paraId="5E6CC605" w14:textId="3156470C" w:rsidR="009F5790" w:rsidRPr="009F5790" w:rsidRDefault="00857DAE" w:rsidP="0018154F">
      <w:pPr>
        <w:rPr>
          <w:b/>
        </w:rPr>
      </w:pPr>
      <w:r>
        <w:rPr>
          <w:b/>
        </w:rPr>
        <w:t>Name:</w:t>
      </w:r>
      <w:r>
        <w:t xml:space="preserve"> </w:t>
      </w:r>
      <w:r w:rsidR="00320C54">
        <w:t xml:space="preserve">Successful </w:t>
      </w:r>
      <w:r w:rsidR="00CE7D11">
        <w:t>hotel room booking.</w:t>
      </w:r>
    </w:p>
    <w:p w14:paraId="0DF5857C" w14:textId="77777777" w:rsidR="009F5790" w:rsidRPr="009F5790" w:rsidRDefault="009F5790" w:rsidP="0018154F"/>
    <w:p w14:paraId="08F058DD" w14:textId="71C67FD7" w:rsidR="009F5790" w:rsidRPr="00651D5B" w:rsidRDefault="00CE7D11" w:rsidP="0018154F">
      <w:pPr>
        <w:pStyle w:val="CommentText"/>
        <w:numPr>
          <w:ilvl w:val="0"/>
          <w:numId w:val="14"/>
        </w:numPr>
      </w:pPr>
      <w:r w:rsidRPr="00651D5B">
        <w:t>User</w:t>
      </w:r>
      <w:r w:rsidR="001206AC" w:rsidRPr="00651D5B">
        <w:t xml:space="preserve"> enters the </w:t>
      </w:r>
      <w:proofErr w:type="spellStart"/>
      <w:proofErr w:type="gramStart"/>
      <w:r w:rsidR="001206AC" w:rsidRPr="00651D5B">
        <w:t>url</w:t>
      </w:r>
      <w:proofErr w:type="spellEnd"/>
      <w:proofErr w:type="gramEnd"/>
      <w:r w:rsidR="001206AC" w:rsidRPr="00651D5B">
        <w:t xml:space="preserve"> on the browser.</w:t>
      </w:r>
    </w:p>
    <w:p w14:paraId="7A21443F" w14:textId="67235011" w:rsidR="00CE7D11" w:rsidRPr="00651D5B" w:rsidRDefault="00CE7D11" w:rsidP="0018154F">
      <w:pPr>
        <w:pStyle w:val="CommentText"/>
        <w:numPr>
          <w:ilvl w:val="0"/>
          <w:numId w:val="14"/>
        </w:numPr>
      </w:pPr>
      <w:r w:rsidRPr="00651D5B">
        <w:t>Click on login link and system navigates user to login page</w:t>
      </w:r>
      <w:r w:rsidR="001206AC" w:rsidRPr="00651D5B">
        <w:t>.</w:t>
      </w:r>
    </w:p>
    <w:p w14:paraId="412668DE" w14:textId="50C38AD8" w:rsidR="00CE7D11" w:rsidRPr="00651D5B" w:rsidRDefault="00CE7D11" w:rsidP="0018154F">
      <w:pPr>
        <w:pStyle w:val="CommentText"/>
        <w:numPr>
          <w:ilvl w:val="0"/>
          <w:numId w:val="14"/>
        </w:numPr>
      </w:pPr>
      <w:r w:rsidRPr="00651D5B">
        <w:t>User</w:t>
      </w:r>
      <w:r w:rsidR="00DD1CC6" w:rsidRPr="00651D5B">
        <w:t xml:space="preserve"> enters valid credentials</w:t>
      </w:r>
      <w:r w:rsidR="001206AC" w:rsidRPr="00651D5B">
        <w:t>.</w:t>
      </w:r>
    </w:p>
    <w:p w14:paraId="3F31BD7D" w14:textId="77777777" w:rsidR="00CE7D11" w:rsidRPr="00651D5B" w:rsidRDefault="009C357D" w:rsidP="0018154F">
      <w:pPr>
        <w:pStyle w:val="CommentText"/>
        <w:numPr>
          <w:ilvl w:val="0"/>
          <w:numId w:val="14"/>
        </w:numPr>
      </w:pPr>
      <w:r w:rsidRPr="00651D5B">
        <w:t xml:space="preserve">System validates credentials and navigates </w:t>
      </w:r>
      <w:r w:rsidR="00CE7D11" w:rsidRPr="00651D5B">
        <w:t>user</w:t>
      </w:r>
      <w:r w:rsidRPr="00651D5B">
        <w:t xml:space="preserve"> to main option screen.</w:t>
      </w:r>
    </w:p>
    <w:p w14:paraId="7DA7A60C" w14:textId="3865668E" w:rsidR="009C357D" w:rsidRPr="00651D5B" w:rsidRDefault="00CE7D11" w:rsidP="0018154F">
      <w:pPr>
        <w:pStyle w:val="CommentText"/>
        <w:numPr>
          <w:ilvl w:val="0"/>
          <w:numId w:val="14"/>
        </w:numPr>
      </w:pPr>
      <w:r w:rsidRPr="00651D5B">
        <w:t>User</w:t>
      </w:r>
      <w:r w:rsidR="009C357D" w:rsidRPr="00651D5B">
        <w:t xml:space="preserve"> clicks </w:t>
      </w:r>
      <w:r w:rsidRPr="00651D5B">
        <w:t>on search hotel and system navigates user to search hotel page</w:t>
      </w:r>
      <w:r w:rsidR="009C357D" w:rsidRPr="00651D5B">
        <w:t>.</w:t>
      </w:r>
    </w:p>
    <w:p w14:paraId="251C2610" w14:textId="78B2652B" w:rsidR="00CE7D11" w:rsidRPr="00651D5B" w:rsidRDefault="00CE7D11" w:rsidP="0018154F">
      <w:pPr>
        <w:pStyle w:val="CommentText"/>
        <w:numPr>
          <w:ilvl w:val="0"/>
          <w:numId w:val="14"/>
        </w:numPr>
      </w:pPr>
      <w:r w:rsidRPr="00651D5B">
        <w:t>User enters search city</w:t>
      </w:r>
      <w:r w:rsidR="001206AC" w:rsidRPr="00651D5B">
        <w:t>.</w:t>
      </w:r>
    </w:p>
    <w:p w14:paraId="43ECEA6F" w14:textId="6EE0279E" w:rsidR="00CE7D11" w:rsidRPr="00651D5B" w:rsidRDefault="00CE7D11" w:rsidP="0018154F">
      <w:pPr>
        <w:pStyle w:val="CommentText"/>
        <w:numPr>
          <w:ilvl w:val="0"/>
          <w:numId w:val="14"/>
        </w:numPr>
      </w:pPr>
      <w:r w:rsidRPr="00651D5B">
        <w:t>User enters arrival date</w:t>
      </w:r>
      <w:r w:rsidR="001206AC" w:rsidRPr="00651D5B">
        <w:t>.</w:t>
      </w:r>
    </w:p>
    <w:p w14:paraId="253AF2B1" w14:textId="285CC220" w:rsidR="001206AC" w:rsidRPr="00651D5B" w:rsidRDefault="00CE7D11" w:rsidP="0018154F">
      <w:pPr>
        <w:pStyle w:val="CommentText"/>
        <w:numPr>
          <w:ilvl w:val="0"/>
          <w:numId w:val="14"/>
        </w:numPr>
      </w:pPr>
      <w:r w:rsidRPr="00651D5B">
        <w:t>User enters departure date</w:t>
      </w:r>
      <w:r w:rsidR="001206AC" w:rsidRPr="00651D5B">
        <w:t>.</w:t>
      </w:r>
    </w:p>
    <w:p w14:paraId="2B5B2763" w14:textId="0990047E" w:rsidR="00CE7D11" w:rsidRPr="00651D5B" w:rsidRDefault="001206AC" w:rsidP="0018154F">
      <w:pPr>
        <w:pStyle w:val="CommentText"/>
        <w:numPr>
          <w:ilvl w:val="0"/>
          <w:numId w:val="14"/>
        </w:numPr>
      </w:pPr>
      <w:r w:rsidRPr="00651D5B">
        <w:t>User c</w:t>
      </w:r>
      <w:r w:rsidR="00CE7D11" w:rsidRPr="00651D5B">
        <w:t xml:space="preserve">licks on </w:t>
      </w:r>
      <w:proofErr w:type="gramStart"/>
      <w:r w:rsidR="00CE7D11" w:rsidRPr="00651D5B">
        <w:t xml:space="preserve">search </w:t>
      </w:r>
      <w:r w:rsidRPr="00651D5B">
        <w:t xml:space="preserve"> button</w:t>
      </w:r>
      <w:proofErr w:type="gramEnd"/>
      <w:r w:rsidRPr="00651D5B">
        <w:t>.</w:t>
      </w:r>
    </w:p>
    <w:p w14:paraId="2007953D" w14:textId="75091875" w:rsidR="00CE7D11" w:rsidRPr="00651D5B" w:rsidRDefault="00CE7D11" w:rsidP="0018154F">
      <w:pPr>
        <w:pStyle w:val="CommentText"/>
        <w:numPr>
          <w:ilvl w:val="0"/>
          <w:numId w:val="14"/>
        </w:numPr>
      </w:pPr>
      <w:r w:rsidRPr="00651D5B">
        <w:t xml:space="preserve">System </w:t>
      </w:r>
      <w:r w:rsidR="001206AC" w:rsidRPr="00651D5B">
        <w:t xml:space="preserve">validates entered details and </w:t>
      </w:r>
      <w:r w:rsidR="009573F9" w:rsidRPr="00651D5B">
        <w:t>navigates user to page displaying list of hotel</w:t>
      </w:r>
      <w:r w:rsidR="001206AC" w:rsidRPr="00651D5B">
        <w:t>.</w:t>
      </w:r>
    </w:p>
    <w:p w14:paraId="7A721D7A" w14:textId="54140027" w:rsidR="00CE7D11" w:rsidRPr="00651D5B" w:rsidRDefault="009573F9" w:rsidP="0018154F">
      <w:pPr>
        <w:pStyle w:val="CommentText"/>
        <w:numPr>
          <w:ilvl w:val="0"/>
          <w:numId w:val="14"/>
        </w:numPr>
      </w:pPr>
      <w:r w:rsidRPr="00651D5B">
        <w:t>User select</w:t>
      </w:r>
      <w:r w:rsidR="001206AC" w:rsidRPr="00651D5B">
        <w:t>s</w:t>
      </w:r>
      <w:r w:rsidRPr="00651D5B">
        <w:t xml:space="preserve"> the hotel and clicks on book </w:t>
      </w:r>
      <w:r w:rsidR="001206AC" w:rsidRPr="00651D5B">
        <w:t>button corresponding to it.</w:t>
      </w:r>
    </w:p>
    <w:p w14:paraId="61BE140C" w14:textId="78FC33AA" w:rsidR="001206AC" w:rsidRPr="00651D5B" w:rsidRDefault="001206AC" w:rsidP="0018154F">
      <w:pPr>
        <w:pStyle w:val="CommentText"/>
        <w:numPr>
          <w:ilvl w:val="0"/>
          <w:numId w:val="14"/>
        </w:numPr>
      </w:pPr>
      <w:r w:rsidRPr="00651D5B">
        <w:lastRenderedPageBreak/>
        <w:t xml:space="preserve">System navigates User to book Now page </w:t>
      </w:r>
      <w:proofErr w:type="gramStart"/>
      <w:r w:rsidRPr="00651D5B">
        <w:t>with  information</w:t>
      </w:r>
      <w:proofErr w:type="gramEnd"/>
      <w:r w:rsidRPr="00651D5B">
        <w:t xml:space="preserve"> of available rooms, rate etc.</w:t>
      </w:r>
    </w:p>
    <w:p w14:paraId="7F0347E1" w14:textId="2D93AE60" w:rsidR="001206AC" w:rsidRPr="00651D5B" w:rsidRDefault="001206AC" w:rsidP="0018154F">
      <w:pPr>
        <w:pStyle w:val="CommentText"/>
        <w:numPr>
          <w:ilvl w:val="0"/>
          <w:numId w:val="14"/>
        </w:numPr>
      </w:pPr>
      <w:r w:rsidRPr="00651D5B">
        <w:t>User enters No of rooms to be booked.</w:t>
      </w:r>
    </w:p>
    <w:p w14:paraId="5280ADAD" w14:textId="1C3E61B6" w:rsidR="001206AC" w:rsidRPr="00651D5B" w:rsidRDefault="001206AC" w:rsidP="0018154F">
      <w:pPr>
        <w:pStyle w:val="CommentText"/>
        <w:numPr>
          <w:ilvl w:val="0"/>
          <w:numId w:val="14"/>
        </w:numPr>
      </w:pPr>
      <w:r w:rsidRPr="00651D5B">
        <w:t>User enters No of adults.</w:t>
      </w:r>
    </w:p>
    <w:p w14:paraId="7F12191A" w14:textId="6BDAE2F4" w:rsidR="001206AC" w:rsidRPr="00651D5B" w:rsidRDefault="001206AC" w:rsidP="0018154F">
      <w:pPr>
        <w:pStyle w:val="CommentText"/>
        <w:numPr>
          <w:ilvl w:val="0"/>
          <w:numId w:val="14"/>
        </w:numPr>
      </w:pPr>
      <w:r w:rsidRPr="00651D5B">
        <w:t>User enters No of children.</w:t>
      </w:r>
    </w:p>
    <w:p w14:paraId="15955B44" w14:textId="4741ADB1" w:rsidR="001206AC" w:rsidRPr="00651D5B" w:rsidRDefault="001206AC" w:rsidP="0018154F">
      <w:pPr>
        <w:pStyle w:val="CommentText"/>
        <w:numPr>
          <w:ilvl w:val="0"/>
          <w:numId w:val="14"/>
        </w:numPr>
      </w:pPr>
      <w:r w:rsidRPr="00651D5B">
        <w:t>User clicks on Book button.</w:t>
      </w:r>
    </w:p>
    <w:p w14:paraId="126AFE52" w14:textId="78580D44" w:rsidR="003C46F1" w:rsidRPr="00651D5B" w:rsidRDefault="001206AC" w:rsidP="0018154F">
      <w:pPr>
        <w:pStyle w:val="CommentText"/>
        <w:numPr>
          <w:ilvl w:val="0"/>
          <w:numId w:val="14"/>
        </w:numPr>
      </w:pPr>
      <w:r w:rsidRPr="00651D5B">
        <w:t xml:space="preserve">System validates entered details and </w:t>
      </w:r>
      <w:proofErr w:type="spellStart"/>
      <w:r w:rsidRPr="00651D5B">
        <w:t>dsiplays</w:t>
      </w:r>
      <w:proofErr w:type="spellEnd"/>
      <w:r w:rsidRPr="00651D5B">
        <w:t xml:space="preserve"> regarding successfully booking.</w:t>
      </w:r>
    </w:p>
    <w:p w14:paraId="078DBFF3" w14:textId="15162CAE" w:rsidR="009F5790" w:rsidRPr="009F5790" w:rsidRDefault="009F5790" w:rsidP="0018154F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t xml:space="preserve"> </w:t>
      </w:r>
      <w:bookmarkStart w:id="34" w:name="_Toc302030204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64098074" w14:textId="77777777" w:rsidR="009F5790" w:rsidRPr="009F5790" w:rsidRDefault="009F5790" w:rsidP="0018154F">
      <w:pPr>
        <w:pStyle w:val="infoblue"/>
      </w:pPr>
    </w:p>
    <w:p w14:paraId="1500B5CB" w14:textId="50777435" w:rsidR="009F5790" w:rsidRPr="009F5790" w:rsidRDefault="00CD16C4" w:rsidP="0018154F">
      <w:pPr>
        <w:pStyle w:val="StyleHeading2Sub-headingH2ChapterNumberAppendixLetterchnh"/>
      </w:pPr>
      <w:bookmarkStart w:id="35" w:name="_Toc165439508"/>
      <w:bookmarkStart w:id="36" w:name="_Toc186019617"/>
      <w:bookmarkStart w:id="37" w:name="_Toc216505521"/>
      <w:bookmarkStart w:id="38" w:name="_Toc302030205"/>
      <w:bookmarkStart w:id="39" w:name="_Toc141844800"/>
      <w:bookmarkStart w:id="40" w:name="_Toc143500967"/>
      <w:bookmarkStart w:id="41" w:name="_Toc144299918"/>
      <w:bookmarkStart w:id="42" w:name="_Toc145125005"/>
      <w:r>
        <w:t>4.2.1</w:t>
      </w:r>
      <w:r w:rsidR="00912449">
        <w:t xml:space="preserve"> </w:t>
      </w:r>
      <w:r w:rsidR="009F5790" w:rsidRPr="009F5790">
        <w:t>Alternate Flow 1</w:t>
      </w:r>
      <w:bookmarkEnd w:id="35"/>
      <w:bookmarkEnd w:id="36"/>
      <w:bookmarkEnd w:id="37"/>
      <w:bookmarkEnd w:id="38"/>
      <w:r w:rsidR="001E0D02">
        <w:t>:</w:t>
      </w:r>
      <w:r w:rsidR="00212BFC">
        <w:t xml:space="preserve"> </w:t>
      </w:r>
      <w:r w:rsidR="00651D5B">
        <w:t>Booking</w:t>
      </w:r>
      <w:r w:rsidR="00212BFC">
        <w:t xml:space="preserve"> room from favourite hotels list.</w:t>
      </w:r>
    </w:p>
    <w:p w14:paraId="574AE385" w14:textId="77777777" w:rsidR="009F5790" w:rsidRPr="009F5790" w:rsidRDefault="009F5790" w:rsidP="0018154F"/>
    <w:bookmarkEnd w:id="39"/>
    <w:bookmarkEnd w:id="40"/>
    <w:bookmarkEnd w:id="41"/>
    <w:bookmarkEnd w:id="42"/>
    <w:p w14:paraId="7E77B0E4" w14:textId="77777777" w:rsidR="00212BFC" w:rsidRPr="00651D5B" w:rsidRDefault="00212BFC" w:rsidP="0018154F">
      <w:pPr>
        <w:pStyle w:val="CommentText"/>
        <w:numPr>
          <w:ilvl w:val="0"/>
          <w:numId w:val="16"/>
        </w:numPr>
      </w:pPr>
      <w:r w:rsidRPr="00651D5B">
        <w:t xml:space="preserve">User enters the </w:t>
      </w:r>
      <w:proofErr w:type="spellStart"/>
      <w:proofErr w:type="gramStart"/>
      <w:r w:rsidRPr="00651D5B">
        <w:t>url</w:t>
      </w:r>
      <w:proofErr w:type="spellEnd"/>
      <w:proofErr w:type="gramEnd"/>
      <w:r w:rsidRPr="00651D5B">
        <w:t xml:space="preserve"> on the browser.</w:t>
      </w:r>
    </w:p>
    <w:p w14:paraId="50CA0AFF" w14:textId="77777777" w:rsidR="00212BFC" w:rsidRPr="00651D5B" w:rsidRDefault="00212BFC" w:rsidP="0018154F">
      <w:pPr>
        <w:pStyle w:val="CommentText"/>
        <w:numPr>
          <w:ilvl w:val="0"/>
          <w:numId w:val="16"/>
        </w:numPr>
      </w:pPr>
      <w:r w:rsidRPr="00651D5B">
        <w:t>Click on login link and system navigates user to login page.</w:t>
      </w:r>
    </w:p>
    <w:p w14:paraId="7214C641" w14:textId="77777777" w:rsidR="00212BFC" w:rsidRPr="00651D5B" w:rsidRDefault="00212BFC" w:rsidP="0018154F">
      <w:pPr>
        <w:pStyle w:val="CommentText"/>
        <w:numPr>
          <w:ilvl w:val="0"/>
          <w:numId w:val="16"/>
        </w:numPr>
      </w:pPr>
      <w:r w:rsidRPr="00651D5B">
        <w:t>User enters valid credentials.</w:t>
      </w:r>
    </w:p>
    <w:p w14:paraId="2206A1DA" w14:textId="77777777" w:rsidR="00212BFC" w:rsidRPr="00651D5B" w:rsidRDefault="00212BFC" w:rsidP="0018154F">
      <w:pPr>
        <w:pStyle w:val="CommentText"/>
        <w:numPr>
          <w:ilvl w:val="0"/>
          <w:numId w:val="16"/>
        </w:numPr>
      </w:pPr>
      <w:r w:rsidRPr="00651D5B">
        <w:t>System validates credentials and navigates user to main option screen.</w:t>
      </w:r>
    </w:p>
    <w:p w14:paraId="1E327A69" w14:textId="77777777" w:rsidR="00212BFC" w:rsidRDefault="00212BFC" w:rsidP="0018154F">
      <w:pPr>
        <w:pStyle w:val="CommentText"/>
        <w:numPr>
          <w:ilvl w:val="0"/>
          <w:numId w:val="16"/>
        </w:numPr>
      </w:pPr>
      <w:r w:rsidRPr="00651D5B">
        <w:t xml:space="preserve">User clicks on </w:t>
      </w:r>
      <w:r>
        <w:t>account history.</w:t>
      </w:r>
    </w:p>
    <w:p w14:paraId="69752153" w14:textId="18048C55" w:rsidR="00212BFC" w:rsidRPr="00651D5B" w:rsidRDefault="00212BFC" w:rsidP="0018154F">
      <w:pPr>
        <w:pStyle w:val="CommentText"/>
        <w:numPr>
          <w:ilvl w:val="0"/>
          <w:numId w:val="16"/>
        </w:numPr>
      </w:pPr>
      <w:r>
        <w:t xml:space="preserve">User clicks on </w:t>
      </w:r>
      <w:proofErr w:type="spellStart"/>
      <w:r>
        <w:t>favourite</w:t>
      </w:r>
      <w:proofErr w:type="spellEnd"/>
      <w:r>
        <w:t xml:space="preserve"> hotels option</w:t>
      </w:r>
      <w:r w:rsidRPr="00212BFC">
        <w:t>.</w:t>
      </w:r>
    </w:p>
    <w:p w14:paraId="4D8C5B39" w14:textId="1EF07E3B" w:rsidR="00212BFC" w:rsidRPr="00651D5B" w:rsidRDefault="00212BFC" w:rsidP="0018154F">
      <w:pPr>
        <w:pStyle w:val="CommentText"/>
        <w:numPr>
          <w:ilvl w:val="0"/>
          <w:numId w:val="16"/>
        </w:numPr>
      </w:pPr>
      <w:r w:rsidRPr="00651D5B">
        <w:t xml:space="preserve">System </w:t>
      </w:r>
      <w:r w:rsidR="00F42FEF">
        <w:t>displays</w:t>
      </w:r>
      <w:r w:rsidRPr="00651D5B">
        <w:t xml:space="preserve"> list of hotel</w:t>
      </w:r>
      <w:r w:rsidR="00F42FEF">
        <w:t xml:space="preserve">s previously added to </w:t>
      </w:r>
      <w:proofErr w:type="spellStart"/>
      <w:r w:rsidR="00F42FEF">
        <w:t>favourites</w:t>
      </w:r>
      <w:proofErr w:type="spellEnd"/>
      <w:r w:rsidR="00F42FEF">
        <w:t xml:space="preserve"> list by that particular user</w:t>
      </w:r>
      <w:r w:rsidRPr="00651D5B">
        <w:t>.</w:t>
      </w:r>
    </w:p>
    <w:p w14:paraId="1C946D08" w14:textId="77777777" w:rsidR="00212BFC" w:rsidRPr="00651D5B" w:rsidRDefault="00212BFC" w:rsidP="0018154F">
      <w:pPr>
        <w:pStyle w:val="CommentText"/>
        <w:numPr>
          <w:ilvl w:val="0"/>
          <w:numId w:val="16"/>
        </w:numPr>
      </w:pPr>
      <w:r w:rsidRPr="00651D5B">
        <w:t>User selects the hotel and clicks on book button corresponding to it.</w:t>
      </w:r>
    </w:p>
    <w:p w14:paraId="05277EC9" w14:textId="77777777" w:rsidR="00212BFC" w:rsidRPr="00651D5B" w:rsidRDefault="00212BFC" w:rsidP="0018154F">
      <w:pPr>
        <w:pStyle w:val="CommentText"/>
        <w:numPr>
          <w:ilvl w:val="0"/>
          <w:numId w:val="16"/>
        </w:numPr>
      </w:pPr>
      <w:r w:rsidRPr="00651D5B">
        <w:t xml:space="preserve">System navigates User to book Now page </w:t>
      </w:r>
      <w:proofErr w:type="gramStart"/>
      <w:r w:rsidRPr="00651D5B">
        <w:t>with  information</w:t>
      </w:r>
      <w:proofErr w:type="gramEnd"/>
      <w:r w:rsidRPr="00651D5B">
        <w:t xml:space="preserve"> of available rooms, rate etc.</w:t>
      </w:r>
    </w:p>
    <w:p w14:paraId="5737A54F" w14:textId="77777777" w:rsidR="00212BFC" w:rsidRPr="00651D5B" w:rsidRDefault="00212BFC" w:rsidP="0018154F">
      <w:pPr>
        <w:pStyle w:val="CommentText"/>
        <w:numPr>
          <w:ilvl w:val="0"/>
          <w:numId w:val="16"/>
        </w:numPr>
      </w:pPr>
      <w:r w:rsidRPr="00651D5B">
        <w:t>User enters No of rooms to be booked.</w:t>
      </w:r>
    </w:p>
    <w:p w14:paraId="0CCD9BB3" w14:textId="77777777" w:rsidR="00212BFC" w:rsidRPr="00651D5B" w:rsidRDefault="00212BFC" w:rsidP="0018154F">
      <w:pPr>
        <w:pStyle w:val="CommentText"/>
        <w:numPr>
          <w:ilvl w:val="0"/>
          <w:numId w:val="16"/>
        </w:numPr>
      </w:pPr>
      <w:r w:rsidRPr="00651D5B">
        <w:t>User enters No of adults.</w:t>
      </w:r>
    </w:p>
    <w:p w14:paraId="46DAC6E4" w14:textId="77777777" w:rsidR="00212BFC" w:rsidRPr="00651D5B" w:rsidRDefault="00212BFC" w:rsidP="0018154F">
      <w:pPr>
        <w:pStyle w:val="CommentText"/>
        <w:numPr>
          <w:ilvl w:val="0"/>
          <w:numId w:val="16"/>
        </w:numPr>
      </w:pPr>
      <w:r w:rsidRPr="00651D5B">
        <w:t>User enters No of children.</w:t>
      </w:r>
    </w:p>
    <w:p w14:paraId="57FF8F59" w14:textId="77777777" w:rsidR="00212BFC" w:rsidRDefault="00212BFC" w:rsidP="0018154F">
      <w:pPr>
        <w:pStyle w:val="CommentText"/>
        <w:numPr>
          <w:ilvl w:val="0"/>
          <w:numId w:val="16"/>
        </w:numPr>
      </w:pPr>
      <w:r w:rsidRPr="00651D5B">
        <w:t>User clicks on Book button.</w:t>
      </w:r>
    </w:p>
    <w:p w14:paraId="481C5D30" w14:textId="022B3B9A" w:rsidR="001206AC" w:rsidRDefault="00212BFC" w:rsidP="0018154F">
      <w:pPr>
        <w:pStyle w:val="CommentText"/>
        <w:numPr>
          <w:ilvl w:val="0"/>
          <w:numId w:val="16"/>
        </w:numPr>
      </w:pPr>
      <w:r w:rsidRPr="00212BFC">
        <w:t xml:space="preserve">System validates entered details and </w:t>
      </w:r>
      <w:proofErr w:type="spellStart"/>
      <w:r w:rsidRPr="00212BFC">
        <w:t>dsiplays</w:t>
      </w:r>
      <w:proofErr w:type="spellEnd"/>
      <w:r w:rsidRPr="00212BFC">
        <w:t xml:space="preserve"> regarding successfully booking.</w:t>
      </w:r>
    </w:p>
    <w:p w14:paraId="4C3A72DC" w14:textId="79553816" w:rsidR="003C46F1" w:rsidRDefault="003C46F1" w:rsidP="0018154F">
      <w:pPr>
        <w:pStyle w:val="CommentText"/>
      </w:pPr>
    </w:p>
    <w:p w14:paraId="338FB1D6" w14:textId="2BD0530D" w:rsidR="009E42FF" w:rsidRPr="009F5790" w:rsidRDefault="009E42FF" w:rsidP="0018154F">
      <w:pPr>
        <w:pStyle w:val="StyleHeading2Sub-headingH2ChapterNumberAppendixLetterchnh"/>
      </w:pPr>
      <w:r>
        <w:t>4.2.1 Alternate Flow 2</w:t>
      </w:r>
      <w:proofErr w:type="gramStart"/>
      <w:r>
        <w:t>:</w:t>
      </w:r>
      <w:r w:rsidR="00223B85">
        <w:t>User</w:t>
      </w:r>
      <w:proofErr w:type="gramEnd"/>
      <w:r w:rsidR="00223B85">
        <w:t xml:space="preserve"> has already logged in and proceeds to book room.</w:t>
      </w:r>
    </w:p>
    <w:p w14:paraId="2AA62181" w14:textId="77777777" w:rsidR="009E42FF" w:rsidRPr="009F5790" w:rsidRDefault="009E42FF" w:rsidP="0018154F"/>
    <w:p w14:paraId="46D833C9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t>User clicks on search hotel and system navigates user to search hotel page.</w:t>
      </w:r>
    </w:p>
    <w:p w14:paraId="6F478AA5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t>User enters search city.</w:t>
      </w:r>
    </w:p>
    <w:p w14:paraId="269ED9F9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t>User enters arrival date.</w:t>
      </w:r>
    </w:p>
    <w:p w14:paraId="371CED04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t>User enters departure date.</w:t>
      </w:r>
    </w:p>
    <w:p w14:paraId="6BBD77D6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t xml:space="preserve">User clicks on </w:t>
      </w:r>
      <w:proofErr w:type="gramStart"/>
      <w:r w:rsidRPr="00651D5B">
        <w:t>search  button</w:t>
      </w:r>
      <w:proofErr w:type="gramEnd"/>
      <w:r w:rsidRPr="00651D5B">
        <w:t>.</w:t>
      </w:r>
    </w:p>
    <w:p w14:paraId="5EAB2E39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t>System validates entered details and navigates user to page displaying list of hotel.</w:t>
      </w:r>
    </w:p>
    <w:p w14:paraId="681926AF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t>User selects the hotel and clicks on book button corresponding to it.</w:t>
      </w:r>
    </w:p>
    <w:p w14:paraId="27EDE995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lastRenderedPageBreak/>
        <w:t xml:space="preserve">System navigates User to book Now page </w:t>
      </w:r>
      <w:proofErr w:type="gramStart"/>
      <w:r w:rsidRPr="00651D5B">
        <w:t>with  information</w:t>
      </w:r>
      <w:proofErr w:type="gramEnd"/>
      <w:r w:rsidRPr="00651D5B">
        <w:t xml:space="preserve"> of available rooms, rate etc.</w:t>
      </w:r>
    </w:p>
    <w:p w14:paraId="6D26C315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t>User enters No of rooms to be booked.</w:t>
      </w:r>
    </w:p>
    <w:p w14:paraId="0316E130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t>User enters No of adults.</w:t>
      </w:r>
    </w:p>
    <w:p w14:paraId="1FC998ED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t>User enters No of children.</w:t>
      </w:r>
    </w:p>
    <w:p w14:paraId="13FC6F34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t>User clicks on Book button.</w:t>
      </w:r>
    </w:p>
    <w:p w14:paraId="5642E3B9" w14:textId="77777777" w:rsidR="00223B85" w:rsidRPr="00651D5B" w:rsidRDefault="00223B85" w:rsidP="0018154F">
      <w:pPr>
        <w:pStyle w:val="CommentText"/>
        <w:numPr>
          <w:ilvl w:val="0"/>
          <w:numId w:val="17"/>
        </w:numPr>
      </w:pPr>
      <w:r w:rsidRPr="00651D5B">
        <w:t xml:space="preserve">System validates entered details and </w:t>
      </w:r>
      <w:proofErr w:type="spellStart"/>
      <w:r w:rsidRPr="00651D5B">
        <w:t>dsiplays</w:t>
      </w:r>
      <w:proofErr w:type="spellEnd"/>
      <w:r w:rsidRPr="00651D5B">
        <w:t xml:space="preserve"> regarding successfully booking.</w:t>
      </w:r>
    </w:p>
    <w:p w14:paraId="13C0F9EC" w14:textId="77777777" w:rsidR="009E42FF" w:rsidRDefault="009E42FF" w:rsidP="0018154F">
      <w:pPr>
        <w:pStyle w:val="CommentText"/>
      </w:pPr>
    </w:p>
    <w:p w14:paraId="788C92AF" w14:textId="77777777" w:rsidR="009F5790" w:rsidRPr="009F5790" w:rsidRDefault="009F5790" w:rsidP="0018154F"/>
    <w:p w14:paraId="11D7632A" w14:textId="01D1091B" w:rsidR="009F5790" w:rsidRPr="009F5790" w:rsidRDefault="001E0D02" w:rsidP="0018154F">
      <w:pPr>
        <w:pStyle w:val="StyleHeading2Sub-headingH2ChapterNumberAppendixLetterchnh"/>
      </w:pPr>
      <w:bookmarkStart w:id="43" w:name="_Toc144299927"/>
      <w:proofErr w:type="gramStart"/>
      <w:r>
        <w:t xml:space="preserve">4.2.2 </w:t>
      </w:r>
      <w:r w:rsidR="00874424">
        <w:t xml:space="preserve"> </w:t>
      </w:r>
      <w:bookmarkStart w:id="44" w:name="_Toc165439510"/>
      <w:bookmarkStart w:id="45" w:name="_Toc186019619"/>
      <w:bookmarkStart w:id="46" w:name="_Toc216505523"/>
      <w:bookmarkStart w:id="47" w:name="_Toc302030207"/>
      <w:r w:rsidR="00E20D8C" w:rsidRPr="009F5790">
        <w:t>Alternate</w:t>
      </w:r>
      <w:proofErr w:type="gramEnd"/>
      <w:r w:rsidR="00E20D8C" w:rsidRPr="009F5790">
        <w:t xml:space="preserve"> Flow </w:t>
      </w:r>
      <w:bookmarkEnd w:id="44"/>
      <w:bookmarkEnd w:id="45"/>
      <w:bookmarkEnd w:id="46"/>
      <w:bookmarkEnd w:id="47"/>
      <w:r w:rsidR="00223B85">
        <w:t>3</w:t>
      </w:r>
    </w:p>
    <w:p w14:paraId="0F03F8BC" w14:textId="77777777" w:rsidR="009F5790" w:rsidRPr="009F5790" w:rsidRDefault="009F5790" w:rsidP="0018154F"/>
    <w:p w14:paraId="50475D3C" w14:textId="66BC7E33" w:rsidR="00E20D8C" w:rsidRDefault="002223C6" w:rsidP="0018154F">
      <w:pPr>
        <w:pStyle w:val="StyleHeading2Sub-headingH2ChapterNumberAppendixLetterchnh"/>
      </w:pPr>
      <w:bookmarkStart w:id="48" w:name="_Toc458607230"/>
      <w:r>
        <w:t xml:space="preserve">Exception Flow </w:t>
      </w:r>
      <w:r w:rsidR="00E113B9">
        <w:t>1</w:t>
      </w:r>
      <w:r w:rsidR="004A0559">
        <w:t>:</w:t>
      </w:r>
      <w:bookmarkEnd w:id="48"/>
      <w:r w:rsidR="00874424" w:rsidRPr="00874424">
        <w:t xml:space="preserve"> </w:t>
      </w:r>
      <w:r w:rsidR="00874424">
        <w:t>Entering Into Application With Invalid Credentials.</w:t>
      </w:r>
    </w:p>
    <w:p w14:paraId="4970CEE6" w14:textId="77777777" w:rsidR="0045399C" w:rsidRDefault="00E20D8C" w:rsidP="0018154F">
      <w:pPr>
        <w:pStyle w:val="CommentText"/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</w:pPr>
      <w:r>
        <w:t xml:space="preserve">          </w:t>
      </w:r>
      <w:r>
        <w:rPr>
          <w:rFonts w:ascii="Arial" w:eastAsia="Times New Roman" w:hAnsi="Arial" w:cs="Arial"/>
          <w:lang w:eastAsia="fr-FR"/>
        </w:rPr>
        <w:t xml:space="preserve"> </w:t>
      </w:r>
      <w:r>
        <w:rPr>
          <w:rFonts w:ascii="Arial" w:eastAsia="Times New Roman" w:hAnsi="Arial" w:cs="Arial"/>
          <w:b/>
          <w:bCs/>
          <w:iCs/>
          <w:smallCaps/>
          <w:color w:val="ED771A" w:themeColor="accent2"/>
          <w:sz w:val="22"/>
          <w:szCs w:val="24"/>
          <w:lang w:val="en-GB"/>
        </w:rPr>
        <w:t xml:space="preserve"> </w:t>
      </w:r>
    </w:p>
    <w:p w14:paraId="10F44329" w14:textId="5ECD467C" w:rsidR="00223B85" w:rsidRPr="00223B85" w:rsidRDefault="00223B85" w:rsidP="0018154F">
      <w:pPr>
        <w:pStyle w:val="CommentText"/>
        <w:numPr>
          <w:ilvl w:val="0"/>
          <w:numId w:val="18"/>
        </w:numPr>
      </w:pPr>
      <w:r w:rsidRPr="00223B85">
        <w:t xml:space="preserve">User enters the </w:t>
      </w:r>
      <w:proofErr w:type="spellStart"/>
      <w:proofErr w:type="gramStart"/>
      <w:r w:rsidRPr="00223B85">
        <w:t>url</w:t>
      </w:r>
      <w:proofErr w:type="spellEnd"/>
      <w:proofErr w:type="gramEnd"/>
      <w:r w:rsidRPr="00223B85">
        <w:t xml:space="preserve"> on the browser.</w:t>
      </w:r>
    </w:p>
    <w:p w14:paraId="27800D54" w14:textId="77777777" w:rsidR="00223B85" w:rsidRPr="00223B85" w:rsidRDefault="00223B85" w:rsidP="0018154F">
      <w:pPr>
        <w:pStyle w:val="CommentText"/>
        <w:numPr>
          <w:ilvl w:val="0"/>
          <w:numId w:val="18"/>
        </w:numPr>
      </w:pPr>
      <w:r w:rsidRPr="00223B85">
        <w:t>Click on login link and system navigates user to login page.</w:t>
      </w:r>
    </w:p>
    <w:p w14:paraId="159BFB0B" w14:textId="77777777" w:rsidR="00223B85" w:rsidRPr="00223B85" w:rsidRDefault="00223B85" w:rsidP="0018154F">
      <w:pPr>
        <w:pStyle w:val="CommentText"/>
        <w:numPr>
          <w:ilvl w:val="0"/>
          <w:numId w:val="18"/>
        </w:numPr>
      </w:pPr>
      <w:r w:rsidRPr="00223B85">
        <w:t>User enters invalid username.</w:t>
      </w:r>
    </w:p>
    <w:p w14:paraId="1E33B9C2" w14:textId="247AE167" w:rsidR="00E70AB3" w:rsidRPr="00223B85" w:rsidRDefault="00223B85" w:rsidP="0018154F">
      <w:pPr>
        <w:pStyle w:val="CommentText"/>
        <w:numPr>
          <w:ilvl w:val="0"/>
          <w:numId w:val="18"/>
        </w:numPr>
      </w:pPr>
      <w:r w:rsidRPr="00223B85">
        <w:t xml:space="preserve">User </w:t>
      </w:r>
      <w:r w:rsidR="00E70AB3" w:rsidRPr="00223B85">
        <w:t>enters</w:t>
      </w:r>
      <w:r w:rsidRPr="00223B85">
        <w:t xml:space="preserve"> </w:t>
      </w:r>
      <w:r w:rsidR="00E70AB3" w:rsidRPr="00223B85">
        <w:t>password</w:t>
      </w:r>
    </w:p>
    <w:p w14:paraId="58D0C033" w14:textId="152C963B" w:rsidR="00223B85" w:rsidRPr="00223B85" w:rsidRDefault="00223B85" w:rsidP="0018154F">
      <w:pPr>
        <w:pStyle w:val="CommentText"/>
        <w:numPr>
          <w:ilvl w:val="0"/>
          <w:numId w:val="18"/>
        </w:numPr>
      </w:pPr>
      <w:r w:rsidRPr="00223B85">
        <w:t>User</w:t>
      </w:r>
      <w:r w:rsidR="00E70AB3" w:rsidRPr="00223B85">
        <w:t xml:space="preserve"> clicks on lo</w:t>
      </w:r>
      <w:r w:rsidRPr="00223B85">
        <w:t>gin button.</w:t>
      </w:r>
    </w:p>
    <w:p w14:paraId="4BD79ABE" w14:textId="5B6A397F" w:rsidR="00E20D8C" w:rsidRPr="00223B85" w:rsidRDefault="00E20D8C" w:rsidP="0018154F">
      <w:pPr>
        <w:pStyle w:val="CommentText"/>
        <w:numPr>
          <w:ilvl w:val="0"/>
          <w:numId w:val="18"/>
        </w:numPr>
      </w:pPr>
      <w:r w:rsidRPr="00223B85">
        <w:t xml:space="preserve">System validates credentials and </w:t>
      </w:r>
      <w:r w:rsidR="002B0AE2" w:rsidRPr="00223B85">
        <w:t>displays error message</w:t>
      </w:r>
      <w:r w:rsidRPr="00223B85">
        <w:t>.</w:t>
      </w:r>
    </w:p>
    <w:p w14:paraId="421A7486" w14:textId="54D90F31" w:rsidR="00971F9D" w:rsidRDefault="00971F9D" w:rsidP="0018154F">
      <w:pPr>
        <w:pStyle w:val="StyleHeading2Sub-headingH2ChapterNumberAppendixLetterchnh"/>
      </w:pPr>
      <w:r>
        <w:t>Exception Flow 2:</w:t>
      </w:r>
      <w:r w:rsidR="00874424" w:rsidRPr="00874424">
        <w:t xml:space="preserve"> </w:t>
      </w:r>
      <w:r w:rsidR="00223B85">
        <w:t>Booking more no of rooms than available</w:t>
      </w:r>
      <w:r w:rsidR="00874424">
        <w:t>.</w:t>
      </w:r>
    </w:p>
    <w:p w14:paraId="7DF8B6A0" w14:textId="77777777" w:rsidR="00F65797" w:rsidRDefault="00F65797" w:rsidP="0018154F">
      <w:pPr>
        <w:pStyle w:val="CommentText"/>
        <w:rPr>
          <w:lang w:val="en-GB"/>
        </w:rPr>
      </w:pPr>
      <w:r>
        <w:t xml:space="preserve">            </w:t>
      </w:r>
      <w:r>
        <w:rPr>
          <w:lang w:val="en-GB"/>
        </w:rPr>
        <w:t xml:space="preserve">             </w:t>
      </w:r>
    </w:p>
    <w:p w14:paraId="30878CC7" w14:textId="01929A43" w:rsidR="00223B85" w:rsidRPr="00AC1BC2" w:rsidRDefault="00223B85" w:rsidP="0018154F">
      <w:pPr>
        <w:pStyle w:val="CommentText"/>
      </w:pPr>
      <w:r>
        <w:t>1.</w:t>
      </w:r>
      <w:r w:rsidR="000C4502">
        <w:t xml:space="preserve"> </w:t>
      </w:r>
      <w:r w:rsidR="000C4502" w:rsidRPr="00AC1BC2">
        <w:t xml:space="preserve"> </w:t>
      </w:r>
      <w:r w:rsidRPr="00AC1BC2">
        <w:t>User clicks on search hotel and system navigates user to search hotel page.</w:t>
      </w:r>
    </w:p>
    <w:p w14:paraId="5B307D7E" w14:textId="18706E4E" w:rsidR="00223B85" w:rsidRPr="00AC1BC2" w:rsidRDefault="00223B85" w:rsidP="0018154F">
      <w:pPr>
        <w:pStyle w:val="CommentText"/>
      </w:pPr>
      <w:r w:rsidRPr="00AC1BC2">
        <w:t>2.</w:t>
      </w:r>
      <w:r w:rsidR="000C4502" w:rsidRPr="00AC1BC2">
        <w:t xml:space="preserve">  </w:t>
      </w:r>
      <w:r w:rsidRPr="00AC1BC2">
        <w:t>User enters search city.</w:t>
      </w:r>
    </w:p>
    <w:p w14:paraId="6E4B2463" w14:textId="589A6B2D" w:rsidR="00223B85" w:rsidRPr="00AC1BC2" w:rsidRDefault="00223B85" w:rsidP="0018154F">
      <w:pPr>
        <w:pStyle w:val="CommentText"/>
      </w:pPr>
      <w:r w:rsidRPr="00AC1BC2">
        <w:t>3.</w:t>
      </w:r>
      <w:r w:rsidR="000C4502" w:rsidRPr="00AC1BC2">
        <w:t xml:space="preserve">  </w:t>
      </w:r>
      <w:r w:rsidRPr="00AC1BC2">
        <w:t>User enters arrival date.</w:t>
      </w:r>
    </w:p>
    <w:p w14:paraId="53BFCD18" w14:textId="57C0BA3F" w:rsidR="00223B85" w:rsidRPr="00AC1BC2" w:rsidRDefault="00223B85" w:rsidP="0018154F">
      <w:pPr>
        <w:pStyle w:val="CommentText"/>
      </w:pPr>
      <w:r w:rsidRPr="00AC1BC2">
        <w:t>4.</w:t>
      </w:r>
      <w:r w:rsidR="000C4502" w:rsidRPr="00AC1BC2">
        <w:t xml:space="preserve">  </w:t>
      </w:r>
      <w:r w:rsidRPr="00AC1BC2">
        <w:t>User enters departure date.</w:t>
      </w:r>
    </w:p>
    <w:p w14:paraId="002BF78D" w14:textId="360CE6D0" w:rsidR="00223B85" w:rsidRPr="00AC1BC2" w:rsidRDefault="00223B85" w:rsidP="0018154F">
      <w:pPr>
        <w:pStyle w:val="CommentText"/>
      </w:pPr>
      <w:r w:rsidRPr="00AC1BC2">
        <w:t>5.</w:t>
      </w:r>
      <w:r w:rsidR="000C4502" w:rsidRPr="00AC1BC2">
        <w:t xml:space="preserve">  </w:t>
      </w:r>
      <w:r w:rsidRPr="00AC1BC2">
        <w:t xml:space="preserve">User clicks on </w:t>
      </w:r>
      <w:proofErr w:type="gramStart"/>
      <w:r w:rsidRPr="00AC1BC2">
        <w:t>search  button</w:t>
      </w:r>
      <w:proofErr w:type="gramEnd"/>
      <w:r w:rsidRPr="00AC1BC2">
        <w:t>.</w:t>
      </w:r>
    </w:p>
    <w:p w14:paraId="31C489EE" w14:textId="126AAC3B" w:rsidR="00223B85" w:rsidRPr="00AC1BC2" w:rsidRDefault="00223B85" w:rsidP="0018154F">
      <w:pPr>
        <w:pStyle w:val="CommentText"/>
      </w:pPr>
      <w:r w:rsidRPr="00AC1BC2">
        <w:t>6.</w:t>
      </w:r>
      <w:r w:rsidR="000C4502" w:rsidRPr="00AC1BC2">
        <w:t xml:space="preserve">  </w:t>
      </w:r>
      <w:r w:rsidRPr="00AC1BC2">
        <w:t>System validates entered details and navigates user to page displaying list of hotel.</w:t>
      </w:r>
    </w:p>
    <w:p w14:paraId="5BEC41A8" w14:textId="31AE8E20" w:rsidR="00223B85" w:rsidRPr="00AC1BC2" w:rsidRDefault="00223B85" w:rsidP="0018154F">
      <w:pPr>
        <w:pStyle w:val="CommentText"/>
      </w:pPr>
      <w:r w:rsidRPr="00AC1BC2">
        <w:t>7.</w:t>
      </w:r>
      <w:r w:rsidR="000C4502" w:rsidRPr="00AC1BC2">
        <w:t xml:space="preserve">  </w:t>
      </w:r>
      <w:r w:rsidRPr="00AC1BC2">
        <w:t>User selects the hotel and clicks on book button corresponding to it.</w:t>
      </w:r>
    </w:p>
    <w:p w14:paraId="119FBC3A" w14:textId="5F70B25A" w:rsidR="00223B85" w:rsidRPr="00AC1BC2" w:rsidRDefault="00223B85" w:rsidP="0018154F">
      <w:pPr>
        <w:pStyle w:val="CommentText"/>
      </w:pPr>
      <w:r w:rsidRPr="00AC1BC2">
        <w:t>8.</w:t>
      </w:r>
      <w:r w:rsidR="000C4502" w:rsidRPr="00AC1BC2">
        <w:t xml:space="preserve">  </w:t>
      </w:r>
      <w:r w:rsidRPr="00AC1BC2">
        <w:t xml:space="preserve">System navigates User to book Now page </w:t>
      </w:r>
      <w:proofErr w:type="gramStart"/>
      <w:r w:rsidRPr="00AC1BC2">
        <w:t>with  information</w:t>
      </w:r>
      <w:proofErr w:type="gramEnd"/>
      <w:r w:rsidRPr="00AC1BC2">
        <w:t xml:space="preserve"> of available rooms, rate etc.</w:t>
      </w:r>
    </w:p>
    <w:p w14:paraId="3804A9A7" w14:textId="50EE7051" w:rsidR="00223B85" w:rsidRPr="00AC1BC2" w:rsidRDefault="00223B85" w:rsidP="0018154F">
      <w:pPr>
        <w:pStyle w:val="CommentText"/>
      </w:pPr>
      <w:r w:rsidRPr="00AC1BC2">
        <w:t>9.</w:t>
      </w:r>
      <w:r w:rsidR="000C4502" w:rsidRPr="00AC1BC2">
        <w:t xml:space="preserve">  </w:t>
      </w:r>
      <w:r w:rsidRPr="00AC1BC2">
        <w:t>User enters No of rooms to be booked.</w:t>
      </w:r>
    </w:p>
    <w:p w14:paraId="25ED486E" w14:textId="1A26755C" w:rsidR="00223B85" w:rsidRPr="00AC1BC2" w:rsidRDefault="00223B85" w:rsidP="0018154F">
      <w:pPr>
        <w:pStyle w:val="CommentText"/>
      </w:pPr>
      <w:r w:rsidRPr="00AC1BC2">
        <w:t>10.</w:t>
      </w:r>
      <w:r w:rsidR="000C4502" w:rsidRPr="00AC1BC2">
        <w:t xml:space="preserve"> </w:t>
      </w:r>
      <w:r w:rsidRPr="00AC1BC2">
        <w:t>User enters No of adults.</w:t>
      </w:r>
    </w:p>
    <w:p w14:paraId="1B0078DB" w14:textId="1AF704A6" w:rsidR="00223B85" w:rsidRPr="00AC1BC2" w:rsidRDefault="00223B85" w:rsidP="0018154F">
      <w:pPr>
        <w:pStyle w:val="CommentText"/>
      </w:pPr>
      <w:r w:rsidRPr="00AC1BC2">
        <w:t>11.</w:t>
      </w:r>
      <w:r w:rsidR="000C4502" w:rsidRPr="00AC1BC2">
        <w:t xml:space="preserve"> </w:t>
      </w:r>
      <w:r w:rsidRPr="00AC1BC2">
        <w:t>User enters No of children.</w:t>
      </w:r>
    </w:p>
    <w:p w14:paraId="2D38B196" w14:textId="159CC663" w:rsidR="000C4502" w:rsidRPr="00AC1BC2" w:rsidRDefault="00223B85" w:rsidP="0018154F">
      <w:pPr>
        <w:pStyle w:val="CommentText"/>
      </w:pPr>
      <w:r w:rsidRPr="00AC1BC2">
        <w:t>12.</w:t>
      </w:r>
      <w:r w:rsidR="000C4502" w:rsidRPr="00AC1BC2">
        <w:t xml:space="preserve"> </w:t>
      </w:r>
      <w:r w:rsidRPr="00AC1BC2">
        <w:t>User clicks on Book button.</w:t>
      </w:r>
    </w:p>
    <w:p w14:paraId="07666336" w14:textId="0678AD13" w:rsidR="00F65797" w:rsidRPr="00AC1BC2" w:rsidRDefault="00675085" w:rsidP="0018154F">
      <w:pPr>
        <w:pStyle w:val="CommentText"/>
      </w:pPr>
      <w:r w:rsidRPr="00AC1BC2">
        <w:t>13</w:t>
      </w:r>
      <w:r w:rsidR="00F65797" w:rsidRPr="00AC1BC2">
        <w:t>.</w:t>
      </w:r>
      <w:r w:rsidR="000C4502" w:rsidRPr="00AC1BC2">
        <w:t xml:space="preserve"> </w:t>
      </w:r>
      <w:r w:rsidR="00F65797" w:rsidRPr="00AC1BC2">
        <w:t xml:space="preserve">System displays </w:t>
      </w:r>
      <w:r w:rsidR="00F209C5" w:rsidRPr="00AC1BC2">
        <w:t xml:space="preserve">error </w:t>
      </w:r>
      <w:r w:rsidR="00F65797" w:rsidRPr="00AC1BC2">
        <w:t xml:space="preserve">message regarding </w:t>
      </w:r>
      <w:r w:rsidR="000C4502" w:rsidRPr="00AC1BC2">
        <w:t>no of more to book exceeds limit</w:t>
      </w:r>
      <w:r w:rsidR="00F209C5" w:rsidRPr="00AC1BC2">
        <w:t>.</w:t>
      </w:r>
    </w:p>
    <w:p w14:paraId="391037F1" w14:textId="0EBD37AA" w:rsidR="009F5790" w:rsidRPr="009F5790" w:rsidRDefault="009F5790" w:rsidP="0018154F">
      <w:pPr>
        <w:pStyle w:val="infoblue"/>
      </w:pPr>
    </w:p>
    <w:p w14:paraId="3E552795" w14:textId="363EF074" w:rsidR="00EB3FC1" w:rsidRDefault="00E113B9" w:rsidP="0018154F">
      <w:pPr>
        <w:pStyle w:val="StyleHeading2Sub-headingH2ChapterNumberAppendixLetterchnh"/>
      </w:pPr>
      <w:r>
        <w:lastRenderedPageBreak/>
        <w:t>Exception Flow 3:</w:t>
      </w:r>
      <w:r w:rsidR="001B08E1" w:rsidRPr="001B08E1">
        <w:t xml:space="preserve"> </w:t>
      </w:r>
      <w:r w:rsidR="000C4502">
        <w:t>Network</w:t>
      </w:r>
      <w:r w:rsidR="00AC1BC2">
        <w:t xml:space="preserve"> Connectivity Error</w:t>
      </w:r>
    </w:p>
    <w:p w14:paraId="24A1FF42" w14:textId="77777777" w:rsidR="00EB3FC1" w:rsidRDefault="00EB3FC1" w:rsidP="0018154F">
      <w:pPr>
        <w:pStyle w:val="CommentText"/>
      </w:pPr>
      <w:r>
        <w:t xml:space="preserve">         </w:t>
      </w:r>
    </w:p>
    <w:p w14:paraId="14AC39C4" w14:textId="0A1695A6" w:rsidR="00EB3FC1" w:rsidRPr="0096606C" w:rsidRDefault="00EB3FC1" w:rsidP="0018154F">
      <w:pPr>
        <w:pStyle w:val="CommentText"/>
      </w:pPr>
      <w:r>
        <w:t xml:space="preserve"> 1.</w:t>
      </w:r>
      <w:r w:rsidR="000C4502">
        <w:t xml:space="preserve"> </w:t>
      </w:r>
      <w:r w:rsidR="000C4502" w:rsidRPr="0096606C">
        <w:t>User</w:t>
      </w:r>
      <w:r w:rsidRPr="0096606C">
        <w:t xml:space="preserve"> enters the </w:t>
      </w:r>
      <w:proofErr w:type="spellStart"/>
      <w:proofErr w:type="gramStart"/>
      <w:r w:rsidRPr="0096606C">
        <w:t>url</w:t>
      </w:r>
      <w:proofErr w:type="spellEnd"/>
      <w:proofErr w:type="gramEnd"/>
      <w:r w:rsidRPr="0096606C">
        <w:t xml:space="preserve"> on the browser</w:t>
      </w:r>
      <w:r w:rsidR="00F26678" w:rsidRPr="0096606C">
        <w:t>.</w:t>
      </w:r>
    </w:p>
    <w:p w14:paraId="5C9685A8" w14:textId="37CB5DFB" w:rsidR="00F26678" w:rsidRPr="0096606C" w:rsidRDefault="00F26678" w:rsidP="0018154F">
      <w:pPr>
        <w:pStyle w:val="CommentText"/>
        <w:rPr>
          <w:rFonts w:eastAsia="Times New Roman"/>
          <w:b/>
          <w:bCs/>
          <w:iCs/>
          <w:smallCaps/>
          <w:color w:val="ED771A" w:themeColor="accent2"/>
          <w:sz w:val="22"/>
          <w:szCs w:val="24"/>
          <w:lang w:val="en-GB"/>
        </w:rPr>
      </w:pPr>
      <w:r w:rsidRPr="0096606C">
        <w:t xml:space="preserve"> 2.</w:t>
      </w:r>
      <w:r w:rsidR="000C4502" w:rsidRPr="0096606C">
        <w:t xml:space="preserve"> </w:t>
      </w:r>
      <w:r w:rsidRPr="0096606C">
        <w:t xml:space="preserve">System displays error message regarding </w:t>
      </w:r>
      <w:r w:rsidR="000C4502" w:rsidRPr="0096606C">
        <w:t>network</w:t>
      </w:r>
      <w:r w:rsidRPr="0096606C">
        <w:t xml:space="preserve"> connectivity</w:t>
      </w:r>
    </w:p>
    <w:p w14:paraId="55F64C42" w14:textId="77777777" w:rsidR="000C4502" w:rsidRDefault="000C4502" w:rsidP="0018154F">
      <w:pPr>
        <w:pStyle w:val="StyleHeading2Sub-headingH2ChapterNumberAppendixLetterchnh"/>
      </w:pPr>
    </w:p>
    <w:p w14:paraId="45A56DAA" w14:textId="341648DE" w:rsidR="003A6DE8" w:rsidRDefault="00EB3FC1" w:rsidP="0018154F">
      <w:pPr>
        <w:pStyle w:val="StyleHeading2Sub-headingH2ChapterNumberAppendixLetterchnh"/>
      </w:pPr>
      <w:r>
        <w:t>Exception Flow 4:</w:t>
      </w:r>
      <w:r w:rsidRPr="001B08E1">
        <w:t xml:space="preserve"> </w:t>
      </w:r>
      <w:r w:rsidR="003A6DE8">
        <w:t>Database Connectivity Error</w:t>
      </w:r>
      <w:r w:rsidR="00E113B9">
        <w:t xml:space="preserve">           </w:t>
      </w:r>
    </w:p>
    <w:p w14:paraId="63E5F31C" w14:textId="4089BB96" w:rsidR="00AC1BC2" w:rsidRPr="00223B85" w:rsidRDefault="003A6DE8" w:rsidP="0018154F">
      <w:pPr>
        <w:pStyle w:val="CommentText"/>
        <w:numPr>
          <w:ilvl w:val="0"/>
          <w:numId w:val="19"/>
        </w:numPr>
      </w:pPr>
      <w:r>
        <w:t>1.</w:t>
      </w:r>
      <w:r w:rsidR="00AC1BC2" w:rsidRPr="00AC1BC2">
        <w:t xml:space="preserve"> </w:t>
      </w:r>
      <w:r w:rsidR="00AC1BC2" w:rsidRPr="00223B85">
        <w:t xml:space="preserve">User enters the </w:t>
      </w:r>
      <w:proofErr w:type="spellStart"/>
      <w:proofErr w:type="gramStart"/>
      <w:r w:rsidR="00AC1BC2" w:rsidRPr="00223B85">
        <w:t>url</w:t>
      </w:r>
      <w:proofErr w:type="spellEnd"/>
      <w:proofErr w:type="gramEnd"/>
      <w:r w:rsidR="00AC1BC2" w:rsidRPr="00223B85">
        <w:t xml:space="preserve"> on the browser.</w:t>
      </w:r>
    </w:p>
    <w:p w14:paraId="07AC5869" w14:textId="77777777" w:rsidR="00AC1BC2" w:rsidRPr="00223B85" w:rsidRDefault="00AC1BC2" w:rsidP="0018154F">
      <w:pPr>
        <w:pStyle w:val="CommentText"/>
        <w:numPr>
          <w:ilvl w:val="0"/>
          <w:numId w:val="19"/>
        </w:numPr>
      </w:pPr>
      <w:r w:rsidRPr="00223B85">
        <w:t>Click on login link and system navigates user to login page.</w:t>
      </w:r>
    </w:p>
    <w:p w14:paraId="79C86272" w14:textId="77777777" w:rsidR="00AC1BC2" w:rsidRPr="00223B85" w:rsidRDefault="00AC1BC2" w:rsidP="0018154F">
      <w:pPr>
        <w:pStyle w:val="CommentText"/>
        <w:numPr>
          <w:ilvl w:val="0"/>
          <w:numId w:val="19"/>
        </w:numPr>
      </w:pPr>
      <w:r w:rsidRPr="00223B85">
        <w:t>User enters invalid username.</w:t>
      </w:r>
    </w:p>
    <w:p w14:paraId="1775B95C" w14:textId="77777777" w:rsidR="00AC1BC2" w:rsidRPr="00223B85" w:rsidRDefault="00AC1BC2" w:rsidP="0018154F">
      <w:pPr>
        <w:pStyle w:val="CommentText"/>
        <w:numPr>
          <w:ilvl w:val="0"/>
          <w:numId w:val="19"/>
        </w:numPr>
      </w:pPr>
      <w:r w:rsidRPr="00223B85">
        <w:t>User enters password</w:t>
      </w:r>
    </w:p>
    <w:p w14:paraId="70E9A122" w14:textId="77777777" w:rsidR="00AC1BC2" w:rsidRDefault="00AC1BC2" w:rsidP="0018154F">
      <w:pPr>
        <w:pStyle w:val="CommentText"/>
        <w:numPr>
          <w:ilvl w:val="0"/>
          <w:numId w:val="19"/>
        </w:numPr>
      </w:pPr>
      <w:r w:rsidRPr="00223B85">
        <w:t>User clicks on login button</w:t>
      </w:r>
    </w:p>
    <w:p w14:paraId="6563F584" w14:textId="77777777" w:rsidR="00AC1BC2" w:rsidRPr="00AC1BC2" w:rsidRDefault="00AC1BC2" w:rsidP="0018154F">
      <w:pPr>
        <w:pStyle w:val="CommentText"/>
        <w:numPr>
          <w:ilvl w:val="0"/>
          <w:numId w:val="19"/>
        </w:numPr>
      </w:pPr>
      <w:r w:rsidRPr="00AC1BC2">
        <w:t>System tries to validate username and password.</w:t>
      </w:r>
    </w:p>
    <w:p w14:paraId="23BF5AC9" w14:textId="02FCD841" w:rsidR="003A6DE8" w:rsidRPr="00AC1BC2" w:rsidRDefault="00AC1BC2" w:rsidP="0018154F">
      <w:pPr>
        <w:pStyle w:val="CommentText"/>
        <w:numPr>
          <w:ilvl w:val="0"/>
          <w:numId w:val="19"/>
        </w:numPr>
      </w:pPr>
      <w:r w:rsidRPr="00AC1BC2">
        <w:t xml:space="preserve">System </w:t>
      </w:r>
      <w:r w:rsidR="003A6DE8" w:rsidRPr="00AC1BC2">
        <w:t>displays an error message regarding database connectivity problem.</w:t>
      </w:r>
    </w:p>
    <w:p w14:paraId="462A6094" w14:textId="7A0C276A" w:rsidR="003A6DE8" w:rsidRDefault="003A6DE8" w:rsidP="0018154F">
      <w:pPr>
        <w:pStyle w:val="CommentText"/>
      </w:pPr>
    </w:p>
    <w:p w14:paraId="028B5EC2" w14:textId="497C2AD7" w:rsidR="009F5790" w:rsidRPr="00084506" w:rsidRDefault="00E113B9" w:rsidP="0018154F">
      <w:pPr>
        <w:pStyle w:val="StyleHeading2Sub-headingH2ChapterNumberAppendixLetterchnh"/>
      </w:pPr>
      <w:r>
        <w:t xml:space="preserve">         </w:t>
      </w:r>
      <w:bookmarkEnd w:id="43"/>
      <w:r w:rsidR="00084506" w:rsidRPr="00084506">
        <w:t>POST CONDITION</w:t>
      </w:r>
    </w:p>
    <w:p w14:paraId="332A8832" w14:textId="77777777" w:rsidR="009F5790" w:rsidRPr="009F5790" w:rsidRDefault="009F5790" w:rsidP="0018154F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7"/>
        <w:gridCol w:w="5097"/>
      </w:tblGrid>
      <w:tr w:rsidR="009F5790" w:rsidRPr="009F5790" w14:paraId="0A18AD99" w14:textId="77777777" w:rsidTr="00AC1BC2">
        <w:trPr>
          <w:tblHeader/>
        </w:trPr>
        <w:tc>
          <w:tcPr>
            <w:tcW w:w="5097" w:type="dxa"/>
          </w:tcPr>
          <w:p w14:paraId="01B7B884" w14:textId="77777777" w:rsidR="009F5790" w:rsidRPr="00B82284" w:rsidRDefault="009F5790" w:rsidP="0018154F">
            <w:r w:rsidRPr="00B82284">
              <w:t>Flow Name</w:t>
            </w:r>
          </w:p>
        </w:tc>
        <w:tc>
          <w:tcPr>
            <w:tcW w:w="5097" w:type="dxa"/>
          </w:tcPr>
          <w:p w14:paraId="002E44F9" w14:textId="77777777" w:rsidR="009F5790" w:rsidRPr="00B82284" w:rsidRDefault="009F5790" w:rsidP="0018154F">
            <w:r w:rsidRPr="00B82284">
              <w:t>Post Condition</w:t>
            </w:r>
          </w:p>
        </w:tc>
      </w:tr>
      <w:tr w:rsidR="009F5790" w:rsidRPr="009F5790" w14:paraId="157725F0" w14:textId="77777777" w:rsidTr="00AC1BC2">
        <w:tc>
          <w:tcPr>
            <w:tcW w:w="5097" w:type="dxa"/>
          </w:tcPr>
          <w:p w14:paraId="6FC88656" w14:textId="622C8FAA" w:rsidR="009F5790" w:rsidRPr="00B82284" w:rsidRDefault="00AC1BC2" w:rsidP="0018154F">
            <w:r w:rsidRPr="00B82284">
              <w:t>Successful hotel room booking.</w:t>
            </w:r>
          </w:p>
        </w:tc>
        <w:tc>
          <w:tcPr>
            <w:tcW w:w="5097" w:type="dxa"/>
          </w:tcPr>
          <w:p w14:paraId="7AD6974C" w14:textId="2A9A95E9" w:rsidR="009F5790" w:rsidRPr="00B82284" w:rsidRDefault="003F7F39" w:rsidP="0018154F">
            <w:pPr>
              <w:pStyle w:val="infoblue"/>
            </w:pPr>
            <w:r w:rsidRPr="00B82284">
              <w:t>System displays message regardi</w:t>
            </w:r>
            <w:r w:rsidR="00AC1BC2" w:rsidRPr="00B82284">
              <w:t>ng successful hotel room booking.</w:t>
            </w:r>
          </w:p>
        </w:tc>
      </w:tr>
      <w:tr w:rsidR="000332A9" w:rsidRPr="009F5790" w14:paraId="23C53495" w14:textId="77777777" w:rsidTr="00AC1BC2">
        <w:tc>
          <w:tcPr>
            <w:tcW w:w="5097" w:type="dxa"/>
          </w:tcPr>
          <w:p w14:paraId="65AE43AA" w14:textId="22FB42C5" w:rsidR="000332A9" w:rsidRPr="00B82284" w:rsidRDefault="00AC1BC2" w:rsidP="0018154F">
            <w:r w:rsidRPr="00B82284">
              <w:t xml:space="preserve">Booking room from </w:t>
            </w:r>
            <w:proofErr w:type="spellStart"/>
            <w:r w:rsidRPr="00B82284">
              <w:t>favourite</w:t>
            </w:r>
            <w:proofErr w:type="spellEnd"/>
            <w:r w:rsidRPr="00B82284">
              <w:t xml:space="preserve"> hotels list.</w:t>
            </w:r>
          </w:p>
        </w:tc>
        <w:tc>
          <w:tcPr>
            <w:tcW w:w="5097" w:type="dxa"/>
          </w:tcPr>
          <w:p w14:paraId="6966B1F0" w14:textId="522527E4" w:rsidR="000332A9" w:rsidRPr="00B82284" w:rsidRDefault="00AC1BC2" w:rsidP="0018154F">
            <w:pPr>
              <w:pStyle w:val="infoblue"/>
            </w:pPr>
            <w:r w:rsidRPr="00B82284">
              <w:t>System displays message regarding successful hotel room booking.</w:t>
            </w:r>
          </w:p>
        </w:tc>
      </w:tr>
      <w:tr w:rsidR="009F5790" w:rsidRPr="009F5790" w14:paraId="17525C3D" w14:textId="77777777" w:rsidTr="00AC1BC2">
        <w:tc>
          <w:tcPr>
            <w:tcW w:w="5097" w:type="dxa"/>
          </w:tcPr>
          <w:p w14:paraId="16F72E40" w14:textId="1FADEC7F" w:rsidR="009F5790" w:rsidRPr="00B82284" w:rsidRDefault="00AC1BC2" w:rsidP="0018154F">
            <w:r w:rsidRPr="00B82284">
              <w:t>User has already logged in and proceeds to book room.</w:t>
            </w:r>
          </w:p>
        </w:tc>
        <w:tc>
          <w:tcPr>
            <w:tcW w:w="5097" w:type="dxa"/>
          </w:tcPr>
          <w:p w14:paraId="23B5FA5C" w14:textId="777241CD" w:rsidR="009F5790" w:rsidRPr="00B82284" w:rsidRDefault="00AC1BC2" w:rsidP="0018154F">
            <w:r w:rsidRPr="00B82284">
              <w:t>System displays message regarding successful hotel room booking.</w:t>
            </w:r>
          </w:p>
        </w:tc>
      </w:tr>
      <w:tr w:rsidR="0010159D" w:rsidRPr="009F5790" w14:paraId="50E5271A" w14:textId="77777777" w:rsidTr="00AC1BC2">
        <w:tc>
          <w:tcPr>
            <w:tcW w:w="5097" w:type="dxa"/>
          </w:tcPr>
          <w:p w14:paraId="65CD16BB" w14:textId="19F6935B" w:rsidR="0010159D" w:rsidRPr="00B82284" w:rsidRDefault="00E70AB3" w:rsidP="0018154F">
            <w:r w:rsidRPr="00B82284">
              <w:t>Entering Into Application With Invalid Credentials</w:t>
            </w:r>
          </w:p>
        </w:tc>
        <w:tc>
          <w:tcPr>
            <w:tcW w:w="5097" w:type="dxa"/>
          </w:tcPr>
          <w:p w14:paraId="07EE0291" w14:textId="17165C33" w:rsidR="0010159D" w:rsidRPr="00B82284" w:rsidRDefault="0010159D" w:rsidP="0018154F">
            <w:r w:rsidRPr="00B82284">
              <w:t>System validates credentials and displays error message.</w:t>
            </w:r>
          </w:p>
        </w:tc>
      </w:tr>
      <w:tr w:rsidR="009F5790" w:rsidRPr="009F5790" w14:paraId="2CE33834" w14:textId="77777777" w:rsidTr="00AC1BC2">
        <w:tc>
          <w:tcPr>
            <w:tcW w:w="5097" w:type="dxa"/>
          </w:tcPr>
          <w:p w14:paraId="43DB0227" w14:textId="71FE5383" w:rsidR="009F5790" w:rsidRPr="00B82284" w:rsidRDefault="00AC1BC2" w:rsidP="0018154F">
            <w:r w:rsidRPr="00B82284">
              <w:t>Booking more no of rooms than available.</w:t>
            </w:r>
          </w:p>
        </w:tc>
        <w:tc>
          <w:tcPr>
            <w:tcW w:w="5097" w:type="dxa"/>
          </w:tcPr>
          <w:p w14:paraId="68C1F5EA" w14:textId="169B3D39" w:rsidR="0010159D" w:rsidRPr="00B82284" w:rsidRDefault="0010159D" w:rsidP="0018154F">
            <w:pPr>
              <w:pStyle w:val="CommentText"/>
            </w:pPr>
            <w:r w:rsidRPr="00B82284">
              <w:t xml:space="preserve">System displays error message regarding </w:t>
            </w:r>
            <w:r w:rsidR="00AC1BC2" w:rsidRPr="00B82284">
              <w:t>no of rooms to be booked limit exceeds</w:t>
            </w:r>
            <w:r w:rsidRPr="00B82284">
              <w:t>.</w:t>
            </w:r>
          </w:p>
          <w:p w14:paraId="43EE6D48" w14:textId="77777777" w:rsidR="009F5790" w:rsidRPr="00B82284" w:rsidRDefault="009F5790" w:rsidP="0018154F"/>
        </w:tc>
      </w:tr>
      <w:tr w:rsidR="00320C54" w:rsidRPr="009F5790" w14:paraId="136A49E4" w14:textId="77777777" w:rsidTr="00AC1BC2">
        <w:tc>
          <w:tcPr>
            <w:tcW w:w="5097" w:type="dxa"/>
          </w:tcPr>
          <w:p w14:paraId="76FD92E6" w14:textId="0DCDD050" w:rsidR="00320C54" w:rsidRPr="00B82284" w:rsidRDefault="00AC1BC2" w:rsidP="0018154F">
            <w:r w:rsidRPr="00B82284">
              <w:t>N</w:t>
            </w:r>
            <w:r w:rsidR="003A6DE8" w:rsidRPr="00B82284">
              <w:t>e</w:t>
            </w:r>
            <w:r w:rsidRPr="00B82284">
              <w:t>twork</w:t>
            </w:r>
            <w:r w:rsidR="003A6DE8" w:rsidRPr="00B82284">
              <w:t xml:space="preserve"> Connectivity Error       </w:t>
            </w:r>
            <w:r w:rsidR="003A6DE8" w:rsidRPr="00B82284">
              <w:rPr>
                <w:lang w:val="en-GB"/>
              </w:rPr>
              <w:t xml:space="preserve">    </w:t>
            </w:r>
          </w:p>
        </w:tc>
        <w:tc>
          <w:tcPr>
            <w:tcW w:w="5097" w:type="dxa"/>
          </w:tcPr>
          <w:p w14:paraId="78F96A27" w14:textId="531258AE" w:rsidR="00320C54" w:rsidRPr="00B82284" w:rsidRDefault="003A6DE8" w:rsidP="0018154F">
            <w:pPr>
              <w:pStyle w:val="CommentText"/>
            </w:pPr>
            <w:r w:rsidRPr="00B82284">
              <w:t xml:space="preserve">System displays an error message regarding </w:t>
            </w:r>
            <w:r w:rsidR="00AC1BC2" w:rsidRPr="00B82284">
              <w:t>network connectivity</w:t>
            </w:r>
            <w:r w:rsidRPr="00B82284">
              <w:t>.</w:t>
            </w:r>
          </w:p>
        </w:tc>
      </w:tr>
      <w:tr w:rsidR="00320C54" w:rsidRPr="009F5790" w14:paraId="7D1844A3" w14:textId="77777777" w:rsidTr="00AC1BC2">
        <w:tc>
          <w:tcPr>
            <w:tcW w:w="5097" w:type="dxa"/>
          </w:tcPr>
          <w:p w14:paraId="5E27BA31" w14:textId="79B76FF4" w:rsidR="00320C54" w:rsidRPr="00B82284" w:rsidRDefault="00AC1BC2" w:rsidP="0018154F">
            <w:r w:rsidRPr="00B82284">
              <w:t>Data C</w:t>
            </w:r>
            <w:r w:rsidR="0010159D" w:rsidRPr="00B82284">
              <w:t xml:space="preserve">onnectivity </w:t>
            </w:r>
            <w:r w:rsidRPr="00B82284">
              <w:t>E</w:t>
            </w:r>
            <w:r w:rsidR="0010159D" w:rsidRPr="00B82284">
              <w:t>r</w:t>
            </w:r>
            <w:r w:rsidRPr="00B82284">
              <w:t>ror</w:t>
            </w:r>
          </w:p>
        </w:tc>
        <w:tc>
          <w:tcPr>
            <w:tcW w:w="5097" w:type="dxa"/>
          </w:tcPr>
          <w:p w14:paraId="351EE3DC" w14:textId="2F0D0F60" w:rsidR="00320C54" w:rsidRPr="00B82284" w:rsidRDefault="00084506" w:rsidP="0018154F">
            <w:r w:rsidRPr="00B82284">
              <w:t>System displa</w:t>
            </w:r>
            <w:r w:rsidR="00AC1BC2" w:rsidRPr="00B82284">
              <w:t xml:space="preserve">ys error message regarding database </w:t>
            </w:r>
            <w:r w:rsidRPr="00B82284">
              <w:t>connectivity</w:t>
            </w:r>
          </w:p>
        </w:tc>
      </w:tr>
    </w:tbl>
    <w:p w14:paraId="23EFDC96" w14:textId="77777777" w:rsidR="009F5790" w:rsidRPr="009F5790" w:rsidRDefault="009F5790" w:rsidP="0018154F"/>
    <w:p w14:paraId="43EE3B16" w14:textId="77777777" w:rsidR="009F5790" w:rsidRPr="009F5790" w:rsidRDefault="009F5790" w:rsidP="0018154F"/>
    <w:p w14:paraId="255D979B" w14:textId="77777777" w:rsidR="009F5790" w:rsidRPr="009F5790" w:rsidRDefault="009F5790" w:rsidP="0018154F"/>
    <w:p w14:paraId="128DDC45" w14:textId="77777777" w:rsidR="009F5790" w:rsidRPr="009F5790" w:rsidRDefault="009F5790" w:rsidP="0018154F"/>
    <w:p w14:paraId="6747F711" w14:textId="77777777" w:rsidR="009F5790" w:rsidRPr="009F5790" w:rsidRDefault="009F5790" w:rsidP="0018154F"/>
    <w:p w14:paraId="4EDE2343" w14:textId="77777777" w:rsidR="009F5790" w:rsidRPr="009F5790" w:rsidRDefault="009F5790" w:rsidP="0018154F"/>
    <w:p w14:paraId="3AFBA43F" w14:textId="77777777" w:rsidR="009F5790" w:rsidRPr="009F5790" w:rsidRDefault="009F5790" w:rsidP="0018154F"/>
    <w:p w14:paraId="62D8D5BC" w14:textId="77777777" w:rsidR="009F5790" w:rsidRPr="009F5790" w:rsidRDefault="009F5790" w:rsidP="0018154F"/>
    <w:p w14:paraId="338C66C3" w14:textId="7F787843" w:rsidR="009F5790" w:rsidRDefault="009F5790" w:rsidP="0018154F">
      <w:pPr>
        <w:pStyle w:val="StyleHeading1H1Mainheading1Heading1Heading10Head1h1Sec"/>
      </w:pPr>
      <w:bookmarkStart w:id="49" w:name="_Toc144299928"/>
      <w:bookmarkStart w:id="50" w:name="_Toc145125014"/>
      <w:bookmarkStart w:id="51" w:name="_Toc165439512"/>
      <w:bookmarkStart w:id="52" w:name="_Toc186019621"/>
      <w:bookmarkStart w:id="53" w:name="_Toc302030209"/>
      <w:r w:rsidRPr="009F5790">
        <w:t>Special Requirements</w:t>
      </w:r>
      <w:bookmarkEnd w:id="49"/>
      <w:bookmarkEnd w:id="50"/>
      <w:bookmarkEnd w:id="51"/>
      <w:bookmarkEnd w:id="52"/>
      <w:bookmarkEnd w:id="53"/>
    </w:p>
    <w:p w14:paraId="449EA9BB" w14:textId="23403C20" w:rsidR="00FC67D2" w:rsidRDefault="00FC67D2" w:rsidP="0018154F">
      <w:pPr>
        <w:pStyle w:val="StyleHeading1H1Mainheading1Heading1Heading10Head1h1Sec"/>
      </w:pPr>
      <w:bookmarkStart w:id="54" w:name="_Toc458607236"/>
      <w:r>
        <w:t>Performance</w:t>
      </w:r>
      <w:bookmarkEnd w:id="54"/>
    </w:p>
    <w:p w14:paraId="41BB5C21" w14:textId="749B83C7" w:rsidR="00B82284" w:rsidRPr="00B82284" w:rsidRDefault="00B82284" w:rsidP="0018154F">
      <w:pPr>
        <w:pStyle w:val="ListParagraph"/>
        <w:numPr>
          <w:ilvl w:val="0"/>
          <w:numId w:val="20"/>
        </w:numPr>
        <w:rPr>
          <w:b/>
        </w:rPr>
      </w:pPr>
      <w:r w:rsidRPr="00B82284">
        <w:t>When user clicks on book option system should display book now page within 15 seconds of user request.</w:t>
      </w:r>
    </w:p>
    <w:p w14:paraId="248670D4" w14:textId="1E5E1D84" w:rsidR="00FC67D2" w:rsidRPr="00B82284" w:rsidRDefault="00FC67D2" w:rsidP="0018154F">
      <w:pPr>
        <w:pStyle w:val="StyleHeading1H1Mainheading1Heading1Heading10Head1h1Sec"/>
        <w:rPr>
          <w:rStyle w:val="Emphasis"/>
          <w:rFonts w:ascii="Arial" w:hAnsi="Arial" w:cs="Arial"/>
          <w:i w:val="0"/>
          <w:sz w:val="20"/>
          <w:szCs w:val="20"/>
        </w:rPr>
      </w:pPr>
    </w:p>
    <w:p w14:paraId="665D9ED1" w14:textId="12F6AA01" w:rsidR="00A24DEE" w:rsidRPr="00B51388" w:rsidRDefault="00D354C8" w:rsidP="0018154F">
      <w:pPr>
        <w:pStyle w:val="StyleHeading2Sub-headingH2ChapterNumberAppendixLetterchnh"/>
      </w:pPr>
      <w:bookmarkStart w:id="55" w:name="_Toc458607237"/>
      <w:r>
        <w:t xml:space="preserve">      </w:t>
      </w:r>
      <w:r w:rsidR="00EF589F" w:rsidRPr="00B51388">
        <w:t>Availability</w:t>
      </w:r>
      <w:bookmarkEnd w:id="55"/>
      <w:r w:rsidR="00EF589F" w:rsidRPr="00B51388">
        <w:t xml:space="preserve"> </w:t>
      </w:r>
    </w:p>
    <w:p w14:paraId="24D56E31" w14:textId="55EEB388" w:rsidR="00F4091A" w:rsidRPr="00AF7125" w:rsidRDefault="00F4091A" w:rsidP="0018154F">
      <w:pPr>
        <w:rPr>
          <w:b/>
        </w:rPr>
      </w:pPr>
      <w:r w:rsidRPr="00AF7125">
        <w:rPr>
          <w:b/>
        </w:rPr>
        <w:t>1.</w:t>
      </w:r>
      <w:r w:rsidRPr="00AF7125">
        <w:t xml:space="preserve"> </w:t>
      </w:r>
      <w:r w:rsidR="00B82284">
        <w:t>User</w:t>
      </w:r>
      <w:r w:rsidR="00AF7125">
        <w:t xml:space="preserve"> can </w:t>
      </w:r>
      <w:r w:rsidR="00B82284">
        <w:t>book</w:t>
      </w:r>
      <w:r w:rsidR="00AF7125">
        <w:t xml:space="preserve"> hotel</w:t>
      </w:r>
      <w:r w:rsidR="00B82284">
        <w:t xml:space="preserve"> </w:t>
      </w:r>
      <w:proofErr w:type="gramStart"/>
      <w:r w:rsidR="00B82284">
        <w:t>room</w:t>
      </w:r>
      <w:r w:rsidR="00AF7125">
        <w:t xml:space="preserve"> </w:t>
      </w:r>
      <w:r w:rsidRPr="00AF7125">
        <w:t xml:space="preserve"> 24x7</w:t>
      </w:r>
      <w:proofErr w:type="gramEnd"/>
      <w:r w:rsidRPr="00AF7125">
        <w:t>.</w:t>
      </w:r>
    </w:p>
    <w:p w14:paraId="26EB82BA" w14:textId="27171E8F" w:rsidR="00B82284" w:rsidRPr="00B82284" w:rsidRDefault="00F4091A" w:rsidP="0018154F">
      <w:pPr>
        <w:rPr>
          <w:b/>
        </w:rPr>
      </w:pPr>
      <w:r w:rsidRPr="00AF7125">
        <w:t>2. Application is up and running 24*7</w:t>
      </w:r>
      <w:r w:rsidR="00B82284">
        <w:t>.</w:t>
      </w:r>
    </w:p>
    <w:p w14:paraId="3CFC09F9" w14:textId="77777777" w:rsidR="00B82284" w:rsidRDefault="00B82284" w:rsidP="0018154F">
      <w:pPr>
        <w:pStyle w:val="StyleHeading2Sub-headingH2ChapterNumberAppendixLetterchnh"/>
      </w:pPr>
      <w:bookmarkStart w:id="56" w:name="_Toc458607238"/>
    </w:p>
    <w:p w14:paraId="0333915F" w14:textId="61B353EC" w:rsidR="007D479F" w:rsidRPr="0004791E" w:rsidRDefault="007D479F" w:rsidP="0018154F">
      <w:pPr>
        <w:pStyle w:val="StyleHeading2Sub-headingH2ChapterNumberAppendixLetterchnh"/>
      </w:pPr>
      <w:r>
        <w:t xml:space="preserve">   </w:t>
      </w:r>
      <w:r w:rsidR="008D2550">
        <w:t xml:space="preserve">  </w:t>
      </w:r>
      <w:r>
        <w:t xml:space="preserve">  User Interface</w:t>
      </w:r>
      <w:bookmarkEnd w:id="56"/>
      <w:r w:rsidRPr="0004791E">
        <w:t xml:space="preserve"> </w:t>
      </w:r>
    </w:p>
    <w:p w14:paraId="05CEF2A0" w14:textId="70D563FD" w:rsidR="004D58ED" w:rsidRPr="00B82284" w:rsidRDefault="004D58ED" w:rsidP="0018154F">
      <w:pPr>
        <w:rPr>
          <w:b/>
        </w:rPr>
      </w:pPr>
      <w:proofErr w:type="gramStart"/>
      <w:r w:rsidRPr="00B82284">
        <w:t>1.The</w:t>
      </w:r>
      <w:proofErr w:type="gramEnd"/>
      <w:r w:rsidRPr="00B82284">
        <w:t xml:space="preserve"> letters on Menus shall be bold</w:t>
      </w:r>
    </w:p>
    <w:p w14:paraId="6F3E8F82" w14:textId="70267245" w:rsidR="004D58ED" w:rsidRPr="00B82284" w:rsidRDefault="004D58ED" w:rsidP="0018154F">
      <w:pPr>
        <w:rPr>
          <w:b/>
        </w:rPr>
      </w:pPr>
      <w:proofErr w:type="gramStart"/>
      <w:r w:rsidRPr="00B82284">
        <w:t>2.The</w:t>
      </w:r>
      <w:proofErr w:type="gramEnd"/>
      <w:r w:rsidRPr="00B82284">
        <w:t xml:space="preserve"> active links </w:t>
      </w:r>
      <w:proofErr w:type="spellStart"/>
      <w:r w:rsidRPr="00B82284">
        <w:t>shoul</w:t>
      </w:r>
      <w:proofErr w:type="spellEnd"/>
      <w:r w:rsidRPr="00B82284">
        <w:t xml:space="preserve"> be displayed in red color</w:t>
      </w:r>
    </w:p>
    <w:p w14:paraId="4E144E95" w14:textId="2BB08BBD" w:rsidR="004D58ED" w:rsidRPr="00B82284" w:rsidRDefault="004D58ED" w:rsidP="0018154F">
      <w:pPr>
        <w:rPr>
          <w:b/>
        </w:rPr>
      </w:pPr>
      <w:proofErr w:type="gramStart"/>
      <w:r w:rsidRPr="00B82284">
        <w:t>3.The</w:t>
      </w:r>
      <w:proofErr w:type="gramEnd"/>
      <w:r w:rsidRPr="00B82284">
        <w:t xml:space="preserve"> </w:t>
      </w:r>
      <w:proofErr w:type="spellStart"/>
      <w:r w:rsidRPr="00B82284">
        <w:t>visisted</w:t>
      </w:r>
      <w:proofErr w:type="spellEnd"/>
      <w:r w:rsidRPr="00B82284">
        <w:t xml:space="preserve"> links should be displayed in </w:t>
      </w:r>
      <w:proofErr w:type="spellStart"/>
      <w:r w:rsidRPr="00B82284">
        <w:t>purpule</w:t>
      </w:r>
      <w:proofErr w:type="spellEnd"/>
      <w:r w:rsidRPr="00B82284">
        <w:t xml:space="preserve"> color</w:t>
      </w:r>
    </w:p>
    <w:p w14:paraId="7C179A98" w14:textId="3890A745" w:rsidR="004D58ED" w:rsidRPr="00B82284" w:rsidRDefault="004D58ED" w:rsidP="0018154F">
      <w:pPr>
        <w:rPr>
          <w:b/>
        </w:rPr>
      </w:pPr>
      <w:proofErr w:type="gramStart"/>
      <w:r w:rsidRPr="00B82284">
        <w:t>4.The</w:t>
      </w:r>
      <w:proofErr w:type="gramEnd"/>
      <w:r w:rsidRPr="00B82284">
        <w:t xml:space="preserve"> Unvisited links should be displayed in blue</w:t>
      </w:r>
    </w:p>
    <w:p w14:paraId="3092ABB6" w14:textId="2400DD03" w:rsidR="004D58ED" w:rsidRPr="00B82284" w:rsidRDefault="004D58ED" w:rsidP="0018154F">
      <w:pPr>
        <w:rPr>
          <w:b/>
        </w:rPr>
      </w:pPr>
      <w:proofErr w:type="gramStart"/>
      <w:r w:rsidRPr="00B82284">
        <w:t>5.The</w:t>
      </w:r>
      <w:proofErr w:type="gramEnd"/>
      <w:r w:rsidRPr="00B82284">
        <w:t xml:space="preserve"> logout and back button should be available on every page of the application</w:t>
      </w:r>
    </w:p>
    <w:p w14:paraId="05D22D94" w14:textId="08C96778" w:rsidR="004D58ED" w:rsidRPr="00B82284" w:rsidRDefault="004D58ED" w:rsidP="0018154F">
      <w:pPr>
        <w:rPr>
          <w:b/>
        </w:rPr>
      </w:pPr>
      <w:proofErr w:type="gramStart"/>
      <w:r w:rsidRPr="00B82284">
        <w:t>6.Look</w:t>
      </w:r>
      <w:proofErr w:type="gramEnd"/>
      <w:r w:rsidRPr="00B82284">
        <w:t xml:space="preserve"> and feel and color of application should be proper.</w:t>
      </w:r>
    </w:p>
    <w:p w14:paraId="6B2B2CAD" w14:textId="6F207A58" w:rsidR="004D58ED" w:rsidRPr="00B82284" w:rsidRDefault="00380F3A" w:rsidP="0018154F">
      <w:pPr>
        <w:rPr>
          <w:b/>
        </w:rPr>
      </w:pPr>
      <w:proofErr w:type="gramStart"/>
      <w:r w:rsidRPr="00B82284">
        <w:t>7</w:t>
      </w:r>
      <w:r w:rsidR="004D58ED" w:rsidRPr="00B82284">
        <w:t>.In</w:t>
      </w:r>
      <w:proofErr w:type="gramEnd"/>
      <w:r w:rsidR="004D58ED" w:rsidRPr="00B82284">
        <w:t xml:space="preserve"> case of Field  level validation error messages should be displayed in red color.</w:t>
      </w:r>
    </w:p>
    <w:p w14:paraId="0B9DE3B1" w14:textId="77777777" w:rsidR="009E1698" w:rsidRDefault="009E1698" w:rsidP="0018154F">
      <w:pPr>
        <w:pStyle w:val="StyleHeading2Sub-headingH2ChapterNumberAppendixLetterchnh"/>
      </w:pPr>
      <w:bookmarkStart w:id="57" w:name="_Toc458607239"/>
      <w:bookmarkStart w:id="58" w:name="_Toc144299929"/>
      <w:bookmarkStart w:id="59" w:name="_Toc145125015"/>
      <w:bookmarkStart w:id="60" w:name="_Toc165439513"/>
      <w:bookmarkStart w:id="61" w:name="_Toc186019622"/>
      <w:bookmarkStart w:id="62" w:name="_Toc302030210"/>
      <w:r>
        <w:t>Security</w:t>
      </w:r>
      <w:bookmarkEnd w:id="57"/>
    </w:p>
    <w:p w14:paraId="2256D1F1" w14:textId="1F963C54" w:rsidR="005D69F3" w:rsidRPr="00B82284" w:rsidRDefault="005D69F3" w:rsidP="0018154F">
      <w:r w:rsidRPr="00B82284">
        <w:t>1.</w:t>
      </w:r>
      <w:r w:rsidR="00B82284">
        <w:t xml:space="preserve"> User</w:t>
      </w:r>
      <w:r w:rsidRPr="00B82284">
        <w:t xml:space="preserve"> with valid credentials can only login.</w:t>
      </w:r>
    </w:p>
    <w:p w14:paraId="30D1B3F5" w14:textId="16BE5A2D" w:rsidR="005D69F3" w:rsidRPr="00B82284" w:rsidRDefault="00B82284" w:rsidP="0018154F">
      <w:r>
        <w:t>2. If user</w:t>
      </w:r>
      <w:r w:rsidR="005D69F3" w:rsidRPr="00B82284">
        <w:t xml:space="preserve"> enters the URL of the main option scree</w:t>
      </w:r>
      <w:r>
        <w:t>n the system redirects the user</w:t>
      </w:r>
      <w:r w:rsidR="005D69F3" w:rsidRPr="00B82284">
        <w:t xml:space="preserve"> to login page.</w:t>
      </w:r>
    </w:p>
    <w:p w14:paraId="75418D7A" w14:textId="36B86A6F" w:rsidR="008F18D9" w:rsidRDefault="005D69F3" w:rsidP="0018154F">
      <w:pPr>
        <w:rPr>
          <w:rFonts w:ascii="Trebuchet MS" w:hAnsi="Trebuchet MS"/>
          <w:b/>
        </w:rPr>
      </w:pPr>
      <w:r w:rsidRPr="00B82284">
        <w:t>3.</w:t>
      </w:r>
      <w:r w:rsidR="00B82284">
        <w:t xml:space="preserve"> </w:t>
      </w:r>
      <w:r w:rsidRPr="00B82284">
        <w:t>If HBMS remains inactive for 15 mins it asks to login again.</w:t>
      </w:r>
    </w:p>
    <w:p w14:paraId="5D355329" w14:textId="5C5348E5" w:rsidR="00EF589F" w:rsidRDefault="009E1698" w:rsidP="0018154F">
      <w:pPr>
        <w:pStyle w:val="StyleHeading1H1Mainheading1Heading1Heading10Head1h1Sec"/>
      </w:pPr>
      <w:proofErr w:type="gramStart"/>
      <w:r>
        <w:t>7.</w:t>
      </w:r>
      <w:r w:rsidR="009F5790" w:rsidRPr="009F5790">
        <w:t>Extension</w:t>
      </w:r>
      <w:proofErr w:type="gramEnd"/>
      <w:r w:rsidR="009F5790" w:rsidRPr="009F5790">
        <w:t xml:space="preserve"> Points</w:t>
      </w:r>
      <w:bookmarkEnd w:id="58"/>
      <w:bookmarkEnd w:id="59"/>
      <w:bookmarkEnd w:id="60"/>
      <w:bookmarkEnd w:id="61"/>
      <w:bookmarkEnd w:id="62"/>
      <w:r w:rsidR="00A24DEE" w:rsidRPr="00A24DEE">
        <w:t xml:space="preserve"> </w:t>
      </w:r>
      <w:bookmarkStart w:id="63" w:name="_Toc122945797"/>
      <w:bookmarkStart w:id="64" w:name="_Toc123634717"/>
      <w:bookmarkStart w:id="65" w:name="_Toc165439514"/>
      <w:bookmarkStart w:id="66" w:name="_Toc186019623"/>
    </w:p>
    <w:p w14:paraId="486333C8" w14:textId="61C4304C" w:rsidR="009F5790" w:rsidRPr="009F5790" w:rsidRDefault="00E874CC" w:rsidP="0018154F">
      <w:pPr>
        <w:pStyle w:val="StyleHeading1H1Mainheading1Heading1Heading10Head1h1Sec"/>
      </w:pPr>
      <w:r>
        <w:t>Entering Into Application With Invalid Credentials.</w:t>
      </w:r>
    </w:p>
    <w:bookmarkEnd w:id="63"/>
    <w:bookmarkEnd w:id="64"/>
    <w:bookmarkEnd w:id="65"/>
    <w:bookmarkEnd w:id="66"/>
    <w:p w14:paraId="3FFBD451" w14:textId="22F35324" w:rsidR="009F5790" w:rsidRPr="0096606C" w:rsidRDefault="00E874CC" w:rsidP="0018154F">
      <w:pPr>
        <w:pStyle w:val="infoblue"/>
      </w:pPr>
      <w:r w:rsidRPr="0096606C">
        <w:rPr>
          <w:color w:val="auto"/>
        </w:rPr>
        <w:t xml:space="preserve">In step </w:t>
      </w:r>
      <w:r w:rsidR="00B82284" w:rsidRPr="0096606C">
        <w:rPr>
          <w:color w:val="auto"/>
        </w:rPr>
        <w:t>3 of basic flow i</w:t>
      </w:r>
      <w:r w:rsidR="00A56315" w:rsidRPr="0096606C">
        <w:t xml:space="preserve">f </w:t>
      </w:r>
      <w:r w:rsidR="00B82284" w:rsidRPr="0096606C">
        <w:t>user</w:t>
      </w:r>
      <w:r w:rsidR="00C83935" w:rsidRPr="0096606C">
        <w:t xml:space="preserve"> </w:t>
      </w:r>
      <w:r w:rsidR="00B82284" w:rsidRPr="0096606C">
        <w:t>enters</w:t>
      </w:r>
      <w:r w:rsidR="00C83935" w:rsidRPr="0096606C">
        <w:t xml:space="preserve"> wrong user </w:t>
      </w:r>
      <w:proofErr w:type="gramStart"/>
      <w:r w:rsidR="00C83935" w:rsidRPr="0096606C">
        <w:t>credentials :</w:t>
      </w:r>
      <w:proofErr w:type="gramEnd"/>
    </w:p>
    <w:p w14:paraId="74365A3F" w14:textId="247526CB" w:rsidR="00A56315" w:rsidRPr="0096606C" w:rsidRDefault="00A56315" w:rsidP="0018154F">
      <w:pPr>
        <w:pStyle w:val="infoblue"/>
        <w:rPr>
          <w:color w:val="00264A" w:themeColor="text1"/>
        </w:rPr>
      </w:pPr>
      <w:r w:rsidRPr="0096606C">
        <w:rPr>
          <w:color w:val="00264A" w:themeColor="text1"/>
        </w:rPr>
        <w:t>1.</w:t>
      </w:r>
      <w:r w:rsidRPr="0096606C">
        <w:t xml:space="preserve"> The system prompts the </w:t>
      </w:r>
      <w:r w:rsidR="00B82284" w:rsidRPr="0096606C">
        <w:t>user</w:t>
      </w:r>
      <w:r w:rsidRPr="0096606C">
        <w:t xml:space="preserve"> to re-enter the credentials</w:t>
      </w:r>
    </w:p>
    <w:p w14:paraId="11947CF6" w14:textId="58486B08" w:rsidR="000B04A7" w:rsidRPr="0096606C" w:rsidRDefault="00A56315" w:rsidP="0018154F">
      <w:r w:rsidRPr="0096606C">
        <w:t>2.</w:t>
      </w:r>
      <w:r w:rsidR="00246E50" w:rsidRPr="0096606C">
        <w:t xml:space="preserve"> </w:t>
      </w:r>
      <w:r w:rsidR="00B82284" w:rsidRPr="0096606C">
        <w:t>User</w:t>
      </w:r>
      <w:r w:rsidR="00246E50" w:rsidRPr="0096606C">
        <w:t xml:space="preserve"> enters valid credential</w:t>
      </w:r>
      <w:r w:rsidR="000B04A7" w:rsidRPr="0096606C">
        <w:t xml:space="preserve"> </w:t>
      </w:r>
    </w:p>
    <w:p w14:paraId="1BBBE031" w14:textId="242B75F0" w:rsidR="000B04A7" w:rsidRPr="0096606C" w:rsidRDefault="000B04A7" w:rsidP="0018154F">
      <w:pPr>
        <w:rPr>
          <w:b/>
        </w:rPr>
      </w:pPr>
      <w:r w:rsidRPr="0096606C">
        <w:t xml:space="preserve">3. </w:t>
      </w:r>
      <w:r w:rsidR="004A2B5D" w:rsidRPr="0096606C">
        <w:t>The system takes admin</w:t>
      </w:r>
      <w:r w:rsidRPr="0096606C">
        <w:t xml:space="preserve"> to the Step </w:t>
      </w:r>
      <w:r w:rsidR="00B82284" w:rsidRPr="0096606C">
        <w:t>4</w:t>
      </w:r>
      <w:r w:rsidRPr="0096606C">
        <w:t xml:space="preserve"> of Basic Flow</w:t>
      </w:r>
    </w:p>
    <w:p w14:paraId="3FB92D09" w14:textId="14911DDF" w:rsidR="001260DF" w:rsidRPr="009F5790" w:rsidRDefault="0096606C" w:rsidP="0018154F">
      <w:pPr>
        <w:pStyle w:val="StyleHeading1H1Mainheading1Heading1Heading10Head1h1Sec"/>
      </w:pPr>
      <w:r>
        <w:lastRenderedPageBreak/>
        <w:t>Booking room without entering number of rooms to be booked</w:t>
      </w:r>
      <w:r w:rsidR="001260DF">
        <w:t>.</w:t>
      </w:r>
    </w:p>
    <w:p w14:paraId="4C1A57FC" w14:textId="4E6BB3EC" w:rsidR="00025B67" w:rsidRPr="0096606C" w:rsidRDefault="00025B67" w:rsidP="0018154F">
      <w:pPr>
        <w:pStyle w:val="infoblue"/>
        <w:rPr>
          <w:color w:val="00264A" w:themeColor="text1"/>
        </w:rPr>
      </w:pPr>
      <w:r w:rsidRPr="0096606C">
        <w:t xml:space="preserve">In step </w:t>
      </w:r>
      <w:r w:rsidR="0096606C">
        <w:t>13</w:t>
      </w:r>
      <w:r w:rsidRPr="0096606C">
        <w:t xml:space="preserve"> </w:t>
      </w:r>
      <w:r w:rsidR="0096606C">
        <w:t xml:space="preserve">of basic flow if user enters no of rooms to be booked more than available </w:t>
      </w:r>
      <w:proofErr w:type="gramStart"/>
      <w:r w:rsidR="0096606C">
        <w:t>rooms</w:t>
      </w:r>
      <w:r w:rsidRPr="0096606C">
        <w:rPr>
          <w:color w:val="00264A" w:themeColor="text1"/>
        </w:rPr>
        <w:t xml:space="preserve"> :</w:t>
      </w:r>
      <w:proofErr w:type="gramEnd"/>
    </w:p>
    <w:p w14:paraId="29AE2C66" w14:textId="26AA9AA8" w:rsidR="00025B67" w:rsidRPr="0096606C" w:rsidRDefault="00025B67" w:rsidP="0018154F">
      <w:pPr>
        <w:pStyle w:val="infoblue"/>
        <w:rPr>
          <w:color w:val="00264A" w:themeColor="text1"/>
        </w:rPr>
      </w:pPr>
      <w:r w:rsidRPr="0096606C">
        <w:rPr>
          <w:color w:val="00264A" w:themeColor="text1"/>
        </w:rPr>
        <w:t>1.</w:t>
      </w:r>
      <w:r w:rsidRPr="0096606C">
        <w:t xml:space="preserve"> The system prompts the </w:t>
      </w:r>
      <w:r w:rsidR="0096606C">
        <w:t>user</w:t>
      </w:r>
      <w:r w:rsidRPr="0096606C">
        <w:t xml:space="preserve"> to re-enter the </w:t>
      </w:r>
      <w:r w:rsidR="0096606C">
        <w:t>no of rooms to be booked</w:t>
      </w:r>
    </w:p>
    <w:p w14:paraId="19EA1455" w14:textId="208FD670" w:rsidR="00025B67" w:rsidRPr="0096606C" w:rsidRDefault="00025B67" w:rsidP="0018154F">
      <w:r w:rsidRPr="0096606C">
        <w:t xml:space="preserve">2. </w:t>
      </w:r>
      <w:r w:rsidR="0096606C">
        <w:t xml:space="preserve">User </w:t>
      </w:r>
      <w:r w:rsidRPr="0096606C">
        <w:t xml:space="preserve">enters </w:t>
      </w:r>
      <w:r w:rsidR="0096606C" w:rsidRPr="0096606C">
        <w:t>no of rooms to be booked</w:t>
      </w:r>
    </w:p>
    <w:p w14:paraId="441ABB19" w14:textId="5AAA0D39" w:rsidR="00025B67" w:rsidRPr="0096606C" w:rsidRDefault="00025B67" w:rsidP="0018154F">
      <w:pPr>
        <w:rPr>
          <w:b/>
        </w:rPr>
      </w:pPr>
      <w:r w:rsidRPr="0096606C">
        <w:t xml:space="preserve">3. The system takes admin to the </w:t>
      </w:r>
      <w:r w:rsidR="0096606C">
        <w:t>s</w:t>
      </w:r>
      <w:r w:rsidRPr="0096606C">
        <w:t xml:space="preserve">tep </w:t>
      </w:r>
      <w:r w:rsidR="0096606C">
        <w:t>14</w:t>
      </w:r>
      <w:r w:rsidRPr="0096606C">
        <w:t xml:space="preserve"> of Basic Flow</w:t>
      </w:r>
    </w:p>
    <w:p w14:paraId="5CCBF5F7" w14:textId="77777777" w:rsidR="003D6E1E" w:rsidRDefault="003D6E1E" w:rsidP="0018154F">
      <w:pPr>
        <w:pStyle w:val="StyleHeading1H1Mainheading1Heading1Heading10Head1h1Sec"/>
      </w:pPr>
      <w:bookmarkStart w:id="67" w:name="_Toc144299930"/>
      <w:bookmarkStart w:id="68" w:name="_Toc145125016"/>
      <w:bookmarkStart w:id="69" w:name="_Toc165439515"/>
      <w:bookmarkStart w:id="70" w:name="_Toc186019624"/>
      <w:bookmarkStart w:id="71" w:name="_Toc302030212"/>
    </w:p>
    <w:p w14:paraId="3B0CFABF" w14:textId="70DCCC8E" w:rsidR="009F5790" w:rsidRPr="009F5790" w:rsidRDefault="009F5790" w:rsidP="0018154F">
      <w:pPr>
        <w:pStyle w:val="StyleHeading1H1Mainheading1Heading1Heading10Head1h1Sec"/>
      </w:pPr>
      <w:r w:rsidRPr="009F5790">
        <w:t>Business Rules</w:t>
      </w:r>
      <w:bookmarkEnd w:id="67"/>
      <w:bookmarkEnd w:id="68"/>
      <w:bookmarkEnd w:id="69"/>
      <w:bookmarkEnd w:id="70"/>
      <w:bookmarkEnd w:id="71"/>
    </w:p>
    <w:p w14:paraId="7B4B821C" w14:textId="77777777" w:rsidR="009F5790" w:rsidRPr="009F5790" w:rsidRDefault="009F5790" w:rsidP="0018154F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E874CC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18154F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18154F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18154F">
            <w:r w:rsidRPr="009F5790">
              <w:t>System action (if BR fails)</w:t>
            </w:r>
          </w:p>
        </w:tc>
      </w:tr>
      <w:tr w:rsidR="009F5790" w:rsidRPr="009F5790" w14:paraId="5E4F9659" w14:textId="77777777" w:rsidTr="00E874CC">
        <w:tc>
          <w:tcPr>
            <w:tcW w:w="2268" w:type="dxa"/>
          </w:tcPr>
          <w:p w14:paraId="46E2EED5" w14:textId="77777777" w:rsidR="00C34E35" w:rsidRDefault="00C34E35" w:rsidP="0018154F">
            <w:pPr>
              <w:pStyle w:val="infoblue"/>
            </w:pPr>
          </w:p>
          <w:p w14:paraId="34BE25B9" w14:textId="24E4330D" w:rsidR="009F5790" w:rsidRPr="00C34E35" w:rsidRDefault="00C34E35" w:rsidP="0018154F">
            <w:pPr>
              <w:pStyle w:val="infoblue"/>
            </w:pPr>
            <w:r w:rsidRPr="00C34E35">
              <w:t>BR01</w:t>
            </w:r>
          </w:p>
        </w:tc>
        <w:tc>
          <w:tcPr>
            <w:tcW w:w="3636" w:type="dxa"/>
          </w:tcPr>
          <w:p w14:paraId="647DAAF9" w14:textId="77777777" w:rsidR="00C34E35" w:rsidRDefault="00C34E35" w:rsidP="0018154F">
            <w:pPr>
              <w:pStyle w:val="infoblue"/>
            </w:pPr>
          </w:p>
          <w:p w14:paraId="7DB9F38F" w14:textId="74403B61" w:rsidR="009F5790" w:rsidRPr="00C34E35" w:rsidRDefault="00C34E35" w:rsidP="0018154F">
            <w:pPr>
              <w:pStyle w:val="infoblue"/>
            </w:pPr>
            <w:r w:rsidRPr="00C34E35">
              <w:t xml:space="preserve">All field are mandatory in </w:t>
            </w:r>
            <w:r w:rsidR="00A7116F">
              <w:t>book now</w:t>
            </w:r>
            <w:r w:rsidR="0096606C">
              <w:t xml:space="preserve"> page</w:t>
            </w:r>
          </w:p>
        </w:tc>
        <w:tc>
          <w:tcPr>
            <w:tcW w:w="2952" w:type="dxa"/>
          </w:tcPr>
          <w:p w14:paraId="4415028D" w14:textId="77777777" w:rsidR="009F5790" w:rsidRDefault="009F5790" w:rsidP="0018154F">
            <w:pPr>
              <w:pStyle w:val="infoblue"/>
            </w:pPr>
          </w:p>
          <w:p w14:paraId="61C1AE7B" w14:textId="750FAADE" w:rsidR="00C34E35" w:rsidRPr="00C34E35" w:rsidRDefault="00C34E35" w:rsidP="0018154F">
            <w:pPr>
              <w:pStyle w:val="infoblue"/>
            </w:pPr>
            <w:r w:rsidRPr="00835564">
              <w:t>System will display error message</w:t>
            </w:r>
          </w:p>
        </w:tc>
      </w:tr>
      <w:tr w:rsidR="00C34E35" w:rsidRPr="009F5790" w14:paraId="15CE13FF" w14:textId="77777777" w:rsidTr="00E874CC">
        <w:tc>
          <w:tcPr>
            <w:tcW w:w="2268" w:type="dxa"/>
          </w:tcPr>
          <w:p w14:paraId="6895527A" w14:textId="77777777" w:rsidR="00C34E35" w:rsidRDefault="00C34E35" w:rsidP="0018154F">
            <w:pPr>
              <w:pStyle w:val="infoblue"/>
            </w:pPr>
          </w:p>
          <w:p w14:paraId="340ACF24" w14:textId="506D4D60" w:rsidR="00C34E35" w:rsidRPr="00C34E35" w:rsidRDefault="005D69F3" w:rsidP="0018154F">
            <w:pPr>
              <w:pStyle w:val="infoblue"/>
            </w:pPr>
            <w:r>
              <w:t>BR02</w:t>
            </w:r>
          </w:p>
          <w:p w14:paraId="6A688741" w14:textId="77777777" w:rsidR="00C34E35" w:rsidRPr="009F5790" w:rsidRDefault="00C34E35" w:rsidP="0018154F">
            <w:pPr>
              <w:pStyle w:val="infoblue"/>
            </w:pPr>
          </w:p>
        </w:tc>
        <w:tc>
          <w:tcPr>
            <w:tcW w:w="3636" w:type="dxa"/>
          </w:tcPr>
          <w:p w14:paraId="222E76A5" w14:textId="77777777" w:rsidR="00C34E35" w:rsidRDefault="00C34E35" w:rsidP="0018154F">
            <w:pPr>
              <w:pStyle w:val="infoblue"/>
            </w:pPr>
          </w:p>
          <w:p w14:paraId="4719B6FC" w14:textId="69F44A8F" w:rsidR="00835564" w:rsidRPr="00C34E35" w:rsidRDefault="00A7116F" w:rsidP="0018154F">
            <w:pPr>
              <w:pStyle w:val="infoblue"/>
            </w:pPr>
            <w:r>
              <w:t>Departure date should be same or future date of arrival date.</w:t>
            </w:r>
          </w:p>
        </w:tc>
        <w:tc>
          <w:tcPr>
            <w:tcW w:w="2952" w:type="dxa"/>
          </w:tcPr>
          <w:p w14:paraId="342891C9" w14:textId="77777777" w:rsidR="00C34E35" w:rsidRDefault="00C34E35" w:rsidP="0018154F">
            <w:pPr>
              <w:pStyle w:val="infoblue"/>
            </w:pPr>
          </w:p>
          <w:p w14:paraId="408DAA61" w14:textId="511CDF16" w:rsidR="00835564" w:rsidRPr="00C34E35" w:rsidRDefault="00252108" w:rsidP="0018154F">
            <w:pPr>
              <w:pStyle w:val="infoblue"/>
            </w:pPr>
            <w:r w:rsidRPr="00835564">
              <w:t>System will display error message</w:t>
            </w:r>
            <w:r>
              <w:t xml:space="preserve"> regarding invalid </w:t>
            </w:r>
            <w:r w:rsidR="00A7116F">
              <w:t>departure date</w:t>
            </w:r>
          </w:p>
        </w:tc>
      </w:tr>
      <w:tr w:rsidR="00C34E35" w:rsidRPr="009F5790" w14:paraId="31304C19" w14:textId="77777777" w:rsidTr="00E874CC">
        <w:tc>
          <w:tcPr>
            <w:tcW w:w="2268" w:type="dxa"/>
          </w:tcPr>
          <w:p w14:paraId="1DB96F26" w14:textId="77777777" w:rsidR="00C34E35" w:rsidRDefault="00C34E35" w:rsidP="0018154F">
            <w:pPr>
              <w:pStyle w:val="infoblue"/>
            </w:pPr>
          </w:p>
          <w:p w14:paraId="438A0C87" w14:textId="484C4E6A" w:rsidR="00C34E35" w:rsidRDefault="005D69F3" w:rsidP="0018154F">
            <w:pPr>
              <w:pStyle w:val="infoblue"/>
            </w:pPr>
            <w:r>
              <w:t>BR03</w:t>
            </w:r>
          </w:p>
          <w:p w14:paraId="3CF361DA" w14:textId="77777777" w:rsidR="00C34E35" w:rsidRPr="00C34E35" w:rsidRDefault="00C34E35" w:rsidP="0018154F">
            <w:pPr>
              <w:pStyle w:val="infoblue"/>
            </w:pPr>
          </w:p>
        </w:tc>
        <w:tc>
          <w:tcPr>
            <w:tcW w:w="3636" w:type="dxa"/>
          </w:tcPr>
          <w:p w14:paraId="02650091" w14:textId="77777777" w:rsidR="00C34E35" w:rsidRDefault="00C34E35" w:rsidP="0018154F">
            <w:pPr>
              <w:pStyle w:val="infoblue"/>
            </w:pPr>
          </w:p>
          <w:p w14:paraId="5FFDC3FB" w14:textId="15776584" w:rsidR="006832AB" w:rsidRPr="00C34E35" w:rsidRDefault="0096606C" w:rsidP="0018154F">
            <w:pPr>
              <w:pStyle w:val="infoblue"/>
            </w:pPr>
            <w:r>
              <w:t xml:space="preserve">User </w:t>
            </w:r>
            <w:r w:rsidR="006832AB" w:rsidRPr="005715BC">
              <w:t xml:space="preserve">should login before </w:t>
            </w:r>
            <w:r>
              <w:t>booking room</w:t>
            </w:r>
          </w:p>
        </w:tc>
        <w:tc>
          <w:tcPr>
            <w:tcW w:w="2952" w:type="dxa"/>
          </w:tcPr>
          <w:p w14:paraId="186789DB" w14:textId="77777777" w:rsidR="00C34E35" w:rsidRDefault="00C34E35" w:rsidP="0018154F">
            <w:pPr>
              <w:pStyle w:val="infoblue"/>
            </w:pPr>
          </w:p>
          <w:p w14:paraId="25546195" w14:textId="2B44B9D5" w:rsidR="00F05C1A" w:rsidRPr="00C34E35" w:rsidRDefault="00F05C1A" w:rsidP="0018154F">
            <w:pPr>
              <w:pStyle w:val="infoblue"/>
            </w:pPr>
            <w:r w:rsidRPr="005715BC">
              <w:t xml:space="preserve">System will navigate </w:t>
            </w:r>
            <w:r w:rsidR="0096606C">
              <w:t>booking</w:t>
            </w:r>
            <w:r w:rsidRPr="005715BC">
              <w:t xml:space="preserve"> to login page</w:t>
            </w:r>
          </w:p>
        </w:tc>
      </w:tr>
    </w:tbl>
    <w:p w14:paraId="2E47C33A" w14:textId="77777777" w:rsidR="009F5790" w:rsidRPr="009F5790" w:rsidRDefault="009F5790" w:rsidP="0018154F">
      <w:pPr>
        <w:pStyle w:val="CommentText"/>
      </w:pPr>
    </w:p>
    <w:p w14:paraId="5FCAD465" w14:textId="02DE4663" w:rsidR="009F5790" w:rsidRPr="009F5790" w:rsidRDefault="009F5790" w:rsidP="0018154F">
      <w:pPr>
        <w:pStyle w:val="StyleHeading1H1Mainheading1Heading1Heading10Head1h1Sec"/>
      </w:pPr>
      <w:bookmarkStart w:id="72" w:name="_Toc144299931"/>
      <w:bookmarkStart w:id="73" w:name="_Toc145125017"/>
      <w:bookmarkStart w:id="74" w:name="_Toc165439516"/>
      <w:bookmarkStart w:id="75" w:name="_Toc186019625"/>
      <w:bookmarkStart w:id="76" w:name="_Toc302030213"/>
      <w:r w:rsidRPr="009F5790">
        <w:t>Diagrams</w:t>
      </w:r>
      <w:bookmarkEnd w:id="72"/>
      <w:bookmarkEnd w:id="73"/>
      <w:bookmarkEnd w:id="74"/>
      <w:bookmarkEnd w:id="75"/>
      <w:bookmarkEnd w:id="76"/>
    </w:p>
    <w:p w14:paraId="0342FFB6" w14:textId="0845964E" w:rsidR="009F5790" w:rsidRPr="009F5790" w:rsidRDefault="009F5790" w:rsidP="0018154F">
      <w:pPr>
        <w:pStyle w:val="StyleHeading2Sub-headingH2ChapterNumberAppendixLetterchnh"/>
      </w:pPr>
      <w:bookmarkStart w:id="77" w:name="_Toc144299932"/>
      <w:bookmarkStart w:id="78" w:name="_Toc145125018"/>
      <w:bookmarkStart w:id="79" w:name="_Toc165439517"/>
      <w:bookmarkStart w:id="80" w:name="_Toc186019626"/>
      <w:bookmarkStart w:id="81" w:name="_Toc302030214"/>
      <w:r w:rsidRPr="009F5790">
        <w:t>Use Case Diagram</w:t>
      </w:r>
      <w:bookmarkEnd w:id="77"/>
      <w:bookmarkEnd w:id="78"/>
      <w:bookmarkEnd w:id="79"/>
      <w:bookmarkEnd w:id="80"/>
      <w:bookmarkEnd w:id="81"/>
    </w:p>
    <w:p w14:paraId="3C58AB81" w14:textId="6ACEC672" w:rsidR="009F5790" w:rsidRPr="009F5790" w:rsidRDefault="009F5790" w:rsidP="0018154F">
      <w:pPr>
        <w:pStyle w:val="infoblue"/>
      </w:pPr>
    </w:p>
    <w:p w14:paraId="29281F77" w14:textId="77777777" w:rsidR="009F5790" w:rsidRPr="009F5790" w:rsidRDefault="009F5790" w:rsidP="0018154F">
      <w:pPr>
        <w:pStyle w:val="infoblue"/>
      </w:pPr>
    </w:p>
    <w:p w14:paraId="034BDB38" w14:textId="77777777" w:rsidR="009F5790" w:rsidRPr="009F5790" w:rsidRDefault="009F5790" w:rsidP="0018154F"/>
    <w:p w14:paraId="1025B5A9" w14:textId="2BF84D37" w:rsidR="009F5790" w:rsidRPr="009F5790" w:rsidRDefault="00881282" w:rsidP="0018154F">
      <w:r w:rsidRPr="00881282">
        <w:rPr>
          <w:noProof/>
          <w:lang w:eastAsia="en-US"/>
        </w:rPr>
        <w:lastRenderedPageBreak/>
        <w:drawing>
          <wp:inline distT="0" distB="0" distL="0" distR="0" wp14:anchorId="0E1436F8" wp14:editId="78C3BC65">
            <wp:extent cx="6419850" cy="4238181"/>
            <wp:effectExtent l="0" t="0" r="0" b="0"/>
            <wp:docPr id="2" name="Picture 2" descr="C:\Users\ssunkari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unkari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98" t="6538" r="25760" b="24678"/>
                    <a:stretch/>
                  </pic:blipFill>
                  <pic:spPr bwMode="auto">
                    <a:xfrm>
                      <a:off x="0" y="0"/>
                      <a:ext cx="6438473" cy="425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809F5" w14:textId="5DDCEBEC" w:rsidR="009F5790" w:rsidRPr="009F5790" w:rsidRDefault="009F5790" w:rsidP="0018154F">
      <w:pPr>
        <w:pStyle w:val="StyleHeading2Sub-headingH2ChapterNumberAppendixLetterchnh"/>
      </w:pPr>
      <w:bookmarkStart w:id="82" w:name="_Toc144299933"/>
      <w:bookmarkStart w:id="83" w:name="_Toc145125019"/>
      <w:r w:rsidRPr="009F5790">
        <w:br w:type="page"/>
      </w:r>
      <w:bookmarkEnd w:id="82"/>
      <w:bookmarkEnd w:id="83"/>
    </w:p>
    <w:p w14:paraId="35E2DE9C" w14:textId="1C987ADA" w:rsidR="009F5790" w:rsidRPr="009F5790" w:rsidRDefault="009F5790" w:rsidP="0018154F">
      <w:pPr>
        <w:pStyle w:val="StyleHeading1H1Mainheading1Heading1Heading10Head1h1Sec"/>
      </w:pPr>
      <w:bookmarkStart w:id="84" w:name="_Toc144299934"/>
      <w:bookmarkStart w:id="85" w:name="_Toc145125020"/>
      <w:bookmarkStart w:id="86" w:name="_Toc165439519"/>
      <w:bookmarkStart w:id="87" w:name="_Toc186019628"/>
      <w:bookmarkStart w:id="88" w:name="_Toc302030216"/>
      <w:r w:rsidRPr="009F5790">
        <w:lastRenderedPageBreak/>
        <w:t>Scenarios</w:t>
      </w:r>
      <w:bookmarkEnd w:id="84"/>
      <w:bookmarkEnd w:id="85"/>
      <w:bookmarkEnd w:id="86"/>
      <w:bookmarkEnd w:id="87"/>
      <w:bookmarkEnd w:id="88"/>
    </w:p>
    <w:p w14:paraId="472550AD" w14:textId="7A1E5E02" w:rsidR="009F5790" w:rsidRPr="009F5790" w:rsidRDefault="009F5790" w:rsidP="0018154F">
      <w:pPr>
        <w:pStyle w:val="StyleHeading2Sub-headingH2ChapterNumberAppendixLetterchnh"/>
      </w:pPr>
      <w:bookmarkStart w:id="89" w:name="_Toc144299935"/>
      <w:bookmarkStart w:id="90" w:name="_Toc145125021"/>
      <w:bookmarkStart w:id="91" w:name="_Toc165439520"/>
      <w:bookmarkStart w:id="92" w:name="_Toc186019629"/>
      <w:bookmarkStart w:id="93" w:name="_Toc302030217"/>
      <w:r w:rsidRPr="009F5790">
        <w:t>Success Scenarios</w:t>
      </w:r>
      <w:bookmarkEnd w:id="89"/>
      <w:bookmarkEnd w:id="90"/>
      <w:bookmarkEnd w:id="91"/>
      <w:bookmarkEnd w:id="92"/>
      <w:bookmarkEnd w:id="93"/>
    </w:p>
    <w:p w14:paraId="51113A37" w14:textId="436D28CB" w:rsidR="009F5790" w:rsidRPr="009F5790" w:rsidRDefault="009F5790" w:rsidP="0018154F"/>
    <w:p w14:paraId="441063B4" w14:textId="77777777" w:rsidR="00E724A9" w:rsidRPr="00E724A9" w:rsidRDefault="00E724A9" w:rsidP="0018154F">
      <w:pPr>
        <w:pStyle w:val="NormalNotesBulleted"/>
        <w:numPr>
          <w:ilvl w:val="0"/>
          <w:numId w:val="7"/>
        </w:numPr>
      </w:pPr>
      <w:r w:rsidRPr="00B82284">
        <w:t>Successful hotel room booking.</w:t>
      </w:r>
    </w:p>
    <w:p w14:paraId="0EDBF426" w14:textId="77777777" w:rsidR="00E724A9" w:rsidRPr="00E724A9" w:rsidRDefault="00E724A9" w:rsidP="0018154F">
      <w:pPr>
        <w:pStyle w:val="NormalNotesBulleted"/>
        <w:numPr>
          <w:ilvl w:val="0"/>
          <w:numId w:val="7"/>
        </w:numPr>
      </w:pPr>
      <w:r w:rsidRPr="00B82284">
        <w:t xml:space="preserve">Booking room from </w:t>
      </w:r>
      <w:proofErr w:type="spellStart"/>
      <w:r w:rsidRPr="00B82284">
        <w:t>favourite</w:t>
      </w:r>
      <w:proofErr w:type="spellEnd"/>
      <w:r w:rsidRPr="00B82284">
        <w:t xml:space="preserve"> hotels list.</w:t>
      </w:r>
    </w:p>
    <w:p w14:paraId="78FF2399" w14:textId="77777777" w:rsidR="00E724A9" w:rsidRPr="00E724A9" w:rsidRDefault="00E724A9" w:rsidP="0018154F">
      <w:pPr>
        <w:pStyle w:val="NormalNotesBulleted"/>
        <w:numPr>
          <w:ilvl w:val="0"/>
          <w:numId w:val="7"/>
        </w:numPr>
      </w:pPr>
      <w:r w:rsidRPr="00B82284">
        <w:t>User has already logged in and proceeds to book room.</w:t>
      </w:r>
    </w:p>
    <w:p w14:paraId="46074159" w14:textId="77777777" w:rsidR="0045373B" w:rsidRDefault="0045373B" w:rsidP="0018154F">
      <w:pPr>
        <w:pStyle w:val="NormalNotesBulleted"/>
      </w:pPr>
    </w:p>
    <w:p w14:paraId="1260B627" w14:textId="681469A8" w:rsidR="009F5790" w:rsidRDefault="009F5790" w:rsidP="0018154F">
      <w:pPr>
        <w:pStyle w:val="StyleHeading2Sub-headingH2ChapterNumberAppendixLetterchnh"/>
      </w:pPr>
      <w:bookmarkStart w:id="94" w:name="_Toc144299936"/>
      <w:bookmarkStart w:id="95" w:name="_Toc145125022"/>
      <w:bookmarkStart w:id="96" w:name="_Toc165439521"/>
      <w:bookmarkStart w:id="97" w:name="_Toc186019630"/>
      <w:bookmarkStart w:id="98" w:name="_Toc302030218"/>
      <w:r w:rsidRPr="009F5790">
        <w:t>Failure Scenarios</w:t>
      </w:r>
      <w:bookmarkEnd w:id="94"/>
      <w:bookmarkEnd w:id="95"/>
      <w:bookmarkEnd w:id="96"/>
      <w:bookmarkEnd w:id="97"/>
      <w:bookmarkEnd w:id="98"/>
    </w:p>
    <w:p w14:paraId="544B0CC7" w14:textId="77777777" w:rsidR="004C5435" w:rsidRPr="004C5435" w:rsidRDefault="004C5435" w:rsidP="0018154F">
      <w:pPr>
        <w:pStyle w:val="ListParagraph"/>
      </w:pPr>
    </w:p>
    <w:p w14:paraId="6D7871D3" w14:textId="77777777" w:rsidR="00E724A9" w:rsidRDefault="00E724A9" w:rsidP="0018154F">
      <w:pPr>
        <w:pStyle w:val="ListParagraph"/>
        <w:numPr>
          <w:ilvl w:val="0"/>
          <w:numId w:val="21"/>
        </w:numPr>
      </w:pPr>
      <w:r w:rsidRPr="00B82284">
        <w:t>Entering Into Application With Invalid Credentials</w:t>
      </w:r>
    </w:p>
    <w:p w14:paraId="46107506" w14:textId="40B39993" w:rsidR="00E724A9" w:rsidRPr="00B82284" w:rsidRDefault="00E724A9" w:rsidP="0018154F">
      <w:pPr>
        <w:pStyle w:val="ListParagraph"/>
        <w:numPr>
          <w:ilvl w:val="0"/>
          <w:numId w:val="21"/>
        </w:numPr>
      </w:pPr>
      <w:r w:rsidRPr="00B82284">
        <w:t>Booking more no of rooms than available.</w:t>
      </w:r>
    </w:p>
    <w:p w14:paraId="5D6AAF1E" w14:textId="22FCC149" w:rsidR="004C5435" w:rsidRPr="003A6DE8" w:rsidRDefault="000209F5" w:rsidP="0018154F">
      <w:pPr>
        <w:pStyle w:val="ListParagraph"/>
        <w:numPr>
          <w:ilvl w:val="0"/>
          <w:numId w:val="7"/>
        </w:numPr>
        <w:rPr>
          <w:b/>
        </w:rPr>
      </w:pPr>
      <w:r>
        <w:t>Network C</w:t>
      </w:r>
      <w:r w:rsidR="004C5435">
        <w:t xml:space="preserve">onnectivity </w:t>
      </w:r>
      <w:r>
        <w:t>Error</w:t>
      </w:r>
    </w:p>
    <w:p w14:paraId="02E76166" w14:textId="01904A3E" w:rsidR="003A6DE8" w:rsidRPr="004C5435" w:rsidRDefault="003A6DE8" w:rsidP="0018154F">
      <w:pPr>
        <w:pStyle w:val="ListParagraph"/>
        <w:numPr>
          <w:ilvl w:val="0"/>
          <w:numId w:val="7"/>
        </w:numPr>
        <w:rPr>
          <w:b/>
        </w:rPr>
      </w:pPr>
      <w:r>
        <w:t xml:space="preserve">Database Connectivity Error       </w:t>
      </w:r>
      <w:r>
        <w:rPr>
          <w:lang w:val="en-GB"/>
        </w:rPr>
        <w:t xml:space="preserve">    </w:t>
      </w:r>
    </w:p>
    <w:p w14:paraId="5E360788" w14:textId="77777777" w:rsidR="004C5435" w:rsidRPr="004C5435" w:rsidRDefault="004C5435" w:rsidP="0018154F"/>
    <w:p w14:paraId="606B9378" w14:textId="302D5722" w:rsidR="004C5435" w:rsidRPr="009F5790" w:rsidRDefault="004C5435" w:rsidP="0018154F">
      <w:pPr>
        <w:pStyle w:val="StyleHeading2Sub-headingH2ChapterNumberAppendixLetterchnh"/>
      </w:pPr>
    </w:p>
    <w:p w14:paraId="2338ADB1" w14:textId="77777777" w:rsidR="009F5790" w:rsidRPr="009F5790" w:rsidRDefault="009F5790" w:rsidP="0018154F"/>
    <w:p w14:paraId="38F4B748" w14:textId="10F1DF38" w:rsidR="003A6DE8" w:rsidRDefault="009F5790" w:rsidP="0018154F">
      <w:pPr>
        <w:pStyle w:val="StyleHeading1H1Mainheading1Heading1Heading10Head1h1Sec"/>
      </w:pPr>
      <w:bookmarkStart w:id="99" w:name="_Toc144299937"/>
      <w:bookmarkStart w:id="100" w:name="_Toc145125023"/>
      <w:bookmarkStart w:id="101" w:name="_Toc165439522"/>
      <w:bookmarkStart w:id="102" w:name="_Toc186019631"/>
      <w:bookmarkStart w:id="103" w:name="_Toc302030219"/>
      <w:r w:rsidRPr="009F5790">
        <w:t>Issues</w:t>
      </w:r>
      <w:bookmarkEnd w:id="99"/>
      <w:bookmarkEnd w:id="100"/>
      <w:bookmarkEnd w:id="101"/>
      <w:bookmarkEnd w:id="102"/>
      <w:bookmarkEnd w:id="103"/>
    </w:p>
    <w:p w14:paraId="0300C33F" w14:textId="73A72119" w:rsidR="003A6DE8" w:rsidRPr="00E724A9" w:rsidRDefault="003A6DE8" w:rsidP="0018154F">
      <w:pPr>
        <w:pStyle w:val="infoblue"/>
        <w:numPr>
          <w:ilvl w:val="0"/>
          <w:numId w:val="11"/>
        </w:numPr>
        <w:rPr>
          <w:b/>
        </w:rPr>
      </w:pPr>
      <w:r w:rsidRPr="00E724A9">
        <w:t>What is the maximum size of us</w:t>
      </w:r>
      <w:r w:rsidR="00A7116F" w:rsidRPr="00E724A9">
        <w:t xml:space="preserve">ername and password that user </w:t>
      </w:r>
      <w:r w:rsidRPr="00E724A9">
        <w:t xml:space="preserve">can </w:t>
      </w:r>
      <w:proofErr w:type="gramStart"/>
      <w:r w:rsidRPr="00E724A9">
        <w:t>have ?</w:t>
      </w:r>
      <w:proofErr w:type="gramEnd"/>
    </w:p>
    <w:p w14:paraId="4F4F07BA" w14:textId="5D877AE3" w:rsidR="003A6DE8" w:rsidRPr="00E724A9" w:rsidRDefault="003A6DE8" w:rsidP="0018154F">
      <w:pPr>
        <w:pStyle w:val="infoblue"/>
        <w:numPr>
          <w:ilvl w:val="0"/>
          <w:numId w:val="11"/>
        </w:numPr>
        <w:rPr>
          <w:b/>
        </w:rPr>
      </w:pPr>
      <w:r w:rsidRPr="00E724A9">
        <w:t>W</w:t>
      </w:r>
      <w:r w:rsidR="00A7116F" w:rsidRPr="00E724A9">
        <w:t xml:space="preserve">hat if the user </w:t>
      </w:r>
      <w:r w:rsidRPr="00E724A9">
        <w:t xml:space="preserve">is blocked after invalid login attempts for three </w:t>
      </w:r>
      <w:proofErr w:type="gramStart"/>
      <w:r w:rsidRPr="00E724A9">
        <w:t>times ?</w:t>
      </w:r>
      <w:proofErr w:type="gramEnd"/>
    </w:p>
    <w:p w14:paraId="2644ED35" w14:textId="77777777" w:rsidR="001C4D77" w:rsidRPr="009F5790" w:rsidRDefault="001C4D77" w:rsidP="0018154F">
      <w:pPr>
        <w:pStyle w:val="infoblue"/>
      </w:pPr>
    </w:p>
    <w:p w14:paraId="728D2DCF" w14:textId="3B4D64F0" w:rsidR="009F5790" w:rsidRPr="009F5790" w:rsidRDefault="009F5790" w:rsidP="0018154F">
      <w:pPr>
        <w:pStyle w:val="StyleHeading1H1Mainheading1Heading1Heading10Head1h1Sec"/>
      </w:pPr>
      <w:bookmarkStart w:id="104" w:name="_Toc144299938"/>
      <w:bookmarkStart w:id="105" w:name="_Toc145125024"/>
      <w:bookmarkStart w:id="106" w:name="_Toc165439523"/>
      <w:bookmarkStart w:id="107" w:name="_Toc186019632"/>
      <w:bookmarkStart w:id="108" w:name="_Toc302030220"/>
      <w:r w:rsidRPr="009F5790">
        <w:t>UI Specification</w:t>
      </w:r>
      <w:bookmarkEnd w:id="104"/>
      <w:bookmarkEnd w:id="105"/>
      <w:bookmarkEnd w:id="106"/>
      <w:bookmarkEnd w:id="107"/>
      <w:bookmarkEnd w:id="108"/>
      <w:r w:rsidR="003A6DE8">
        <w:t>s</w:t>
      </w:r>
    </w:p>
    <w:p w14:paraId="2D2346BA" w14:textId="77777777" w:rsidR="009F5790" w:rsidRPr="009F5790" w:rsidRDefault="009F5790" w:rsidP="0018154F"/>
    <w:p w14:paraId="3D5D1008" w14:textId="4650AC66" w:rsidR="009F5790" w:rsidRPr="001C4D77" w:rsidRDefault="009F5790" w:rsidP="0018154F">
      <w:pPr>
        <w:pStyle w:val="StyleHeading1H1Mainheading1Heading1Heading10Head1h1Sec"/>
      </w:pPr>
      <w:bookmarkStart w:id="109" w:name="_Toc144299939"/>
      <w:bookmarkStart w:id="110" w:name="_Toc145125025"/>
      <w:bookmarkStart w:id="111" w:name="_Toc165439524"/>
      <w:bookmarkStart w:id="112" w:name="_Toc186019633"/>
      <w:bookmarkStart w:id="113" w:name="_Toc302030221"/>
      <w:r w:rsidRPr="001C4D77">
        <w:t>Inter System Dependencies</w:t>
      </w:r>
      <w:bookmarkEnd w:id="109"/>
      <w:bookmarkEnd w:id="110"/>
      <w:bookmarkEnd w:id="111"/>
      <w:bookmarkEnd w:id="112"/>
      <w:bookmarkEnd w:id="113"/>
    </w:p>
    <w:p w14:paraId="5896F56D" w14:textId="53497E39" w:rsidR="009F5790" w:rsidRPr="009F5790" w:rsidRDefault="003A6DE8" w:rsidP="0018154F">
      <w:r>
        <w:rPr>
          <w:b/>
        </w:rPr>
        <w:t xml:space="preserve">          </w:t>
      </w:r>
      <w:r w:rsidR="009F5790" w:rsidRPr="009F5790">
        <w:rPr>
          <w:b/>
        </w:rPr>
        <w:t xml:space="preserve">Module: </w:t>
      </w:r>
      <w:r w:rsidR="005D69F3">
        <w:rPr>
          <w:b/>
        </w:rPr>
        <w:t>‘</w:t>
      </w:r>
      <w:r w:rsidR="00E724A9">
        <w:t>Book room</w:t>
      </w:r>
      <w:r w:rsidR="005D69F3">
        <w:t xml:space="preserve">’ </w:t>
      </w:r>
      <w:r w:rsidR="005D69F3" w:rsidRPr="00F257DB">
        <w:rPr>
          <w:rFonts w:ascii="Trebuchet MS" w:hAnsi="Trebuchet MS"/>
        </w:rPr>
        <w:t xml:space="preserve">gets impacted due </w:t>
      </w:r>
      <w:proofErr w:type="gramStart"/>
      <w:r w:rsidR="005D69F3" w:rsidRPr="00F257DB">
        <w:rPr>
          <w:rFonts w:ascii="Trebuchet MS" w:hAnsi="Trebuchet MS"/>
        </w:rPr>
        <w:t>to :</w:t>
      </w:r>
      <w:proofErr w:type="gramEnd"/>
    </w:p>
    <w:p w14:paraId="32524964" w14:textId="77777777" w:rsidR="009F5790" w:rsidRPr="009F5790" w:rsidRDefault="009F5790" w:rsidP="0018154F"/>
    <w:p w14:paraId="19D63F4C" w14:textId="44766657" w:rsidR="009F5790" w:rsidRPr="009F5790" w:rsidRDefault="003A6DE8" w:rsidP="0018154F">
      <w:r>
        <w:t xml:space="preserve">          </w:t>
      </w:r>
      <w:r w:rsidR="009F5790" w:rsidRPr="009F5790">
        <w:t>Use case name:</w:t>
      </w:r>
      <w:r w:rsidR="00DE4CAD" w:rsidRPr="009F5790">
        <w:t xml:space="preserve"> </w:t>
      </w:r>
      <w:r w:rsidR="00E724A9">
        <w:t>Booking hotel room</w:t>
      </w:r>
      <w:r w:rsidR="00DE4CAD">
        <w:t xml:space="preserve"> in HBMS</w:t>
      </w:r>
    </w:p>
    <w:p w14:paraId="4B470267" w14:textId="77777777" w:rsidR="009F5790" w:rsidRPr="009F5790" w:rsidRDefault="009F5790" w:rsidP="0018154F"/>
    <w:p w14:paraId="7E34014E" w14:textId="62630F24" w:rsidR="009F5790" w:rsidRPr="009F5790" w:rsidRDefault="003A6DE8" w:rsidP="0018154F">
      <w:r>
        <w:rPr>
          <w:b/>
        </w:rPr>
        <w:t xml:space="preserve">          </w:t>
      </w:r>
      <w:r w:rsidR="009F5790" w:rsidRPr="009F5790">
        <w:rPr>
          <w:b/>
        </w:rPr>
        <w:t>Impact</w:t>
      </w:r>
      <w:r w:rsidR="00E724A9">
        <w:t>: Booked status cannot be viewed</w:t>
      </w:r>
      <w:r w:rsidR="00BC135A">
        <w:t xml:space="preserve"> hotel</w:t>
      </w:r>
      <w:r w:rsidR="00E724A9">
        <w:t xml:space="preserve"> room is not booked</w:t>
      </w:r>
    </w:p>
    <w:p w14:paraId="2C231003" w14:textId="77777777" w:rsidR="009F5790" w:rsidRPr="009F5790" w:rsidRDefault="009F5790" w:rsidP="0018154F"/>
    <w:p w14:paraId="582A1489" w14:textId="77777777" w:rsidR="009F5790" w:rsidRPr="009F5790" w:rsidRDefault="009F5790" w:rsidP="0018154F"/>
    <w:p w14:paraId="6162B69E" w14:textId="77777777" w:rsidR="009F5790" w:rsidRPr="009F5790" w:rsidRDefault="009F5790" w:rsidP="0018154F"/>
    <w:p w14:paraId="61A051C9" w14:textId="77777777" w:rsidR="009F5790" w:rsidRPr="009F5790" w:rsidRDefault="009F5790" w:rsidP="0018154F"/>
    <w:p w14:paraId="5E6E833B" w14:textId="77777777" w:rsidR="009F5790" w:rsidRPr="009F5790" w:rsidRDefault="009F5790" w:rsidP="0018154F"/>
    <w:p w14:paraId="50AD47E6" w14:textId="27EFE46D" w:rsidR="009F5790" w:rsidRPr="009F5790" w:rsidRDefault="009F5790" w:rsidP="0018154F">
      <w:pPr>
        <w:pStyle w:val="StyleHeading1H1Mainheading1Heading1Heading10Head1h1Sec"/>
      </w:pPr>
      <w:bookmarkStart w:id="114" w:name="_Toc144299941"/>
      <w:bookmarkStart w:id="115" w:name="_Toc145125027"/>
      <w:bookmarkStart w:id="116" w:name="_Toc165439526"/>
      <w:bookmarkStart w:id="117" w:name="_Toc186019635"/>
      <w:bookmarkStart w:id="118" w:name="_Toc302030223"/>
      <w:r w:rsidRPr="009F5790">
        <w:t>Assumptions</w:t>
      </w:r>
      <w:bookmarkEnd w:id="114"/>
      <w:bookmarkEnd w:id="115"/>
      <w:bookmarkEnd w:id="116"/>
      <w:bookmarkEnd w:id="117"/>
      <w:bookmarkEnd w:id="118"/>
    </w:p>
    <w:p w14:paraId="295617C4" w14:textId="37E0547E" w:rsidR="005D69F3" w:rsidRPr="00E724A9" w:rsidRDefault="00E724A9" w:rsidP="0018154F">
      <w:pPr>
        <w:pStyle w:val="ListParagraph"/>
        <w:numPr>
          <w:ilvl w:val="0"/>
          <w:numId w:val="12"/>
        </w:numPr>
        <w:rPr>
          <w:b/>
        </w:rPr>
      </w:pPr>
      <w:r w:rsidRPr="00E724A9">
        <w:t>User has already registered with HBMS</w:t>
      </w:r>
      <w:r w:rsidR="005D69F3" w:rsidRPr="00E724A9">
        <w:t>.</w:t>
      </w:r>
    </w:p>
    <w:p w14:paraId="66DA9158" w14:textId="6386BF0B" w:rsidR="005D69F3" w:rsidRPr="00E724A9" w:rsidRDefault="00E724A9" w:rsidP="0018154F">
      <w:pPr>
        <w:pStyle w:val="ListParagraph"/>
        <w:numPr>
          <w:ilvl w:val="0"/>
          <w:numId w:val="12"/>
        </w:numPr>
        <w:rPr>
          <w:b/>
        </w:rPr>
      </w:pPr>
      <w:r w:rsidRPr="00E724A9">
        <w:t>User</w:t>
      </w:r>
      <w:r w:rsidR="005D69F3" w:rsidRPr="00E724A9">
        <w:t xml:space="preserve"> </w:t>
      </w:r>
      <w:r w:rsidRPr="00E724A9">
        <w:t xml:space="preserve">should know </w:t>
      </w:r>
      <w:r w:rsidR="005D69F3" w:rsidRPr="00E724A9">
        <w:t>the valid URL of HBMS</w:t>
      </w:r>
    </w:p>
    <w:p w14:paraId="3F17E862" w14:textId="78C930D8" w:rsidR="009F5790" w:rsidRPr="00E724A9" w:rsidRDefault="00E724A9" w:rsidP="0018154F">
      <w:pPr>
        <w:pStyle w:val="ListParagraph"/>
        <w:numPr>
          <w:ilvl w:val="0"/>
          <w:numId w:val="12"/>
        </w:numPr>
      </w:pPr>
      <w:r w:rsidRPr="00E724A9">
        <w:t xml:space="preserve">User </w:t>
      </w:r>
      <w:r w:rsidR="005D69F3" w:rsidRPr="00E724A9">
        <w:t>should have Google chrome browser for best view of site.</w:t>
      </w:r>
    </w:p>
    <w:p w14:paraId="133AC3F5" w14:textId="77777777" w:rsidR="009F5790" w:rsidRPr="009F5790" w:rsidRDefault="009F5790" w:rsidP="0018154F">
      <w:r w:rsidRPr="009F5790">
        <w:br w:type="page"/>
      </w:r>
    </w:p>
    <w:p w14:paraId="507C4500" w14:textId="77777777" w:rsidR="009F5790" w:rsidRPr="009F5790" w:rsidRDefault="009F5790" w:rsidP="0018154F"/>
    <w:p w14:paraId="4A6FF747" w14:textId="77777777" w:rsidR="009F5790" w:rsidRPr="009F5790" w:rsidRDefault="009F5790" w:rsidP="0018154F"/>
    <w:p w14:paraId="446E364F" w14:textId="57EF95A0" w:rsidR="009F5790" w:rsidRPr="001C4D77" w:rsidRDefault="009F5790" w:rsidP="0018154F">
      <w:r w:rsidRPr="001C4D77">
        <w:t>REVISION HISTORY OF THE WORK PRODUCT</w:t>
      </w:r>
    </w:p>
    <w:p w14:paraId="53265488" w14:textId="0EEBBB8F" w:rsidR="009F5790" w:rsidRPr="001C4D77" w:rsidRDefault="009F5790" w:rsidP="0018154F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18154F"/>
    <w:p w14:paraId="27DB307B" w14:textId="77777777" w:rsidR="009F5790" w:rsidRPr="009F5790" w:rsidRDefault="009F5790" w:rsidP="0018154F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E874CC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18154F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18154F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18154F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18154F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18154F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18154F">
            <w:r w:rsidRPr="009F5790">
              <w:t>Approved By</w:t>
            </w:r>
          </w:p>
        </w:tc>
      </w:tr>
      <w:tr w:rsidR="009F5790" w:rsidRPr="009F5790" w14:paraId="67C28D7D" w14:textId="77777777" w:rsidTr="00E874CC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18154F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18154F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18154F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18154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18154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18154F"/>
        </w:tc>
      </w:tr>
      <w:tr w:rsidR="009F5790" w:rsidRPr="009F5790" w14:paraId="2B06FFCE" w14:textId="77777777" w:rsidTr="00E874CC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18154F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18154F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18154F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18154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18154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18154F"/>
        </w:tc>
      </w:tr>
    </w:tbl>
    <w:p w14:paraId="4690480B" w14:textId="77777777" w:rsidR="009F5790" w:rsidRPr="009F5790" w:rsidRDefault="009F5790" w:rsidP="0018154F"/>
    <w:p w14:paraId="5E49A99B" w14:textId="687C11B2" w:rsidR="00DD3DC0" w:rsidRPr="009F5790" w:rsidRDefault="00DD3DC0" w:rsidP="0018154F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C4633" w14:textId="77777777" w:rsidR="009C30DD" w:rsidRDefault="009C30DD" w:rsidP="0018154F">
      <w:r>
        <w:separator/>
      </w:r>
    </w:p>
    <w:p w14:paraId="254DC375" w14:textId="77777777" w:rsidR="009C30DD" w:rsidRDefault="009C30DD" w:rsidP="0018154F"/>
    <w:p w14:paraId="33502A6F" w14:textId="77777777" w:rsidR="009C30DD" w:rsidRDefault="009C30DD" w:rsidP="0018154F"/>
    <w:p w14:paraId="2578B061" w14:textId="77777777" w:rsidR="009C30DD" w:rsidRDefault="009C30DD" w:rsidP="0018154F"/>
    <w:p w14:paraId="22133ABA" w14:textId="77777777" w:rsidR="009C30DD" w:rsidRDefault="009C30DD" w:rsidP="0018154F"/>
    <w:p w14:paraId="56C0C1F8" w14:textId="77777777" w:rsidR="009C30DD" w:rsidRDefault="009C30DD" w:rsidP="0018154F"/>
  </w:endnote>
  <w:endnote w:type="continuationSeparator" w:id="0">
    <w:p w14:paraId="530FA917" w14:textId="77777777" w:rsidR="009C30DD" w:rsidRDefault="009C30DD" w:rsidP="0018154F">
      <w:r>
        <w:continuationSeparator/>
      </w:r>
    </w:p>
    <w:p w14:paraId="1AD6C31B" w14:textId="77777777" w:rsidR="009C30DD" w:rsidRDefault="009C30DD" w:rsidP="0018154F"/>
    <w:p w14:paraId="3C079DED" w14:textId="77777777" w:rsidR="009C30DD" w:rsidRDefault="009C30DD" w:rsidP="0018154F"/>
    <w:p w14:paraId="0B427301" w14:textId="77777777" w:rsidR="009C30DD" w:rsidRDefault="009C30DD" w:rsidP="0018154F"/>
    <w:p w14:paraId="0F42A20B" w14:textId="77777777" w:rsidR="009C30DD" w:rsidRDefault="009C30DD" w:rsidP="0018154F"/>
    <w:p w14:paraId="0A4F27B6" w14:textId="77777777" w:rsidR="009C30DD" w:rsidRDefault="009C30DD" w:rsidP="001815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651D5B" w:rsidRDefault="00651D5B" w:rsidP="0018154F">
    <w:pPr>
      <w:pStyle w:val="Footer"/>
    </w:pPr>
  </w:p>
  <w:p w14:paraId="5E49A9DD" w14:textId="77777777" w:rsidR="00651D5B" w:rsidRDefault="00651D5B" w:rsidP="0018154F"/>
  <w:p w14:paraId="5EE414AA" w14:textId="77777777" w:rsidR="00651D5B" w:rsidRDefault="00651D5B" w:rsidP="0018154F"/>
  <w:p w14:paraId="5A6D6495" w14:textId="77777777" w:rsidR="00651D5B" w:rsidRDefault="00651D5B" w:rsidP="0018154F"/>
  <w:p w14:paraId="60CE091B" w14:textId="77777777" w:rsidR="00651D5B" w:rsidRDefault="00651D5B" w:rsidP="0018154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651D5B" w:rsidRDefault="00651D5B" w:rsidP="0018154F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651D5B" w:rsidRPr="00D318E1" w:rsidRDefault="00651D5B" w:rsidP="0018154F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18154F">
          <w:rPr>
            <w:b/>
            <w:noProof/>
            <w:lang w:val="fr-FR"/>
          </w:rPr>
          <w:t>3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18154F">
          <w:rPr>
            <w:noProof/>
            <w:lang w:val="fr-FR"/>
          </w:rPr>
          <w:t>13</w:t>
        </w:r>
        <w:r>
          <w:rPr>
            <w:lang w:val="fr-FR"/>
          </w:rPr>
          <w:fldChar w:fldCharType="end"/>
        </w:r>
      </w:sdtContent>
    </w:sdt>
  </w:p>
  <w:p w14:paraId="5E49A9DF" w14:textId="77777777" w:rsidR="00651D5B" w:rsidRDefault="00651D5B" w:rsidP="0018154F"/>
  <w:p w14:paraId="5E49A9E0" w14:textId="77777777" w:rsidR="00651D5B" w:rsidRDefault="00651D5B" w:rsidP="0018154F"/>
  <w:p w14:paraId="5E49A9E1" w14:textId="77777777" w:rsidR="00651D5B" w:rsidRDefault="00651D5B" w:rsidP="0018154F"/>
  <w:p w14:paraId="5E49A9E2" w14:textId="1842743F" w:rsidR="00651D5B" w:rsidRDefault="00651D5B" w:rsidP="0018154F"/>
  <w:p w14:paraId="48726609" w14:textId="23A45DB7" w:rsidR="00651D5B" w:rsidRPr="005E7574" w:rsidRDefault="00651D5B" w:rsidP="0018154F">
    <w:r>
      <w:t>Capgemini Internal</w:t>
    </w:r>
  </w:p>
  <w:p w14:paraId="370DB05A" w14:textId="77777777" w:rsidR="00651D5B" w:rsidRDefault="00651D5B" w:rsidP="0018154F"/>
  <w:p w14:paraId="47834C03" w14:textId="77777777" w:rsidR="00651D5B" w:rsidRDefault="00651D5B" w:rsidP="0018154F"/>
  <w:p w14:paraId="5E5CD8A1" w14:textId="77777777" w:rsidR="00651D5B" w:rsidRDefault="00651D5B" w:rsidP="001815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0760D9" w14:textId="77777777" w:rsidR="009C30DD" w:rsidRDefault="009C30DD" w:rsidP="0018154F">
      <w:r>
        <w:separator/>
      </w:r>
    </w:p>
    <w:p w14:paraId="6A1B3BE5" w14:textId="77777777" w:rsidR="009C30DD" w:rsidRDefault="009C30DD" w:rsidP="0018154F"/>
    <w:p w14:paraId="31D5C2F1" w14:textId="77777777" w:rsidR="009C30DD" w:rsidRDefault="009C30DD" w:rsidP="0018154F"/>
    <w:p w14:paraId="70A46FF7" w14:textId="77777777" w:rsidR="009C30DD" w:rsidRDefault="009C30DD" w:rsidP="0018154F"/>
    <w:p w14:paraId="6F683D74" w14:textId="77777777" w:rsidR="009C30DD" w:rsidRDefault="009C30DD" w:rsidP="0018154F"/>
    <w:p w14:paraId="0D0A8C8C" w14:textId="77777777" w:rsidR="009C30DD" w:rsidRDefault="009C30DD" w:rsidP="0018154F"/>
  </w:footnote>
  <w:footnote w:type="continuationSeparator" w:id="0">
    <w:p w14:paraId="6F0D6B16" w14:textId="77777777" w:rsidR="009C30DD" w:rsidRDefault="009C30DD" w:rsidP="0018154F">
      <w:r>
        <w:continuationSeparator/>
      </w:r>
    </w:p>
    <w:p w14:paraId="70D22173" w14:textId="77777777" w:rsidR="009C30DD" w:rsidRDefault="009C30DD" w:rsidP="0018154F"/>
    <w:p w14:paraId="485A3FB9" w14:textId="77777777" w:rsidR="009C30DD" w:rsidRDefault="009C30DD" w:rsidP="0018154F"/>
    <w:p w14:paraId="494B7B4A" w14:textId="77777777" w:rsidR="009C30DD" w:rsidRDefault="009C30DD" w:rsidP="0018154F"/>
    <w:p w14:paraId="6FC5B2FA" w14:textId="77777777" w:rsidR="009C30DD" w:rsidRDefault="009C30DD" w:rsidP="0018154F"/>
    <w:p w14:paraId="0E700CA5" w14:textId="77777777" w:rsidR="009C30DD" w:rsidRDefault="009C30DD" w:rsidP="001815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651D5B" w:rsidRDefault="009C30DD" w:rsidP="0018154F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651D5B" w:rsidRDefault="00651D5B" w:rsidP="0018154F"/>
  <w:p w14:paraId="33F23F39" w14:textId="77777777" w:rsidR="00651D5B" w:rsidRDefault="00651D5B" w:rsidP="0018154F"/>
  <w:p w14:paraId="65DBBB5C" w14:textId="77777777" w:rsidR="00651D5B" w:rsidRDefault="00651D5B" w:rsidP="0018154F"/>
  <w:p w14:paraId="377E3B81" w14:textId="77777777" w:rsidR="00651D5B" w:rsidRDefault="00651D5B" w:rsidP="0018154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651D5B" w:rsidRPr="003308F8" w:rsidRDefault="009C30DD" w:rsidP="0018154F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651D5B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51D5B">
      <w:t>Use Case Specification</w:t>
    </w:r>
  </w:p>
  <w:p w14:paraId="5E49A9DA" w14:textId="77777777" w:rsidR="00651D5B" w:rsidRDefault="00651D5B" w:rsidP="0018154F"/>
  <w:p w14:paraId="5E49A9DB" w14:textId="77777777" w:rsidR="00651D5B" w:rsidRDefault="00651D5B" w:rsidP="0018154F"/>
  <w:p w14:paraId="6A47CA48" w14:textId="77777777" w:rsidR="00651D5B" w:rsidRDefault="00651D5B" w:rsidP="0018154F"/>
  <w:p w14:paraId="301E95C6" w14:textId="77777777" w:rsidR="00651D5B" w:rsidRDefault="00651D5B" w:rsidP="0018154F"/>
  <w:p w14:paraId="0FE6A77F" w14:textId="77777777" w:rsidR="00651D5B" w:rsidRDefault="00651D5B" w:rsidP="0018154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651D5B" w:rsidRDefault="009C30DD" w:rsidP="0018154F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5808"/>
    <w:multiLevelType w:val="hybridMultilevel"/>
    <w:tmpl w:val="40BE2592"/>
    <w:lvl w:ilvl="0" w:tplc="986AA2C8">
      <w:start w:val="1"/>
      <w:numFmt w:val="decimal"/>
      <w:lvlText w:val="%1."/>
      <w:lvlJc w:val="left"/>
      <w:pPr>
        <w:ind w:left="1080" w:hanging="360"/>
      </w:pPr>
      <w:rPr>
        <w:rFonts w:ascii="Trebuchet MS" w:hAnsi="Trebuchet M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D1B6E42"/>
    <w:multiLevelType w:val="hybridMultilevel"/>
    <w:tmpl w:val="6B425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602546"/>
    <w:multiLevelType w:val="hybridMultilevel"/>
    <w:tmpl w:val="2ADC8EB2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5F267961"/>
    <w:multiLevelType w:val="hybridMultilevel"/>
    <w:tmpl w:val="C6D2036C"/>
    <w:lvl w:ilvl="0" w:tplc="B5DA0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78443C"/>
    <w:multiLevelType w:val="hybridMultilevel"/>
    <w:tmpl w:val="C6D2036C"/>
    <w:lvl w:ilvl="0" w:tplc="B5DA0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865BE0"/>
    <w:multiLevelType w:val="hybridMultilevel"/>
    <w:tmpl w:val="C6D2036C"/>
    <w:lvl w:ilvl="0" w:tplc="B5DA0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D076C8"/>
    <w:multiLevelType w:val="hybridMultilevel"/>
    <w:tmpl w:val="C6D2036C"/>
    <w:lvl w:ilvl="0" w:tplc="B5DA00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ED14CA"/>
    <w:multiLevelType w:val="hybridMultilevel"/>
    <w:tmpl w:val="40BE2592"/>
    <w:lvl w:ilvl="0" w:tplc="986AA2C8">
      <w:start w:val="1"/>
      <w:numFmt w:val="decimal"/>
      <w:lvlText w:val="%1."/>
      <w:lvlJc w:val="left"/>
      <w:pPr>
        <w:ind w:left="1080" w:hanging="360"/>
      </w:pPr>
      <w:rPr>
        <w:rFonts w:ascii="Trebuchet MS" w:hAnsi="Trebuchet M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4"/>
  </w:num>
  <w:num w:numId="3">
    <w:abstractNumId w:val="9"/>
  </w:num>
  <w:num w:numId="4">
    <w:abstractNumId w:val="19"/>
  </w:num>
  <w:num w:numId="5">
    <w:abstractNumId w:val="7"/>
  </w:num>
  <w:num w:numId="6">
    <w:abstractNumId w:val="12"/>
  </w:num>
  <w:num w:numId="7">
    <w:abstractNumId w:val="11"/>
  </w:num>
  <w:num w:numId="8">
    <w:abstractNumId w:val="1"/>
  </w:num>
  <w:num w:numId="9">
    <w:abstractNumId w:val="5"/>
  </w:num>
  <w:num w:numId="10">
    <w:abstractNumId w:val="6"/>
  </w:num>
  <w:num w:numId="11">
    <w:abstractNumId w:val="17"/>
  </w:num>
  <w:num w:numId="12">
    <w:abstractNumId w:val="10"/>
  </w:num>
  <w:num w:numId="13">
    <w:abstractNumId w:val="2"/>
  </w:num>
  <w:num w:numId="14">
    <w:abstractNumId w:val="16"/>
  </w:num>
  <w:num w:numId="15">
    <w:abstractNumId w:val="14"/>
  </w:num>
  <w:num w:numId="16">
    <w:abstractNumId w:val="15"/>
  </w:num>
  <w:num w:numId="17">
    <w:abstractNumId w:val="13"/>
  </w:num>
  <w:num w:numId="18">
    <w:abstractNumId w:val="0"/>
  </w:num>
  <w:num w:numId="19">
    <w:abstractNumId w:val="20"/>
  </w:num>
  <w:num w:numId="20">
    <w:abstractNumId w:val="3"/>
  </w:num>
  <w:num w:numId="21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5D16"/>
    <w:rsid w:val="000063BE"/>
    <w:rsid w:val="000126FA"/>
    <w:rsid w:val="00014210"/>
    <w:rsid w:val="000209F5"/>
    <w:rsid w:val="00025B67"/>
    <w:rsid w:val="000332A9"/>
    <w:rsid w:val="00036742"/>
    <w:rsid w:val="00040501"/>
    <w:rsid w:val="00065E87"/>
    <w:rsid w:val="00066A7B"/>
    <w:rsid w:val="0008331A"/>
    <w:rsid w:val="00084506"/>
    <w:rsid w:val="00096043"/>
    <w:rsid w:val="000B04A7"/>
    <w:rsid w:val="000B3FED"/>
    <w:rsid w:val="000C4502"/>
    <w:rsid w:val="000C5717"/>
    <w:rsid w:val="000E00E7"/>
    <w:rsid w:val="000F1F43"/>
    <w:rsid w:val="0010159D"/>
    <w:rsid w:val="001206AC"/>
    <w:rsid w:val="001260DF"/>
    <w:rsid w:val="0012666F"/>
    <w:rsid w:val="00130813"/>
    <w:rsid w:val="00135068"/>
    <w:rsid w:val="00140211"/>
    <w:rsid w:val="00141B52"/>
    <w:rsid w:val="00150EC1"/>
    <w:rsid w:val="00155262"/>
    <w:rsid w:val="00155339"/>
    <w:rsid w:val="00164AD1"/>
    <w:rsid w:val="0017290A"/>
    <w:rsid w:val="001804C0"/>
    <w:rsid w:val="0018154F"/>
    <w:rsid w:val="0019751B"/>
    <w:rsid w:val="001A1E4F"/>
    <w:rsid w:val="001B08E1"/>
    <w:rsid w:val="001C4D77"/>
    <w:rsid w:val="001C722D"/>
    <w:rsid w:val="001D7477"/>
    <w:rsid w:val="001E0D02"/>
    <w:rsid w:val="001E4FB0"/>
    <w:rsid w:val="001E74C0"/>
    <w:rsid w:val="00201D1D"/>
    <w:rsid w:val="002033EC"/>
    <w:rsid w:val="00212BFC"/>
    <w:rsid w:val="002223C6"/>
    <w:rsid w:val="00223B85"/>
    <w:rsid w:val="00233482"/>
    <w:rsid w:val="00246E50"/>
    <w:rsid w:val="00250810"/>
    <w:rsid w:val="00252108"/>
    <w:rsid w:val="00254D1C"/>
    <w:rsid w:val="002572DB"/>
    <w:rsid w:val="00287379"/>
    <w:rsid w:val="00290FF3"/>
    <w:rsid w:val="002A2089"/>
    <w:rsid w:val="002B0AE2"/>
    <w:rsid w:val="002D0988"/>
    <w:rsid w:val="002F046F"/>
    <w:rsid w:val="00303E5A"/>
    <w:rsid w:val="00307E8B"/>
    <w:rsid w:val="00320C54"/>
    <w:rsid w:val="003308F8"/>
    <w:rsid w:val="00332A79"/>
    <w:rsid w:val="00334B92"/>
    <w:rsid w:val="0033517B"/>
    <w:rsid w:val="00354F5D"/>
    <w:rsid w:val="00380F3A"/>
    <w:rsid w:val="003839CF"/>
    <w:rsid w:val="00395294"/>
    <w:rsid w:val="003A1628"/>
    <w:rsid w:val="003A6DE8"/>
    <w:rsid w:val="003C46F1"/>
    <w:rsid w:val="003D0D1F"/>
    <w:rsid w:val="003D6E1E"/>
    <w:rsid w:val="003E5123"/>
    <w:rsid w:val="003F7F39"/>
    <w:rsid w:val="004027C9"/>
    <w:rsid w:val="00410829"/>
    <w:rsid w:val="004172C3"/>
    <w:rsid w:val="004347D3"/>
    <w:rsid w:val="00453024"/>
    <w:rsid w:val="0045373B"/>
    <w:rsid w:val="0045399C"/>
    <w:rsid w:val="004669BC"/>
    <w:rsid w:val="00472619"/>
    <w:rsid w:val="00472DB3"/>
    <w:rsid w:val="004A0559"/>
    <w:rsid w:val="004A2B5D"/>
    <w:rsid w:val="004A7DCD"/>
    <w:rsid w:val="004B1B91"/>
    <w:rsid w:val="004B1E7C"/>
    <w:rsid w:val="004C3902"/>
    <w:rsid w:val="004C5435"/>
    <w:rsid w:val="004D58ED"/>
    <w:rsid w:val="004E7445"/>
    <w:rsid w:val="005074CD"/>
    <w:rsid w:val="005123F7"/>
    <w:rsid w:val="00514F07"/>
    <w:rsid w:val="00530E5A"/>
    <w:rsid w:val="0053544D"/>
    <w:rsid w:val="00552AEE"/>
    <w:rsid w:val="00563C3F"/>
    <w:rsid w:val="005715BC"/>
    <w:rsid w:val="00591177"/>
    <w:rsid w:val="005B3604"/>
    <w:rsid w:val="005C0DEF"/>
    <w:rsid w:val="005D4827"/>
    <w:rsid w:val="005D69F3"/>
    <w:rsid w:val="005E5169"/>
    <w:rsid w:val="005E7574"/>
    <w:rsid w:val="00603978"/>
    <w:rsid w:val="00605B2D"/>
    <w:rsid w:val="006163CB"/>
    <w:rsid w:val="006349A0"/>
    <w:rsid w:val="006403D2"/>
    <w:rsid w:val="0064586A"/>
    <w:rsid w:val="00651D5B"/>
    <w:rsid w:val="00667576"/>
    <w:rsid w:val="00675085"/>
    <w:rsid w:val="006832AB"/>
    <w:rsid w:val="006A615C"/>
    <w:rsid w:val="006B0A33"/>
    <w:rsid w:val="006C32C1"/>
    <w:rsid w:val="006C614C"/>
    <w:rsid w:val="0074548E"/>
    <w:rsid w:val="00775844"/>
    <w:rsid w:val="00790A92"/>
    <w:rsid w:val="007A16C6"/>
    <w:rsid w:val="007B4D3A"/>
    <w:rsid w:val="007B4E6B"/>
    <w:rsid w:val="007C22C3"/>
    <w:rsid w:val="007C7699"/>
    <w:rsid w:val="007D479F"/>
    <w:rsid w:val="007F0027"/>
    <w:rsid w:val="008036AF"/>
    <w:rsid w:val="00835564"/>
    <w:rsid w:val="00850205"/>
    <w:rsid w:val="00857DAE"/>
    <w:rsid w:val="00874424"/>
    <w:rsid w:val="008804A3"/>
    <w:rsid w:val="00881282"/>
    <w:rsid w:val="00882A5D"/>
    <w:rsid w:val="00884CB3"/>
    <w:rsid w:val="0089061C"/>
    <w:rsid w:val="008A2C68"/>
    <w:rsid w:val="008A2C9C"/>
    <w:rsid w:val="008A7999"/>
    <w:rsid w:val="008B4857"/>
    <w:rsid w:val="008B6B15"/>
    <w:rsid w:val="008D1CF1"/>
    <w:rsid w:val="008D2550"/>
    <w:rsid w:val="008D634D"/>
    <w:rsid w:val="008F18D9"/>
    <w:rsid w:val="008F1DC0"/>
    <w:rsid w:val="008F5237"/>
    <w:rsid w:val="00912449"/>
    <w:rsid w:val="0091275A"/>
    <w:rsid w:val="00935785"/>
    <w:rsid w:val="00940A16"/>
    <w:rsid w:val="009410F1"/>
    <w:rsid w:val="009573F9"/>
    <w:rsid w:val="00961277"/>
    <w:rsid w:val="0096606C"/>
    <w:rsid w:val="00971F9D"/>
    <w:rsid w:val="009768DB"/>
    <w:rsid w:val="0098706E"/>
    <w:rsid w:val="009910B1"/>
    <w:rsid w:val="009A6B54"/>
    <w:rsid w:val="009A7052"/>
    <w:rsid w:val="009B4999"/>
    <w:rsid w:val="009C30DD"/>
    <w:rsid w:val="009C357D"/>
    <w:rsid w:val="009D30F0"/>
    <w:rsid w:val="009E1698"/>
    <w:rsid w:val="009E42FF"/>
    <w:rsid w:val="009F5790"/>
    <w:rsid w:val="00A10DE5"/>
    <w:rsid w:val="00A1407A"/>
    <w:rsid w:val="00A24DEE"/>
    <w:rsid w:val="00A33C06"/>
    <w:rsid w:val="00A43C71"/>
    <w:rsid w:val="00A56315"/>
    <w:rsid w:val="00A60F7E"/>
    <w:rsid w:val="00A65EC7"/>
    <w:rsid w:val="00A66C1B"/>
    <w:rsid w:val="00A7116F"/>
    <w:rsid w:val="00A82935"/>
    <w:rsid w:val="00A971EE"/>
    <w:rsid w:val="00AA3B75"/>
    <w:rsid w:val="00AC1BC2"/>
    <w:rsid w:val="00AC4943"/>
    <w:rsid w:val="00AD789B"/>
    <w:rsid w:val="00AE6300"/>
    <w:rsid w:val="00AE6C7C"/>
    <w:rsid w:val="00AE763E"/>
    <w:rsid w:val="00AF402D"/>
    <w:rsid w:val="00AF5631"/>
    <w:rsid w:val="00AF7125"/>
    <w:rsid w:val="00B136BF"/>
    <w:rsid w:val="00B13CF3"/>
    <w:rsid w:val="00B20DA9"/>
    <w:rsid w:val="00B231E6"/>
    <w:rsid w:val="00B34985"/>
    <w:rsid w:val="00B45EA4"/>
    <w:rsid w:val="00B51388"/>
    <w:rsid w:val="00B64CFD"/>
    <w:rsid w:val="00B65997"/>
    <w:rsid w:val="00B80750"/>
    <w:rsid w:val="00B82284"/>
    <w:rsid w:val="00BA6EED"/>
    <w:rsid w:val="00BC135A"/>
    <w:rsid w:val="00BE6A98"/>
    <w:rsid w:val="00C00D92"/>
    <w:rsid w:val="00C05E65"/>
    <w:rsid w:val="00C07982"/>
    <w:rsid w:val="00C13A48"/>
    <w:rsid w:val="00C14DF3"/>
    <w:rsid w:val="00C20D39"/>
    <w:rsid w:val="00C24AC2"/>
    <w:rsid w:val="00C34E35"/>
    <w:rsid w:val="00C3602B"/>
    <w:rsid w:val="00C37DC8"/>
    <w:rsid w:val="00C417EA"/>
    <w:rsid w:val="00C473D9"/>
    <w:rsid w:val="00C57E5C"/>
    <w:rsid w:val="00C65776"/>
    <w:rsid w:val="00C66A65"/>
    <w:rsid w:val="00C82F93"/>
    <w:rsid w:val="00C83935"/>
    <w:rsid w:val="00C84AE8"/>
    <w:rsid w:val="00C86180"/>
    <w:rsid w:val="00C934E4"/>
    <w:rsid w:val="00C97676"/>
    <w:rsid w:val="00CD16C4"/>
    <w:rsid w:val="00CE1C2B"/>
    <w:rsid w:val="00CE7D11"/>
    <w:rsid w:val="00D00798"/>
    <w:rsid w:val="00D12ADC"/>
    <w:rsid w:val="00D16345"/>
    <w:rsid w:val="00D316EB"/>
    <w:rsid w:val="00D318E1"/>
    <w:rsid w:val="00D354C8"/>
    <w:rsid w:val="00D40824"/>
    <w:rsid w:val="00D55179"/>
    <w:rsid w:val="00D62EB9"/>
    <w:rsid w:val="00DC40E6"/>
    <w:rsid w:val="00DD1CC6"/>
    <w:rsid w:val="00DD3832"/>
    <w:rsid w:val="00DD3DC0"/>
    <w:rsid w:val="00DE4CAD"/>
    <w:rsid w:val="00E113B9"/>
    <w:rsid w:val="00E12319"/>
    <w:rsid w:val="00E20D8C"/>
    <w:rsid w:val="00E218F1"/>
    <w:rsid w:val="00E26304"/>
    <w:rsid w:val="00E70AB3"/>
    <w:rsid w:val="00E724A9"/>
    <w:rsid w:val="00E874CC"/>
    <w:rsid w:val="00EA36BC"/>
    <w:rsid w:val="00EB0620"/>
    <w:rsid w:val="00EB3228"/>
    <w:rsid w:val="00EB3FC1"/>
    <w:rsid w:val="00EB729E"/>
    <w:rsid w:val="00ED5E79"/>
    <w:rsid w:val="00ED7534"/>
    <w:rsid w:val="00EF589F"/>
    <w:rsid w:val="00F00FCE"/>
    <w:rsid w:val="00F05C1A"/>
    <w:rsid w:val="00F11BF2"/>
    <w:rsid w:val="00F209C5"/>
    <w:rsid w:val="00F26678"/>
    <w:rsid w:val="00F27F5E"/>
    <w:rsid w:val="00F31BF2"/>
    <w:rsid w:val="00F4091A"/>
    <w:rsid w:val="00F42FEF"/>
    <w:rsid w:val="00F56846"/>
    <w:rsid w:val="00F62AE6"/>
    <w:rsid w:val="00F65797"/>
    <w:rsid w:val="00F67F10"/>
    <w:rsid w:val="00F76F15"/>
    <w:rsid w:val="00F8410D"/>
    <w:rsid w:val="00F9573D"/>
    <w:rsid w:val="00FC181B"/>
    <w:rsid w:val="00FC62D0"/>
    <w:rsid w:val="00FC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18154F"/>
    <w:pPr>
      <w:tabs>
        <w:tab w:val="left" w:pos="9639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51388"/>
    <w:pPr>
      <w:keepNext/>
      <w:tabs>
        <w:tab w:val="clear" w:pos="9639"/>
      </w:tabs>
      <w:spacing w:before="240" w:after="60" w:line="240" w:lineRule="auto"/>
      <w:ind w:left="0"/>
      <w:contextualSpacing w:val="0"/>
    </w:pPr>
    <w:rPr>
      <w:rFonts w:eastAsia="Times New Roman" w:cstheme="majorHAnsi"/>
      <w:iCs/>
      <w:smallCaps/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18154F"/>
    <w:pPr>
      <w:tabs>
        <w:tab w:val="left" w:pos="9639"/>
      </w:tabs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51388"/>
    <w:pPr>
      <w:keepNext/>
      <w:tabs>
        <w:tab w:val="clear" w:pos="9639"/>
      </w:tabs>
      <w:spacing w:before="240" w:after="60" w:line="240" w:lineRule="auto"/>
      <w:ind w:left="0"/>
      <w:contextualSpacing w:val="0"/>
    </w:pPr>
    <w:rPr>
      <w:rFonts w:eastAsia="Times New Roman" w:cstheme="majorHAnsi"/>
      <w:iCs/>
      <w:smallCaps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1F7F4-369A-4578-B428-5D20387D2C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ED062C-80C5-4185-8ECA-4A9A05F7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Pages>13</Pages>
  <Words>1855</Words>
  <Characters>10576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VIJAYAN, SARASWATHI</cp:lastModifiedBy>
  <cp:revision>2</cp:revision>
  <dcterms:created xsi:type="dcterms:W3CDTF">2018-06-12T12:29:00Z</dcterms:created>
  <dcterms:modified xsi:type="dcterms:W3CDTF">2018-06-12T12:29:00Z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