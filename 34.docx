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3F7F39">
      <w:pPr>
        <w:pStyle w:val="PageTitle"/>
      </w:pPr>
      <w:bookmarkStart w:id="0" w:name="_GoBack"/>
      <w:bookmarkEnd w:id="0"/>
    </w:p>
    <w:p w14:paraId="047659E7" w14:textId="77777777" w:rsidR="009F5790" w:rsidRPr="009F5790" w:rsidRDefault="009F5790" w:rsidP="003F7F39">
      <w:pPr>
        <w:pStyle w:val="PageTitle"/>
      </w:pPr>
    </w:p>
    <w:p w14:paraId="4B63A63E" w14:textId="77777777" w:rsidR="009F5790" w:rsidRPr="009F5790" w:rsidRDefault="009F5790" w:rsidP="003F7F39">
      <w:pPr>
        <w:pStyle w:val="PageTitle"/>
      </w:pPr>
    </w:p>
    <w:p w14:paraId="48ED829F" w14:textId="77777777" w:rsidR="009F5790" w:rsidRPr="001C4D77" w:rsidRDefault="009F5790" w:rsidP="003F7F39">
      <w:pPr>
        <w:pStyle w:val="PageTitle"/>
      </w:pPr>
    </w:p>
    <w:p w14:paraId="5AB8EF64" w14:textId="77777777" w:rsidR="009F5790" w:rsidRPr="001C4D77" w:rsidRDefault="009F5790" w:rsidP="003F7F39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3F7F39">
      <w:pPr>
        <w:pStyle w:val="PageTitle"/>
      </w:pPr>
    </w:p>
    <w:p w14:paraId="03A8A6B3" w14:textId="45C90EC8" w:rsidR="009F5790" w:rsidRPr="001C4D77" w:rsidRDefault="00155339" w:rsidP="003F7F3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3F7F39"/>
    <w:p w14:paraId="12D6A4D9" w14:textId="77777777" w:rsidR="009F5790" w:rsidRPr="009F5790" w:rsidRDefault="009F5790" w:rsidP="003F7F39"/>
    <w:p w14:paraId="4F7ED659" w14:textId="77777777" w:rsidR="009F5790" w:rsidRPr="009F5790" w:rsidRDefault="009F5790" w:rsidP="003F7F39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E874C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3F7F3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1A3205" w:rsidR="009F5790" w:rsidRPr="009F5790" w:rsidRDefault="009F5790" w:rsidP="003F7F39">
            <w:r w:rsidRPr="009F5790">
              <w:t> </w:t>
            </w:r>
            <w:r w:rsidR="00C14DF3">
              <w:t>PRJ_hotel_booking_management</w:t>
            </w:r>
            <w:r w:rsidR="006163CB" w:rsidRPr="006163CB">
              <w:t>_01</w:t>
            </w:r>
          </w:p>
        </w:tc>
      </w:tr>
      <w:tr w:rsidR="009F5790" w:rsidRPr="009F5790" w14:paraId="7B1CC0A8" w14:textId="77777777" w:rsidTr="00E874C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3F7F3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9795E09" w:rsidR="009F5790" w:rsidRPr="009F5790" w:rsidRDefault="00C14DF3" w:rsidP="003F7F39">
            <w:r>
              <w:t>Hotel Booking Management</w:t>
            </w:r>
          </w:p>
        </w:tc>
      </w:tr>
    </w:tbl>
    <w:p w14:paraId="1917D496" w14:textId="77777777" w:rsidR="009F5790" w:rsidRPr="009F5790" w:rsidRDefault="009F5790" w:rsidP="003F7F39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E874C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C4D213" w14:textId="77777777" w:rsidR="00D0671A" w:rsidRDefault="00D0671A" w:rsidP="00D0671A">
            <w:r>
              <w:t>Stella Rosy S R</w:t>
            </w:r>
          </w:p>
          <w:p w14:paraId="2EBBF134" w14:textId="77777777" w:rsidR="00D0671A" w:rsidRDefault="00D0671A" w:rsidP="00D0671A">
            <w:r>
              <w:t>Sivanesh C</w:t>
            </w:r>
          </w:p>
          <w:p w14:paraId="7B212A9C" w14:textId="77777777" w:rsidR="00D0671A" w:rsidRDefault="00D0671A" w:rsidP="00D0671A">
            <w:r>
              <w:t>Saraswathi V</w:t>
            </w:r>
          </w:p>
          <w:p w14:paraId="426C90E4" w14:textId="77777777" w:rsidR="00D0671A" w:rsidRDefault="00D0671A" w:rsidP="00D0671A">
            <w:r>
              <w:t>Susmitha S</w:t>
            </w:r>
          </w:p>
          <w:p w14:paraId="59FF5C29" w14:textId="77777777" w:rsidR="00D0671A" w:rsidRDefault="00D0671A" w:rsidP="00D0671A">
            <w:r>
              <w:t>Noor Mohammed P</w:t>
            </w:r>
          </w:p>
          <w:p w14:paraId="1A16A956" w14:textId="347F68DD" w:rsidR="009F5790" w:rsidRPr="009F5790" w:rsidRDefault="00D0671A" w:rsidP="00D0671A">
            <w:r>
              <w:t>Hemalatha P</w:t>
            </w:r>
            <w:r w:rsidR="009F5790"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D0D5BA2" w:rsidR="009F5790" w:rsidRPr="009F5790" w:rsidRDefault="006163CB" w:rsidP="003F7F39">
            <w:r w:rsidRPr="006163CB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F3C580B" w:rsidR="009F5790" w:rsidRPr="009F5790" w:rsidRDefault="009F5790" w:rsidP="003F7F39">
            <w:r w:rsidRPr="009F5790">
              <w:t> </w:t>
            </w:r>
            <w:r w:rsidR="006163CB" w:rsidRPr="006163CB">
              <w:t>24/05/2018</w:t>
            </w:r>
          </w:p>
        </w:tc>
      </w:tr>
      <w:tr w:rsidR="009F5790" w:rsidRPr="009F5790" w14:paraId="05F5BE02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3F7F39">
            <w:r w:rsidRPr="009F5790">
              <w:t> </w:t>
            </w:r>
          </w:p>
        </w:tc>
      </w:tr>
      <w:tr w:rsidR="009F5790" w:rsidRPr="009F5790" w14:paraId="6B3736C0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3F7F39">
            <w:r w:rsidRPr="009F5790">
              <w:t> </w:t>
            </w:r>
          </w:p>
        </w:tc>
      </w:tr>
      <w:tr w:rsidR="009F5790" w:rsidRPr="009F5790" w14:paraId="12030786" w14:textId="77777777" w:rsidTr="00E874C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1369E3B5" w:rsidR="009F5790" w:rsidRPr="009F5790" w:rsidRDefault="009F5790" w:rsidP="003F7F39">
            <w:pPr>
              <w:rPr>
                <w:vanish/>
              </w:rPr>
            </w:pPr>
            <w:r w:rsidRPr="009F5790">
              <w:t>Ve</w:t>
            </w:r>
            <w:r w:rsidR="00036742">
              <w:t>rsion Number of the template:1.0</w:t>
            </w:r>
          </w:p>
        </w:tc>
      </w:tr>
      <w:tr w:rsidR="009F5790" w:rsidRPr="009F5790" w14:paraId="6800FFEA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6FA01AA6" w:rsidR="009F5790" w:rsidRPr="009F5790" w:rsidRDefault="006163CB" w:rsidP="003F7F39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3C3EB8D6" w:rsidR="009F5790" w:rsidRPr="009F5790" w:rsidRDefault="009F5790" w:rsidP="003F7F39">
            <w:r w:rsidRPr="009F5790">
              <w:t> </w:t>
            </w:r>
          </w:p>
        </w:tc>
      </w:tr>
    </w:tbl>
    <w:p w14:paraId="0966AC59" w14:textId="77777777" w:rsidR="009F5790" w:rsidRPr="009F5790" w:rsidRDefault="009F5790" w:rsidP="003F7F39">
      <w:r w:rsidRPr="009F5790">
        <w:br w:type="page"/>
      </w:r>
    </w:p>
    <w:p w14:paraId="42EE7ADE" w14:textId="77777777" w:rsidR="009F5790" w:rsidRPr="009F5790" w:rsidRDefault="009F5790" w:rsidP="003F7F39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3F7F3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3F7F3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E874CC">
        <w:tc>
          <w:tcPr>
            <w:tcW w:w="2808" w:type="dxa"/>
            <w:vAlign w:val="center"/>
          </w:tcPr>
          <w:p w14:paraId="1976D30B" w14:textId="77777777" w:rsidR="009F5790" w:rsidRPr="009F5790" w:rsidRDefault="009F5790" w:rsidP="003F7F39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3F7F39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3F7F39"/>
        </w:tc>
        <w:tc>
          <w:tcPr>
            <w:tcW w:w="1080" w:type="dxa"/>
          </w:tcPr>
          <w:p w14:paraId="488BB2E9" w14:textId="77777777" w:rsidR="009F5790" w:rsidRPr="009F5790" w:rsidRDefault="009F5790" w:rsidP="003F7F39"/>
        </w:tc>
        <w:tc>
          <w:tcPr>
            <w:tcW w:w="1080" w:type="dxa"/>
          </w:tcPr>
          <w:p w14:paraId="325B699D" w14:textId="77777777" w:rsidR="009F5790" w:rsidRPr="009F5790" w:rsidRDefault="009F5790" w:rsidP="003F7F39"/>
        </w:tc>
        <w:tc>
          <w:tcPr>
            <w:tcW w:w="1080" w:type="dxa"/>
          </w:tcPr>
          <w:p w14:paraId="77EF851F" w14:textId="77777777" w:rsidR="009F5790" w:rsidRPr="009F5790" w:rsidRDefault="009F5790" w:rsidP="003F7F39"/>
        </w:tc>
        <w:tc>
          <w:tcPr>
            <w:tcW w:w="1080" w:type="dxa"/>
          </w:tcPr>
          <w:p w14:paraId="3AD2F557" w14:textId="77777777" w:rsidR="009F5790" w:rsidRPr="009F5790" w:rsidRDefault="009F5790" w:rsidP="003F7F39"/>
        </w:tc>
      </w:tr>
      <w:tr w:rsidR="009F5790" w:rsidRPr="009F5790" w14:paraId="7EF63984" w14:textId="77777777" w:rsidTr="00E874CC">
        <w:tc>
          <w:tcPr>
            <w:tcW w:w="2808" w:type="dxa"/>
            <w:vAlign w:val="center"/>
          </w:tcPr>
          <w:p w14:paraId="0516B6F4" w14:textId="77777777" w:rsidR="009F5790" w:rsidRPr="009F5790" w:rsidRDefault="009F5790" w:rsidP="003F7F39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3F7F39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3F7F39"/>
        </w:tc>
        <w:tc>
          <w:tcPr>
            <w:tcW w:w="1080" w:type="dxa"/>
          </w:tcPr>
          <w:p w14:paraId="3D8D9994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3F7F39"/>
        </w:tc>
        <w:tc>
          <w:tcPr>
            <w:tcW w:w="1080" w:type="dxa"/>
          </w:tcPr>
          <w:p w14:paraId="2BE1FC53" w14:textId="77777777" w:rsidR="009F5790" w:rsidRPr="009F5790" w:rsidRDefault="009F5790" w:rsidP="003F7F39"/>
        </w:tc>
        <w:tc>
          <w:tcPr>
            <w:tcW w:w="1080" w:type="dxa"/>
          </w:tcPr>
          <w:p w14:paraId="1799B660" w14:textId="77777777" w:rsidR="009F5790" w:rsidRPr="009F5790" w:rsidRDefault="009F5790" w:rsidP="003F7F39"/>
        </w:tc>
      </w:tr>
      <w:tr w:rsidR="009F5790" w:rsidRPr="009F5790" w14:paraId="2BC2A16F" w14:textId="77777777" w:rsidTr="00E874CC">
        <w:tc>
          <w:tcPr>
            <w:tcW w:w="2808" w:type="dxa"/>
            <w:vAlign w:val="center"/>
          </w:tcPr>
          <w:p w14:paraId="47098972" w14:textId="77777777" w:rsidR="009F5790" w:rsidRPr="009F5790" w:rsidRDefault="009F5790" w:rsidP="003F7F39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3F7F39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3F7F39"/>
        </w:tc>
        <w:tc>
          <w:tcPr>
            <w:tcW w:w="1080" w:type="dxa"/>
          </w:tcPr>
          <w:p w14:paraId="3645B887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3F7F39"/>
        </w:tc>
        <w:tc>
          <w:tcPr>
            <w:tcW w:w="1080" w:type="dxa"/>
          </w:tcPr>
          <w:p w14:paraId="3A64C6EF" w14:textId="77777777" w:rsidR="009F5790" w:rsidRPr="009F5790" w:rsidRDefault="009F5790" w:rsidP="003F7F39"/>
        </w:tc>
        <w:tc>
          <w:tcPr>
            <w:tcW w:w="1080" w:type="dxa"/>
          </w:tcPr>
          <w:p w14:paraId="47308748" w14:textId="77777777" w:rsidR="009F5790" w:rsidRPr="009F5790" w:rsidRDefault="009F5790" w:rsidP="003F7F39"/>
        </w:tc>
      </w:tr>
      <w:tr w:rsidR="009F5790" w:rsidRPr="009F5790" w14:paraId="2E56A852" w14:textId="77777777" w:rsidTr="00E874CC">
        <w:tc>
          <w:tcPr>
            <w:tcW w:w="2808" w:type="dxa"/>
          </w:tcPr>
          <w:p w14:paraId="64B7F5B7" w14:textId="77777777" w:rsidR="009F5790" w:rsidRPr="009F5790" w:rsidRDefault="009F5790" w:rsidP="003F7F39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3F7F39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3F7F39"/>
        </w:tc>
        <w:tc>
          <w:tcPr>
            <w:tcW w:w="1080" w:type="dxa"/>
          </w:tcPr>
          <w:p w14:paraId="46558018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3F7F39"/>
        </w:tc>
        <w:tc>
          <w:tcPr>
            <w:tcW w:w="1080" w:type="dxa"/>
          </w:tcPr>
          <w:p w14:paraId="3AFC5A5C" w14:textId="77777777" w:rsidR="009F5790" w:rsidRPr="009F5790" w:rsidRDefault="009F5790" w:rsidP="003F7F39"/>
        </w:tc>
        <w:tc>
          <w:tcPr>
            <w:tcW w:w="1080" w:type="dxa"/>
          </w:tcPr>
          <w:p w14:paraId="7E23613F" w14:textId="77777777" w:rsidR="009F5790" w:rsidRPr="009F5790" w:rsidRDefault="009F5790" w:rsidP="003F7F39"/>
        </w:tc>
      </w:tr>
      <w:tr w:rsidR="009F5790" w:rsidRPr="009F5790" w14:paraId="307F8A75" w14:textId="77777777" w:rsidTr="00E874CC">
        <w:tc>
          <w:tcPr>
            <w:tcW w:w="2808" w:type="dxa"/>
          </w:tcPr>
          <w:p w14:paraId="4D8423FC" w14:textId="77777777" w:rsidR="009F5790" w:rsidRPr="009F5790" w:rsidRDefault="009F5790" w:rsidP="003F7F39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3F7F39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3F7F39"/>
        </w:tc>
        <w:tc>
          <w:tcPr>
            <w:tcW w:w="1080" w:type="dxa"/>
          </w:tcPr>
          <w:p w14:paraId="4D22E910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3F7F39"/>
        </w:tc>
        <w:tc>
          <w:tcPr>
            <w:tcW w:w="1080" w:type="dxa"/>
          </w:tcPr>
          <w:p w14:paraId="6071EC99" w14:textId="77777777" w:rsidR="009F5790" w:rsidRPr="009F5790" w:rsidRDefault="009F5790" w:rsidP="003F7F39"/>
        </w:tc>
        <w:tc>
          <w:tcPr>
            <w:tcW w:w="1080" w:type="dxa"/>
          </w:tcPr>
          <w:p w14:paraId="0D8E8B38" w14:textId="77777777" w:rsidR="009F5790" w:rsidRPr="009F5790" w:rsidRDefault="009F5790" w:rsidP="003F7F39"/>
        </w:tc>
      </w:tr>
      <w:tr w:rsidR="009F5790" w:rsidRPr="009F5790" w14:paraId="3EABB1EE" w14:textId="77777777" w:rsidTr="00E874CC">
        <w:tc>
          <w:tcPr>
            <w:tcW w:w="2808" w:type="dxa"/>
          </w:tcPr>
          <w:p w14:paraId="27EF7D4D" w14:textId="77777777" w:rsidR="009F5790" w:rsidRPr="009F5790" w:rsidRDefault="009F5790" w:rsidP="003F7F3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3F7F39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3F7F39"/>
        </w:tc>
        <w:tc>
          <w:tcPr>
            <w:tcW w:w="1080" w:type="dxa"/>
          </w:tcPr>
          <w:p w14:paraId="3BC21E42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3F7F39"/>
        </w:tc>
        <w:tc>
          <w:tcPr>
            <w:tcW w:w="1080" w:type="dxa"/>
          </w:tcPr>
          <w:p w14:paraId="718D8944" w14:textId="77777777" w:rsidR="009F5790" w:rsidRPr="009F5790" w:rsidRDefault="009F5790" w:rsidP="003F7F39"/>
        </w:tc>
        <w:tc>
          <w:tcPr>
            <w:tcW w:w="1080" w:type="dxa"/>
          </w:tcPr>
          <w:p w14:paraId="5DD7E652" w14:textId="77777777" w:rsidR="009F5790" w:rsidRPr="009F5790" w:rsidRDefault="009F5790" w:rsidP="003F7F39"/>
        </w:tc>
      </w:tr>
      <w:tr w:rsidR="009F5790" w:rsidRPr="009F5790" w14:paraId="5751E9DE" w14:textId="77777777" w:rsidTr="00E874CC">
        <w:tc>
          <w:tcPr>
            <w:tcW w:w="2808" w:type="dxa"/>
          </w:tcPr>
          <w:p w14:paraId="5BD5BEA4" w14:textId="77777777" w:rsidR="009F5790" w:rsidRPr="009F5790" w:rsidRDefault="009F5790" w:rsidP="003F7F39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3F7F39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3F7F39"/>
        </w:tc>
        <w:tc>
          <w:tcPr>
            <w:tcW w:w="1080" w:type="dxa"/>
          </w:tcPr>
          <w:p w14:paraId="161B779E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3F7F39"/>
        </w:tc>
        <w:tc>
          <w:tcPr>
            <w:tcW w:w="1080" w:type="dxa"/>
          </w:tcPr>
          <w:p w14:paraId="4BE23196" w14:textId="77777777" w:rsidR="009F5790" w:rsidRPr="009F5790" w:rsidRDefault="009F5790" w:rsidP="003F7F39"/>
        </w:tc>
        <w:tc>
          <w:tcPr>
            <w:tcW w:w="1080" w:type="dxa"/>
          </w:tcPr>
          <w:p w14:paraId="3F95224E" w14:textId="77777777" w:rsidR="009F5790" w:rsidRPr="009F5790" w:rsidRDefault="009F5790" w:rsidP="003F7F39"/>
        </w:tc>
      </w:tr>
    </w:tbl>
    <w:p w14:paraId="7C85DA30" w14:textId="77777777" w:rsidR="009F5790" w:rsidRPr="009F5790" w:rsidRDefault="009F5790" w:rsidP="003F7F39"/>
    <w:p w14:paraId="36105CE6" w14:textId="77777777" w:rsidR="009F5790" w:rsidRPr="009F5790" w:rsidRDefault="009F5790" w:rsidP="003F7F39"/>
    <w:p w14:paraId="2CC8A7F7" w14:textId="77777777" w:rsidR="009F5790" w:rsidRPr="009F5790" w:rsidRDefault="009F5790" w:rsidP="003F7F39">
      <w:r w:rsidRPr="009F5790">
        <w:t xml:space="preserve">Disclaimer: </w:t>
      </w:r>
    </w:p>
    <w:p w14:paraId="28E0825A" w14:textId="77777777" w:rsidR="009F5790" w:rsidRPr="009F5790" w:rsidRDefault="009F5790" w:rsidP="003F7F39"/>
    <w:p w14:paraId="47F58572" w14:textId="77777777" w:rsidR="009F5790" w:rsidRPr="009F5790" w:rsidRDefault="009F5790" w:rsidP="003F7F39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E23D1C">
      <w:pPr>
        <w:jc w:val="center"/>
      </w:pPr>
      <w:r w:rsidRPr="005B3604">
        <w:lastRenderedPageBreak/>
        <w:t>TABLE OF CONTENTS</w:t>
      </w:r>
    </w:p>
    <w:p w14:paraId="63D9F59F" w14:textId="77777777" w:rsidR="009F5790" w:rsidRPr="009F5790" w:rsidRDefault="009F5790" w:rsidP="003F7F39"/>
    <w:p w14:paraId="3BB0B844" w14:textId="3F01FF5E" w:rsidR="009F5790" w:rsidRPr="005B3604" w:rsidRDefault="009F5790" w:rsidP="003F7F39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8146D3">
          <w:rPr>
            <w:webHidden/>
          </w:rPr>
          <w:t>………………………………………………………………...</w:t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184D240" w:rsidR="009F5790" w:rsidRPr="005B3604" w:rsidRDefault="00932BD8" w:rsidP="003F7F39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8146D3">
          <w:rPr>
            <w:rStyle w:val="Hyperlink"/>
          </w:rPr>
          <w:t>……………………………………………………………………………………………………...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9C12888" w:rsidR="009F5790" w:rsidRPr="005B3604" w:rsidRDefault="00932BD8" w:rsidP="003F7F39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8146D3">
          <w:rPr>
            <w:rStyle w:val="Hyperlink"/>
          </w:rPr>
          <w:t>……………………………………………………………………………………………….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44021176" w:rsidR="009F5790" w:rsidRPr="005B3604" w:rsidRDefault="00932BD8" w:rsidP="003F7F39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8146D3">
          <w:rPr>
            <w:rStyle w:val="Hyperlink"/>
          </w:rPr>
          <w:t>……………………………………………………………………………………………...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387C1DD7" w:rsidR="009F5790" w:rsidRPr="005B3604" w:rsidRDefault="00932BD8" w:rsidP="008146D3">
      <w:pPr>
        <w:pStyle w:val="TOC2"/>
        <w:ind w:left="0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8146D3">
          <w:rPr>
            <w:rStyle w:val="Hyperlink"/>
          </w:rPr>
          <w:t>………………………………………………………………………………………………</w:t>
        </w:r>
        <w:r w:rsidR="008146D3">
          <w:rPr>
            <w:webHidden/>
          </w:rPr>
          <w:t>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CC0EE17" w:rsidR="009F5790" w:rsidRPr="005B3604" w:rsidRDefault="00932BD8" w:rsidP="008146D3">
      <w:pPr>
        <w:pStyle w:val="TOC2"/>
        <w:ind w:left="0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8146D3">
          <w:rPr>
            <w:rStyle w:val="Hyperlink"/>
          </w:rPr>
          <w:t>…………………………………………………………………………………………...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0E8A7CB9" w:rsidR="009F5790" w:rsidRPr="005B3604" w:rsidRDefault="00932BD8" w:rsidP="008146D3">
      <w:pPr>
        <w:pStyle w:val="TOC2"/>
        <w:ind w:left="0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8146D3">
          <w:rPr>
            <w:rStyle w:val="Hyperlink"/>
          </w:rPr>
          <w:t>……………………………………………………………………………………………</w:t>
        </w:r>
        <w:r w:rsidR="008146D3">
          <w:rPr>
            <w:webHidden/>
          </w:rPr>
          <w:t>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3E66F4E" w:rsidR="009F5790" w:rsidRPr="005B3604" w:rsidRDefault="00932BD8" w:rsidP="008146D3">
      <w:pPr>
        <w:pStyle w:val="TOC2"/>
        <w:ind w:left="0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8146D3">
          <w:rPr>
            <w:rStyle w:val="Hyperlink"/>
          </w:rPr>
          <w:t>…………………………………………………………………………………………………..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62D7DC01" w:rsidR="009F5790" w:rsidRPr="005B3604" w:rsidRDefault="00932BD8" w:rsidP="008146D3">
      <w:pPr>
        <w:pStyle w:val="TOC2"/>
        <w:ind w:left="0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8146D3">
          <w:rPr>
            <w:rStyle w:val="Hyperlink"/>
          </w:rPr>
          <w:t>………………………………………………………………………………………………….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46C6F4AB" w:rsidR="009F5790" w:rsidRPr="005B3604" w:rsidRDefault="00932BD8" w:rsidP="003F7F39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8146D3">
          <w:rPr>
            <w:webHidden/>
          </w:rPr>
          <w:t>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4F1C8199" w:rsidR="009F5790" w:rsidRPr="005B3604" w:rsidRDefault="00932BD8" w:rsidP="003F7F39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8146D3">
          <w:rPr>
            <w:rStyle w:val="Hyperlink"/>
          </w:rPr>
          <w:t>……………………………………………………………………………………..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650959F" w:rsidR="009F5790" w:rsidRPr="005B3604" w:rsidRDefault="00932BD8" w:rsidP="003F7F39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A42E80">
          <w:rPr>
            <w:rStyle w:val="Hyperlink"/>
          </w:rPr>
          <w:t>……………………………………………………………………………………………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3527EDB6" w:rsidR="009F5790" w:rsidRPr="005B3604" w:rsidRDefault="00932BD8" w:rsidP="003F7F39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A42E80">
          <w:rPr>
            <w:rStyle w:val="Hyperlink"/>
          </w:rPr>
          <w:t>………………………………………………………………………………………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EF924EC" w:rsidR="009F5790" w:rsidRPr="005B3604" w:rsidRDefault="00932BD8" w:rsidP="003F7F39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A42E80">
          <w:rPr>
            <w:rStyle w:val="Hyperlink"/>
          </w:rPr>
          <w:t>……………………………………………………………………………………………..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030E35DA" w:rsidR="009F5790" w:rsidRPr="005B3604" w:rsidRDefault="00932BD8" w:rsidP="003F7F39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A42E80">
          <w:rPr>
            <w:rStyle w:val="Hyperlink"/>
          </w:rPr>
          <w:t>……………………………………………………………………………………………………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5B249A" w:rsidR="009F5790" w:rsidRPr="005B3604" w:rsidRDefault="00932BD8" w:rsidP="003F7F39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A42E80">
          <w:rPr>
            <w:rStyle w:val="Hyperlink"/>
          </w:rPr>
          <w:t>………………………………………………………………………………………………..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64883B7" w14:textId="7EB1074A" w:rsidR="009F5790" w:rsidRPr="005B3604" w:rsidRDefault="00932BD8" w:rsidP="003F7F39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A42E80">
          <w:rPr>
            <w:rStyle w:val="Hyperlink"/>
          </w:rPr>
          <w:t>…………………………………………………………………………………………………</w:t>
        </w:r>
        <w:r w:rsidR="00A42E80">
          <w:rPr>
            <w:webHidden/>
          </w:rPr>
          <w:t>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5939F755" w:rsidR="009F5790" w:rsidRPr="005B3604" w:rsidRDefault="00932BD8" w:rsidP="003F7F39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A42E80">
          <w:rPr>
            <w:rStyle w:val="Hyperlink"/>
          </w:rPr>
          <w:t>………………………………………………………………………………………………</w:t>
        </w:r>
        <w:r w:rsidR="00A42E80">
          <w:rPr>
            <w:webHidden/>
          </w:rPr>
          <w:t>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62CCE3EA" w:rsidR="009F5790" w:rsidRPr="005B3604" w:rsidRDefault="00932BD8" w:rsidP="003F7F39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A42E80">
          <w:rPr>
            <w:rStyle w:val="Hyperlink"/>
          </w:rPr>
          <w:t>…………………………………………………………………………………………………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25B11190" w:rsidR="009F5790" w:rsidRPr="005B3604" w:rsidRDefault="00932BD8" w:rsidP="003F7F39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A42E80">
          <w:rPr>
            <w:rStyle w:val="Hyperlink"/>
          </w:rPr>
          <w:t>……………………………………………………………………………………………………</w:t>
        </w:r>
        <w:r w:rsidR="00A42E80">
          <w:rPr>
            <w:webHidden/>
          </w:rPr>
          <w:t>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62EC23B3" w:rsidR="009F5790" w:rsidRPr="005B3604" w:rsidRDefault="00932BD8" w:rsidP="003F7F39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A42E80">
          <w:rPr>
            <w:rStyle w:val="Hyperlink"/>
          </w:rPr>
          <w:t>……………………………………………………………………...............................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182264B1" w:rsidR="009F5790" w:rsidRPr="005B3604" w:rsidRDefault="00932BD8" w:rsidP="003F7F39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A42E80">
          <w:rPr>
            <w:rStyle w:val="Hyperlink"/>
          </w:rPr>
          <w:t>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A42E80">
          <w:rPr>
            <w:webHidden/>
          </w:rPr>
          <w:t>1</w:t>
        </w:r>
        <w:r w:rsidR="009F5790" w:rsidRPr="005B3604">
          <w:rPr>
            <w:webHidden/>
          </w:rPr>
          <w:t>1</w:t>
        </w:r>
        <w:r w:rsidR="009F5790" w:rsidRPr="005B3604">
          <w:rPr>
            <w:webHidden/>
          </w:rPr>
          <w:fldChar w:fldCharType="end"/>
        </w:r>
      </w:hyperlink>
    </w:p>
    <w:p w14:paraId="07E5EED0" w14:textId="423868FA" w:rsidR="009F5790" w:rsidRPr="005B3604" w:rsidRDefault="00932BD8" w:rsidP="003F7F39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A42E80">
          <w:rPr>
            <w:rStyle w:val="Hyperlink"/>
          </w:rPr>
          <w:t>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2E3F6A00" w:rsidR="009F5790" w:rsidRPr="009F5790" w:rsidRDefault="00932BD8" w:rsidP="003F7F39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A42E80">
          <w:rPr>
            <w:rStyle w:val="Hyperlink"/>
          </w:rPr>
          <w:t>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4BBF42B8" w:rsidR="009F5790" w:rsidRPr="005B3604" w:rsidRDefault="009F5790" w:rsidP="003F7F39">
      <w:r w:rsidRPr="005B3604">
        <w:t>REVISION HISTORY O</w:t>
      </w:r>
      <w:r w:rsidR="00A42E80">
        <w:t>F THE WORK PRODUCT……………………………..…………………………….</w:t>
      </w:r>
      <w:r w:rsidRPr="005B3604">
        <w:t>.. 12</w:t>
      </w:r>
    </w:p>
    <w:p w14:paraId="59FA5DA1" w14:textId="77777777" w:rsidR="009F5790" w:rsidRPr="00F42082" w:rsidRDefault="009F5790" w:rsidP="003F7F39">
      <w:r w:rsidRPr="00F42082">
        <w:fldChar w:fldCharType="end"/>
      </w:r>
    </w:p>
    <w:p w14:paraId="74E6C9D8" w14:textId="77777777" w:rsidR="009F5790" w:rsidRPr="009F5790" w:rsidRDefault="009F5790" w:rsidP="003F7F39"/>
    <w:p w14:paraId="54DA6AF0" w14:textId="77777777" w:rsidR="009F5790" w:rsidRPr="009F5790" w:rsidRDefault="009F5790" w:rsidP="003F7F39"/>
    <w:p w14:paraId="5A45629C" w14:textId="77777777" w:rsidR="009F5790" w:rsidRPr="009F5790" w:rsidRDefault="009F5790" w:rsidP="003F7F39"/>
    <w:p w14:paraId="32E4EA51" w14:textId="77777777" w:rsidR="009F5790" w:rsidRPr="009F5790" w:rsidRDefault="009F5790" w:rsidP="003F7F39"/>
    <w:p w14:paraId="12FDF1A2" w14:textId="77777777" w:rsidR="009F5790" w:rsidRPr="009F5790" w:rsidRDefault="009F5790" w:rsidP="003F7F39"/>
    <w:p w14:paraId="332B7CEA" w14:textId="77777777" w:rsidR="009F5790" w:rsidRPr="009F5790" w:rsidRDefault="009F5790" w:rsidP="003F7F39"/>
    <w:p w14:paraId="2663E52A" w14:textId="7A23C7CE" w:rsidR="009F5790" w:rsidRPr="009F5790" w:rsidRDefault="009F5790" w:rsidP="003F7F39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857DAE">
        <w:t xml:space="preserve">Adding Hotel </w:t>
      </w:r>
      <w:r w:rsidR="003839CF">
        <w:t>in HBMS</w:t>
      </w:r>
    </w:p>
    <w:p w14:paraId="615B5306" w14:textId="5431C7C9" w:rsidR="009F5790" w:rsidRPr="009F5790" w:rsidRDefault="009F5790" w:rsidP="003F7F39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B13CF3">
        <w:t>admin.adding</w:t>
      </w:r>
      <w:r w:rsidR="00C417EA">
        <w:t>_hotel_001</w:t>
      </w:r>
    </w:p>
    <w:p w14:paraId="078CF40F" w14:textId="77777777" w:rsidR="009F5790" w:rsidRPr="009F5790" w:rsidRDefault="009F5790" w:rsidP="003F7F39">
      <w:pPr>
        <w:pStyle w:val="BodyText"/>
      </w:pPr>
    </w:p>
    <w:p w14:paraId="457BA5FC" w14:textId="3F8CA5D4" w:rsidR="009F5790" w:rsidRPr="009F5790" w:rsidRDefault="009F5790" w:rsidP="003F7F39">
      <w:r w:rsidRPr="009F5790">
        <w:rPr>
          <w:b/>
        </w:rPr>
        <w:t>Brief Description:</w:t>
      </w:r>
      <w:r w:rsidRPr="009F5790">
        <w:t xml:space="preserve"> </w:t>
      </w:r>
      <w:r w:rsidR="00BA6EED">
        <w:t xml:space="preserve">This use case describes the process by which </w:t>
      </w:r>
      <w:r w:rsidR="00B64CFD">
        <w:t>admin</w:t>
      </w:r>
      <w:r w:rsidR="00BA6EED">
        <w:t xml:space="preserve"> can </w:t>
      </w:r>
      <w:r w:rsidR="00B64CFD">
        <w:t>add</w:t>
      </w:r>
      <w:r w:rsidR="00BA6EED">
        <w:t xml:space="preserve"> hotel and </w:t>
      </w:r>
      <w:r w:rsidR="00B64CFD">
        <w:t>view</w:t>
      </w:r>
      <w:r w:rsidR="00BA6EED">
        <w:t xml:space="preserve"> hotel</w:t>
      </w:r>
      <w:r w:rsidR="00B64CFD">
        <w:t xml:space="preserve"> reports</w:t>
      </w:r>
      <w:r w:rsidR="00BA6EED">
        <w:t>.</w:t>
      </w:r>
    </w:p>
    <w:p w14:paraId="339B99C7" w14:textId="77777777" w:rsidR="009F5790" w:rsidRPr="009F5790" w:rsidRDefault="009F5790" w:rsidP="003F7F39"/>
    <w:p w14:paraId="736729FA" w14:textId="77777777" w:rsidR="009F5790" w:rsidRPr="009F5790" w:rsidRDefault="009F5790" w:rsidP="003F7F39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7C04CF26" w:rsidR="009F5790" w:rsidRPr="009F5790" w:rsidRDefault="00961277" w:rsidP="003F7F39">
      <w:r>
        <w:t>Admin</w:t>
      </w:r>
    </w:p>
    <w:p w14:paraId="0E00227C" w14:textId="77777777" w:rsidR="009F5790" w:rsidRPr="009F5790" w:rsidRDefault="009F5790" w:rsidP="003F7F39"/>
    <w:p w14:paraId="36379E54" w14:textId="77777777" w:rsidR="009F5790" w:rsidRPr="009F5790" w:rsidRDefault="009F5790" w:rsidP="003F7F39"/>
    <w:p w14:paraId="0EC1C799" w14:textId="77777777" w:rsidR="009F5790" w:rsidRPr="009F5790" w:rsidRDefault="009F5790" w:rsidP="003F7F39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6C145CC" w14:textId="10E5F1DB" w:rsidR="008A2C9C" w:rsidRDefault="00066A7B" w:rsidP="003F7F39">
      <w:pPr>
        <w:pStyle w:val="BodyText3"/>
      </w:pPr>
      <w:r>
        <w:t xml:space="preserve">Admin </w:t>
      </w:r>
      <w:r w:rsidR="008A2C9C">
        <w:t>has valid username and password.</w:t>
      </w:r>
    </w:p>
    <w:p w14:paraId="0A54EA0F" w14:textId="29FDF14E" w:rsidR="008F5237" w:rsidRPr="009F5790" w:rsidRDefault="00BE6A98" w:rsidP="003F7F39">
      <w:pPr>
        <w:pStyle w:val="BodyText3"/>
      </w:pPr>
      <w:r>
        <w:t xml:space="preserve">Admin </w:t>
      </w:r>
      <w:r w:rsidR="008F5237">
        <w:t>is aware of all the fields in adding hotel page</w:t>
      </w:r>
      <w:r w:rsidR="00FC67D2">
        <w:t>.</w:t>
      </w:r>
    </w:p>
    <w:p w14:paraId="5FFC8CDC" w14:textId="77777777" w:rsidR="009F5790" w:rsidRPr="009F5790" w:rsidRDefault="009F5790" w:rsidP="003F7F39">
      <w:pPr>
        <w:pStyle w:val="BodyText3"/>
      </w:pPr>
    </w:p>
    <w:p w14:paraId="76B4CB6E" w14:textId="77777777" w:rsidR="009F5790" w:rsidRPr="009F5790" w:rsidRDefault="009F5790" w:rsidP="003F7F39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6AD20C1A" w:rsidR="009F5790" w:rsidRPr="001C4D77" w:rsidRDefault="009F5790" w:rsidP="00B5138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5E6CC605" w14:textId="4AB298E5" w:rsidR="009F5790" w:rsidRPr="009F5790" w:rsidRDefault="00857DAE" w:rsidP="003F7F39">
      <w:pPr>
        <w:rPr>
          <w:b/>
        </w:rPr>
      </w:pPr>
      <w:r>
        <w:rPr>
          <w:b/>
        </w:rPr>
        <w:t>Name:</w:t>
      </w:r>
      <w:r>
        <w:t xml:space="preserve"> </w:t>
      </w:r>
      <w:r w:rsidR="00320C54">
        <w:t>Successful addition of hotel</w:t>
      </w:r>
    </w:p>
    <w:p w14:paraId="0DF5857C" w14:textId="77777777" w:rsidR="009F5790" w:rsidRPr="009F5790" w:rsidRDefault="009F5790" w:rsidP="003F7F39"/>
    <w:p w14:paraId="1F0EAD75" w14:textId="77777777" w:rsidR="009F5790" w:rsidRPr="009F5790" w:rsidRDefault="009F5790" w:rsidP="003F7F39"/>
    <w:p w14:paraId="08F058DD" w14:textId="25DB9A07" w:rsidR="009F5790" w:rsidRDefault="00BE6A98" w:rsidP="003F7F39">
      <w:pPr>
        <w:pStyle w:val="CommentText"/>
      </w:pPr>
      <w:r>
        <w:t>1.</w:t>
      </w:r>
      <w:r w:rsidR="00DD1CC6">
        <w:t>Admin enters the url on the browser and system navigates admin to login page</w:t>
      </w:r>
    </w:p>
    <w:p w14:paraId="1E301B2F" w14:textId="5D1073F5" w:rsidR="00DD1CC6" w:rsidRDefault="00DD1CC6" w:rsidP="003F7F39">
      <w:pPr>
        <w:pStyle w:val="CommentText"/>
      </w:pPr>
      <w:r>
        <w:t>2.Admin enters valid credentials</w:t>
      </w:r>
    </w:p>
    <w:p w14:paraId="4DA6B827" w14:textId="6BB3201C" w:rsidR="009C357D" w:rsidRDefault="00DD1CC6" w:rsidP="003F7F39">
      <w:pPr>
        <w:pStyle w:val="CommentText"/>
      </w:pPr>
      <w:r>
        <w:t>3</w:t>
      </w:r>
      <w:r w:rsidR="009C357D">
        <w:t>.System validates credentials and navigates admin to main option screen.</w:t>
      </w:r>
    </w:p>
    <w:p w14:paraId="369FC2C3" w14:textId="1B722E3D" w:rsidR="009C357D" w:rsidRDefault="005C0DEF" w:rsidP="003F7F39">
      <w:pPr>
        <w:pStyle w:val="CommentText"/>
      </w:pPr>
      <w:r>
        <w:t>4</w:t>
      </w:r>
      <w:r w:rsidR="009C357D">
        <w:t>.Admin clicks manage hotels and selects add hotel option.</w:t>
      </w:r>
    </w:p>
    <w:p w14:paraId="7DA7A60C" w14:textId="59BD21D8" w:rsidR="009C357D" w:rsidRDefault="005C0DEF" w:rsidP="003F7F39">
      <w:pPr>
        <w:pStyle w:val="CommentText"/>
      </w:pPr>
      <w:r>
        <w:t>5</w:t>
      </w:r>
      <w:r w:rsidR="009C357D">
        <w:t>.Admin enters hotel locality</w:t>
      </w:r>
    </w:p>
    <w:p w14:paraId="711E2376" w14:textId="6830382B" w:rsidR="009C357D" w:rsidRDefault="005C0DEF" w:rsidP="003F7F39">
      <w:pPr>
        <w:pStyle w:val="CommentText"/>
      </w:pPr>
      <w:r>
        <w:t>6</w:t>
      </w:r>
      <w:r w:rsidR="009C357D">
        <w:t>.Admin enters hotel Name</w:t>
      </w:r>
    </w:p>
    <w:p w14:paraId="2ACD832E" w14:textId="017EA91D" w:rsidR="009C357D" w:rsidRDefault="005C0DEF" w:rsidP="003F7F39">
      <w:pPr>
        <w:pStyle w:val="CommentText"/>
      </w:pPr>
      <w:r>
        <w:t>7</w:t>
      </w:r>
      <w:r w:rsidR="009C357D">
        <w:t>.Admin enters Address</w:t>
      </w:r>
    </w:p>
    <w:p w14:paraId="52A60DC5" w14:textId="40AE15B3" w:rsidR="009C357D" w:rsidRDefault="005C0DEF" w:rsidP="003F7F39">
      <w:pPr>
        <w:pStyle w:val="CommentText"/>
      </w:pPr>
      <w:r>
        <w:t>8</w:t>
      </w:r>
      <w:r w:rsidR="009C357D">
        <w:t>.Admin enters description</w:t>
      </w:r>
    </w:p>
    <w:p w14:paraId="4066BB62" w14:textId="552C90DF" w:rsidR="009C357D" w:rsidRDefault="005C0DEF" w:rsidP="003F7F39">
      <w:pPr>
        <w:pStyle w:val="CommentText"/>
      </w:pPr>
      <w:r>
        <w:t>9</w:t>
      </w:r>
      <w:r w:rsidR="009C357D">
        <w:t>.Admin enters average fare per night</w:t>
      </w:r>
    </w:p>
    <w:p w14:paraId="5A990727" w14:textId="10F96E82" w:rsidR="009C357D" w:rsidRDefault="005C0DEF" w:rsidP="003F7F39">
      <w:pPr>
        <w:pStyle w:val="CommentText"/>
      </w:pPr>
      <w:r>
        <w:t>10</w:t>
      </w:r>
      <w:r w:rsidR="009C357D">
        <w:t>.Admin enters phone number1&amp; phone number2</w:t>
      </w:r>
    </w:p>
    <w:p w14:paraId="05EAE1A7" w14:textId="08470113" w:rsidR="004172C3" w:rsidRDefault="005C0DEF" w:rsidP="003F7F39">
      <w:pPr>
        <w:pStyle w:val="CommentText"/>
      </w:pPr>
      <w:r>
        <w:t>11</w:t>
      </w:r>
      <w:r w:rsidR="004172C3">
        <w:t>.Admin selects rating</w:t>
      </w:r>
    </w:p>
    <w:p w14:paraId="7CF3633B" w14:textId="1033945F" w:rsidR="004172C3" w:rsidRDefault="005C0DEF" w:rsidP="003F7F39">
      <w:pPr>
        <w:pStyle w:val="CommentText"/>
      </w:pPr>
      <w:r>
        <w:t>12</w:t>
      </w:r>
      <w:r w:rsidR="004172C3">
        <w:t>.Admin enters email</w:t>
      </w:r>
    </w:p>
    <w:p w14:paraId="72CEFD0A" w14:textId="0DC1D924" w:rsidR="004172C3" w:rsidRDefault="005C0DEF" w:rsidP="003F7F39">
      <w:pPr>
        <w:pStyle w:val="CommentText"/>
      </w:pPr>
      <w:r>
        <w:t>13</w:t>
      </w:r>
      <w:r w:rsidR="004172C3">
        <w:t>.</w:t>
      </w:r>
      <w:r w:rsidR="00FC62D0" w:rsidRPr="00FC62D0">
        <w:t xml:space="preserve"> </w:t>
      </w:r>
      <w:r w:rsidR="00FC62D0">
        <w:t>Admin enters tax and clicks on add hotel button</w:t>
      </w:r>
      <w:r w:rsidR="004172C3">
        <w:t>.</w:t>
      </w:r>
    </w:p>
    <w:p w14:paraId="26E8FE4C" w14:textId="65FB5B9B" w:rsidR="004172C3" w:rsidRDefault="004172C3" w:rsidP="003F7F39">
      <w:pPr>
        <w:pStyle w:val="CommentText"/>
      </w:pPr>
      <w:r>
        <w:t xml:space="preserve">13.System displays </w:t>
      </w:r>
      <w:r w:rsidR="00130813">
        <w:t>message regarding successful addition of hotel.</w:t>
      </w:r>
    </w:p>
    <w:p w14:paraId="0FA84459" w14:textId="77777777" w:rsidR="003C46F1" w:rsidRDefault="003C46F1" w:rsidP="003F7F39">
      <w:pPr>
        <w:pStyle w:val="CommentText"/>
      </w:pPr>
    </w:p>
    <w:p w14:paraId="4552BEB5" w14:textId="77777777" w:rsidR="003C46F1" w:rsidRDefault="003C46F1" w:rsidP="003F7F39">
      <w:pPr>
        <w:pStyle w:val="CommentText"/>
      </w:pPr>
    </w:p>
    <w:p w14:paraId="126AFE52" w14:textId="77777777" w:rsidR="003C46F1" w:rsidRPr="009F5790" w:rsidRDefault="003C46F1" w:rsidP="003F7F39">
      <w:pPr>
        <w:pStyle w:val="CommentText"/>
      </w:pPr>
    </w:p>
    <w:p w14:paraId="078DBFF3" w14:textId="77777777" w:rsidR="009F5790" w:rsidRPr="009F5790" w:rsidRDefault="009F5790" w:rsidP="00B51388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4098074" w14:textId="77777777" w:rsidR="009F5790" w:rsidRPr="009F5790" w:rsidRDefault="009F5790" w:rsidP="003F7F39">
      <w:pPr>
        <w:pStyle w:val="infoblue"/>
      </w:pPr>
    </w:p>
    <w:p w14:paraId="1500B5CB" w14:textId="77B3A17C" w:rsidR="009F5790" w:rsidRPr="009F5790" w:rsidRDefault="00CD16C4" w:rsidP="00B51388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>
        <w:t>4.2.1</w:t>
      </w:r>
      <w:r w:rsidR="00912449">
        <w:t xml:space="preserve"> </w:t>
      </w:r>
      <w:r w:rsidR="009F5790" w:rsidRPr="009F5790">
        <w:t>Alternate Flow 1</w:t>
      </w:r>
      <w:bookmarkEnd w:id="35"/>
      <w:bookmarkEnd w:id="36"/>
      <w:bookmarkEnd w:id="37"/>
      <w:bookmarkEnd w:id="38"/>
      <w:r w:rsidR="001E0D02">
        <w:t>:E</w:t>
      </w:r>
      <w:r w:rsidR="00A24DEE">
        <w:t>ntering Into The Application Throgh HBMS App</w:t>
      </w:r>
    </w:p>
    <w:p w14:paraId="574AE385" w14:textId="77777777" w:rsidR="009F5790" w:rsidRPr="009F5790" w:rsidRDefault="009F5790" w:rsidP="003F7F39"/>
    <w:bookmarkEnd w:id="39"/>
    <w:bookmarkEnd w:id="40"/>
    <w:bookmarkEnd w:id="41"/>
    <w:bookmarkEnd w:id="42"/>
    <w:p w14:paraId="074CCA23" w14:textId="77777777" w:rsidR="00CD16C4" w:rsidRDefault="00CD16C4" w:rsidP="003F7F39">
      <w:pPr>
        <w:pStyle w:val="CommentText"/>
      </w:pPr>
      <w:r>
        <w:t>1.Admin clicks on HBMS app icon and system navigates admin to login page</w:t>
      </w:r>
    </w:p>
    <w:p w14:paraId="27F36114" w14:textId="77777777" w:rsidR="00CD16C4" w:rsidRDefault="00CD16C4" w:rsidP="003F7F39">
      <w:pPr>
        <w:pStyle w:val="CommentText"/>
      </w:pPr>
      <w:r>
        <w:t>2.Admin enters valid credentials</w:t>
      </w:r>
    </w:p>
    <w:p w14:paraId="3EE0173B" w14:textId="77777777" w:rsidR="00CD16C4" w:rsidRDefault="00CD16C4" w:rsidP="003F7F39">
      <w:pPr>
        <w:pStyle w:val="CommentText"/>
      </w:pPr>
      <w:r>
        <w:t>3.System validates credentials and navigates admin to main option screen.</w:t>
      </w:r>
    </w:p>
    <w:p w14:paraId="35E7F98B" w14:textId="77777777" w:rsidR="00CD16C4" w:rsidRDefault="00CD16C4" w:rsidP="003F7F39">
      <w:pPr>
        <w:pStyle w:val="CommentText"/>
      </w:pPr>
      <w:r>
        <w:t>4.Admin clicks manage hotels and selects add hotel option.</w:t>
      </w:r>
    </w:p>
    <w:p w14:paraId="1F5D0B6F" w14:textId="77777777" w:rsidR="00CD16C4" w:rsidRDefault="00CD16C4" w:rsidP="003F7F39">
      <w:pPr>
        <w:pStyle w:val="CommentText"/>
      </w:pPr>
      <w:r>
        <w:t>5.Admin enters hotel locality</w:t>
      </w:r>
    </w:p>
    <w:p w14:paraId="4F8C752B" w14:textId="77777777" w:rsidR="00CD16C4" w:rsidRDefault="00CD16C4" w:rsidP="003F7F39">
      <w:pPr>
        <w:pStyle w:val="CommentText"/>
      </w:pPr>
      <w:r>
        <w:t>6.Admin enters hotel Name</w:t>
      </w:r>
    </w:p>
    <w:p w14:paraId="5A77D646" w14:textId="77777777" w:rsidR="00CD16C4" w:rsidRDefault="00CD16C4" w:rsidP="003F7F39">
      <w:pPr>
        <w:pStyle w:val="CommentText"/>
      </w:pPr>
      <w:r>
        <w:t>7.Admin enters Address</w:t>
      </w:r>
    </w:p>
    <w:p w14:paraId="42642B99" w14:textId="77777777" w:rsidR="00CD16C4" w:rsidRDefault="00CD16C4" w:rsidP="003F7F39">
      <w:pPr>
        <w:pStyle w:val="CommentText"/>
      </w:pPr>
      <w:r>
        <w:t>8.Admin enters description</w:t>
      </w:r>
    </w:p>
    <w:p w14:paraId="17E96334" w14:textId="77777777" w:rsidR="00CD16C4" w:rsidRDefault="00CD16C4" w:rsidP="003F7F39">
      <w:pPr>
        <w:pStyle w:val="CommentText"/>
      </w:pPr>
      <w:r>
        <w:t>9.Admin enters average fare per night</w:t>
      </w:r>
    </w:p>
    <w:p w14:paraId="6F8F7477" w14:textId="77777777" w:rsidR="00CD16C4" w:rsidRDefault="00CD16C4" w:rsidP="003F7F39">
      <w:pPr>
        <w:pStyle w:val="CommentText"/>
      </w:pPr>
      <w:r>
        <w:t>10.Admin enters phone number1&amp; phone number2</w:t>
      </w:r>
    </w:p>
    <w:p w14:paraId="6D73EA5F" w14:textId="77777777" w:rsidR="00CD16C4" w:rsidRDefault="00CD16C4" w:rsidP="003F7F39">
      <w:pPr>
        <w:pStyle w:val="CommentText"/>
      </w:pPr>
      <w:r>
        <w:t>11.Admin selects rating</w:t>
      </w:r>
    </w:p>
    <w:p w14:paraId="12F322FE" w14:textId="77777777" w:rsidR="00CD16C4" w:rsidRDefault="00CD16C4" w:rsidP="003F7F39">
      <w:pPr>
        <w:pStyle w:val="CommentText"/>
      </w:pPr>
      <w:r>
        <w:t>12.Admin enters email</w:t>
      </w:r>
    </w:p>
    <w:p w14:paraId="14923415" w14:textId="19CA9D31" w:rsidR="00CD16C4" w:rsidRDefault="00CD16C4" w:rsidP="003F7F39">
      <w:pPr>
        <w:pStyle w:val="CommentText"/>
      </w:pPr>
      <w:r>
        <w:t>13.</w:t>
      </w:r>
      <w:r w:rsidR="00FC62D0">
        <w:t>Admin enters tax and clicks on add hotel button</w:t>
      </w:r>
      <w:r>
        <w:t>.</w:t>
      </w:r>
    </w:p>
    <w:p w14:paraId="55559FD9" w14:textId="2588BB77" w:rsidR="003C46F1" w:rsidRPr="009F5790" w:rsidRDefault="003C46F1" w:rsidP="003F7F39">
      <w:pPr>
        <w:pStyle w:val="CommentText"/>
      </w:pPr>
      <w:r>
        <w:t>14.System displays message regarding successful addition of hotel.</w:t>
      </w:r>
    </w:p>
    <w:p w14:paraId="4C3A72DC" w14:textId="79553816" w:rsidR="003C46F1" w:rsidRDefault="003C46F1" w:rsidP="003F7F39">
      <w:pPr>
        <w:pStyle w:val="CommentText"/>
      </w:pPr>
    </w:p>
    <w:p w14:paraId="338FB1D6" w14:textId="67CBC2E8" w:rsidR="009E42FF" w:rsidRPr="009F5790" w:rsidRDefault="009E42FF" w:rsidP="009E42FF">
      <w:pPr>
        <w:pStyle w:val="StyleHeading2Sub-headingH2ChapterNumberAppendixLetterchnh"/>
      </w:pPr>
      <w:r>
        <w:t>4.2.1 Alternat</w:t>
      </w:r>
      <w:r w:rsidR="006753DD">
        <w:t>e Flow 2:</w:t>
      </w:r>
      <w:r w:rsidR="00140211">
        <w:t xml:space="preserve">delete hotel </w:t>
      </w:r>
      <w:r>
        <w:t xml:space="preserve"> and Adding Hotel</w:t>
      </w:r>
    </w:p>
    <w:p w14:paraId="2AA62181" w14:textId="77777777" w:rsidR="009E42FF" w:rsidRPr="009F5790" w:rsidRDefault="009E42FF" w:rsidP="009E42FF"/>
    <w:p w14:paraId="426025A2" w14:textId="77777777" w:rsidR="009E42FF" w:rsidRDefault="009E42FF" w:rsidP="009E42FF">
      <w:pPr>
        <w:pStyle w:val="CommentText"/>
      </w:pPr>
      <w:r>
        <w:t>1.Admin clicks on HBMS app icon and system navigates admin to login page</w:t>
      </w:r>
    </w:p>
    <w:p w14:paraId="7D909489" w14:textId="77777777" w:rsidR="009E42FF" w:rsidRDefault="009E42FF" w:rsidP="009E42FF">
      <w:pPr>
        <w:pStyle w:val="CommentText"/>
      </w:pPr>
      <w:r>
        <w:t>2.Admin enters valid credentials</w:t>
      </w:r>
    </w:p>
    <w:p w14:paraId="2E9F400F" w14:textId="77777777" w:rsidR="009E42FF" w:rsidRDefault="009E42FF" w:rsidP="009E42FF">
      <w:pPr>
        <w:pStyle w:val="CommentText"/>
      </w:pPr>
      <w:r>
        <w:t>3.System validates credentials and navigates admin to main option screen.</w:t>
      </w:r>
    </w:p>
    <w:p w14:paraId="0E01D1F8" w14:textId="1BD612F0" w:rsidR="00514F07" w:rsidRDefault="00514F07" w:rsidP="00514F07">
      <w:pPr>
        <w:pStyle w:val="CommentText"/>
      </w:pPr>
      <w:r>
        <w:t xml:space="preserve">4.Admin clicks </w:t>
      </w:r>
      <w:r w:rsidR="006753DD">
        <w:t>Manage Hotels and selects Hotel list</w:t>
      </w:r>
      <w:r>
        <w:t>.</w:t>
      </w:r>
    </w:p>
    <w:p w14:paraId="7152841C" w14:textId="0990ADE2" w:rsidR="006C614C" w:rsidRDefault="006C614C" w:rsidP="00514F07">
      <w:pPr>
        <w:pStyle w:val="CommentText"/>
      </w:pPr>
      <w:r>
        <w:t>5.System displ</w:t>
      </w:r>
      <w:r w:rsidR="00140211">
        <w:t>a</w:t>
      </w:r>
      <w:r>
        <w:t xml:space="preserve">ys </w:t>
      </w:r>
      <w:r w:rsidR="006753DD">
        <w:t>Hotel list</w:t>
      </w:r>
    </w:p>
    <w:p w14:paraId="05A328DA" w14:textId="260B588B" w:rsidR="006C614C" w:rsidRDefault="00ED5E79" w:rsidP="00514F07">
      <w:pPr>
        <w:pStyle w:val="CommentText"/>
      </w:pPr>
      <w:r>
        <w:t xml:space="preserve">6.Admin checks for Sri Sai Seven Hills </w:t>
      </w:r>
      <w:r w:rsidR="006C614C">
        <w:t>hotel</w:t>
      </w:r>
      <w:r w:rsidR="00140211">
        <w:t xml:space="preserve"> and clicks delete</w:t>
      </w:r>
      <w:r w:rsidR="005074CD">
        <w:t xml:space="preserve"> button</w:t>
      </w:r>
      <w:r>
        <w:t>.</w:t>
      </w:r>
    </w:p>
    <w:p w14:paraId="0E6B5F31" w14:textId="157A9939" w:rsidR="006753DD" w:rsidRDefault="006753DD" w:rsidP="00514F07">
      <w:pPr>
        <w:pStyle w:val="CommentText"/>
      </w:pPr>
      <w:r>
        <w:t>7.System displays a confirmation box with a message “Are you sure you want to delete?”</w:t>
      </w:r>
    </w:p>
    <w:p w14:paraId="1B54EB3D" w14:textId="4321C96B" w:rsidR="006753DD" w:rsidRDefault="006753DD" w:rsidP="00514F07">
      <w:pPr>
        <w:pStyle w:val="CommentText"/>
      </w:pPr>
      <w:r>
        <w:t>8.admin clicks on Yes button.</w:t>
      </w:r>
    </w:p>
    <w:p w14:paraId="7124A643" w14:textId="5BD390E1" w:rsidR="00ED5E79" w:rsidRDefault="00ED5E79" w:rsidP="00514F07">
      <w:pPr>
        <w:pStyle w:val="CommentText"/>
      </w:pPr>
      <w:r>
        <w:t>7.system displays a message regarding successful deletion of the hotel.</w:t>
      </w:r>
    </w:p>
    <w:p w14:paraId="1C509E3F" w14:textId="2263D562" w:rsidR="00ED5E79" w:rsidRDefault="00ED5E79" w:rsidP="00514F07">
      <w:pPr>
        <w:pStyle w:val="CommentText"/>
      </w:pPr>
      <w:r>
        <w:t>8.Admin clicks on back button.</w:t>
      </w:r>
    </w:p>
    <w:p w14:paraId="6AFDD90E" w14:textId="051ABD12" w:rsidR="00ED5E79" w:rsidRDefault="00ED5E79" w:rsidP="00514F07">
      <w:pPr>
        <w:pStyle w:val="CommentText"/>
      </w:pPr>
      <w:r>
        <w:t xml:space="preserve">9.system navigates the </w:t>
      </w:r>
      <w:r w:rsidR="00E70AB3">
        <w:t>admin to main option screen.</w:t>
      </w:r>
    </w:p>
    <w:p w14:paraId="2E6955B1" w14:textId="7A5F68FC" w:rsidR="009E42FF" w:rsidRDefault="00514F07" w:rsidP="00514F07">
      <w:pPr>
        <w:pStyle w:val="CommentText"/>
        <w:ind w:left="0"/>
      </w:pPr>
      <w:r>
        <w:t xml:space="preserve">            </w:t>
      </w:r>
      <w:r w:rsidR="00E70AB3">
        <w:t>10</w:t>
      </w:r>
      <w:r w:rsidR="009E42FF">
        <w:t>.Admin clicks manage hotels and selects add hotel option.</w:t>
      </w:r>
    </w:p>
    <w:p w14:paraId="1A0943C4" w14:textId="22541577" w:rsidR="009E42FF" w:rsidRDefault="00E70AB3" w:rsidP="009E42FF">
      <w:pPr>
        <w:pStyle w:val="CommentText"/>
      </w:pPr>
      <w:r>
        <w:t>11</w:t>
      </w:r>
      <w:r w:rsidR="009E42FF">
        <w:t>.Admin enters hotel locality</w:t>
      </w:r>
    </w:p>
    <w:p w14:paraId="70796F39" w14:textId="31BDE1DD" w:rsidR="009E42FF" w:rsidRDefault="00E70AB3" w:rsidP="009E42FF">
      <w:pPr>
        <w:pStyle w:val="CommentText"/>
      </w:pPr>
      <w:r>
        <w:t>12</w:t>
      </w:r>
      <w:r w:rsidR="009E42FF">
        <w:t>.Admin enters hotel Name</w:t>
      </w:r>
    </w:p>
    <w:p w14:paraId="7DACC04F" w14:textId="6940445F" w:rsidR="009E42FF" w:rsidRDefault="00E70AB3" w:rsidP="009E42FF">
      <w:pPr>
        <w:pStyle w:val="CommentText"/>
      </w:pPr>
      <w:r>
        <w:t>13</w:t>
      </w:r>
      <w:r w:rsidR="009E42FF">
        <w:t>.Admin enters Address</w:t>
      </w:r>
    </w:p>
    <w:p w14:paraId="675A9866" w14:textId="182E837C" w:rsidR="009E42FF" w:rsidRDefault="00E70AB3" w:rsidP="009E42FF">
      <w:pPr>
        <w:pStyle w:val="CommentText"/>
      </w:pPr>
      <w:r>
        <w:lastRenderedPageBreak/>
        <w:t>14</w:t>
      </w:r>
      <w:r w:rsidR="009E42FF">
        <w:t>.Admin enters description</w:t>
      </w:r>
    </w:p>
    <w:p w14:paraId="19956B15" w14:textId="29BD711D" w:rsidR="009E42FF" w:rsidRDefault="00E70AB3" w:rsidP="009E42FF">
      <w:pPr>
        <w:pStyle w:val="CommentText"/>
      </w:pPr>
      <w:r>
        <w:t>15</w:t>
      </w:r>
      <w:r w:rsidR="009E42FF">
        <w:t>.Admin enters average fare per night</w:t>
      </w:r>
    </w:p>
    <w:p w14:paraId="1439B8EF" w14:textId="6BAF7D0D" w:rsidR="009E42FF" w:rsidRDefault="00E70AB3" w:rsidP="009E42FF">
      <w:pPr>
        <w:pStyle w:val="CommentText"/>
      </w:pPr>
      <w:r>
        <w:t>16</w:t>
      </w:r>
      <w:r w:rsidR="009E42FF">
        <w:t>.Admin enters phone number1&amp; phone number2</w:t>
      </w:r>
    </w:p>
    <w:p w14:paraId="05785410" w14:textId="01AB9DC0" w:rsidR="009E42FF" w:rsidRDefault="009E42FF" w:rsidP="009E42FF">
      <w:pPr>
        <w:pStyle w:val="CommentText"/>
      </w:pPr>
      <w:r>
        <w:t>1</w:t>
      </w:r>
      <w:r w:rsidR="00E70AB3">
        <w:t>7</w:t>
      </w:r>
      <w:r>
        <w:t>.Admin selects rating</w:t>
      </w:r>
    </w:p>
    <w:p w14:paraId="743D95DE" w14:textId="4944BFE8" w:rsidR="009E42FF" w:rsidRDefault="00E70AB3" w:rsidP="009E42FF">
      <w:pPr>
        <w:pStyle w:val="CommentText"/>
      </w:pPr>
      <w:r>
        <w:t>18</w:t>
      </w:r>
      <w:r w:rsidR="009E42FF">
        <w:t>.Admin enters email</w:t>
      </w:r>
    </w:p>
    <w:p w14:paraId="79AB5E5B" w14:textId="53B26C3F" w:rsidR="009E42FF" w:rsidRDefault="00E70AB3" w:rsidP="009E42FF">
      <w:pPr>
        <w:pStyle w:val="CommentText"/>
      </w:pPr>
      <w:r>
        <w:t>19</w:t>
      </w:r>
      <w:r w:rsidR="009E42FF">
        <w:t>.Admin enters tax and clicks on add hotel button.</w:t>
      </w:r>
    </w:p>
    <w:p w14:paraId="3E4FBAE0" w14:textId="578A5C91" w:rsidR="009E42FF" w:rsidRPr="009F5790" w:rsidRDefault="00E70AB3" w:rsidP="009E42FF">
      <w:pPr>
        <w:pStyle w:val="CommentText"/>
      </w:pPr>
      <w:r>
        <w:t>20</w:t>
      </w:r>
      <w:r w:rsidR="009E42FF">
        <w:t>.System displays message regarding successful addition of hotel.</w:t>
      </w:r>
    </w:p>
    <w:p w14:paraId="13C0F9EC" w14:textId="77777777" w:rsidR="009E42FF" w:rsidRDefault="009E42FF" w:rsidP="009E42FF">
      <w:pPr>
        <w:pStyle w:val="CommentText"/>
      </w:pPr>
    </w:p>
    <w:p w14:paraId="788C92AF" w14:textId="77777777" w:rsidR="009F5790" w:rsidRPr="009F5790" w:rsidRDefault="009F5790" w:rsidP="003F7F39"/>
    <w:p w14:paraId="6E476A95" w14:textId="0B582267" w:rsidR="00C20D39" w:rsidRDefault="001E0D02" w:rsidP="00B51388">
      <w:pPr>
        <w:pStyle w:val="StyleHeading2Sub-headingH2ChapterNumberAppendixLetterchnh"/>
      </w:pPr>
      <w:bookmarkStart w:id="43" w:name="_Toc144299927"/>
      <w:r>
        <w:t xml:space="preserve">4.2.2 </w:t>
      </w:r>
      <w:r w:rsidR="00874424">
        <w:t xml:space="preserve"> </w:t>
      </w:r>
      <w:r w:rsidR="00F67F10">
        <w:t>Alternate Flow 3</w:t>
      </w:r>
      <w:r w:rsidR="00A60F7E">
        <w:t>:</w:t>
      </w:r>
      <w:r w:rsidR="00C20D39" w:rsidRPr="00C20D39">
        <w:t xml:space="preserve"> </w:t>
      </w:r>
      <w:r w:rsidR="00140211">
        <w:t>update hotel details and adding hotel</w:t>
      </w:r>
    </w:p>
    <w:p w14:paraId="76F446DB" w14:textId="14F857C2" w:rsidR="005123F7" w:rsidRPr="00C20D39" w:rsidRDefault="005123F7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>1.Admin clicks on HBMS login in bookmark and system navigates admin to login page</w:t>
      </w:r>
    </w:p>
    <w:p w14:paraId="144F3E1E" w14:textId="77777777" w:rsidR="005123F7" w:rsidRDefault="005123F7" w:rsidP="003F7F39">
      <w:pPr>
        <w:pStyle w:val="CommentText"/>
      </w:pPr>
      <w:r>
        <w:t>2.Admin enters valid credentials</w:t>
      </w:r>
    </w:p>
    <w:p w14:paraId="3F0EB06F" w14:textId="77777777" w:rsidR="005123F7" w:rsidRDefault="005123F7" w:rsidP="003F7F39">
      <w:pPr>
        <w:pStyle w:val="CommentText"/>
      </w:pPr>
      <w:r>
        <w:t>3.System validates credentials and navigates admin to main option screen.</w:t>
      </w:r>
    </w:p>
    <w:p w14:paraId="28B378FB" w14:textId="77777777" w:rsidR="006753DD" w:rsidRDefault="006753DD" w:rsidP="006753DD">
      <w:pPr>
        <w:pStyle w:val="CommentText"/>
      </w:pPr>
      <w:r>
        <w:t>4.Admin clicks Manage Hotels and selects Hotel list.</w:t>
      </w:r>
    </w:p>
    <w:p w14:paraId="0834FD1E" w14:textId="77777777" w:rsidR="006753DD" w:rsidRDefault="006753DD" w:rsidP="006753DD">
      <w:pPr>
        <w:pStyle w:val="CommentText"/>
      </w:pPr>
      <w:r>
        <w:t>5.System displays Hotel list</w:t>
      </w:r>
    </w:p>
    <w:p w14:paraId="0E6D2259" w14:textId="588F60F5" w:rsidR="00140211" w:rsidRDefault="006753DD" w:rsidP="006753DD">
      <w:pPr>
        <w:pStyle w:val="CommentText"/>
      </w:pPr>
      <w:r>
        <w:t>6.Admin checks for Sri Sai Seven Hills hotel and clicks update button</w:t>
      </w:r>
    </w:p>
    <w:p w14:paraId="364DB7B9" w14:textId="7B144E5F" w:rsidR="00140211" w:rsidRDefault="00140211" w:rsidP="00140211">
      <w:pPr>
        <w:pStyle w:val="CommentText"/>
      </w:pPr>
      <w:r>
        <w:t>7.System navigates the admin to update hotel webpage.</w:t>
      </w:r>
    </w:p>
    <w:p w14:paraId="71C3AEC2" w14:textId="58A28E69" w:rsidR="00140211" w:rsidRDefault="00140211" w:rsidP="00140211">
      <w:pPr>
        <w:pStyle w:val="CommentText"/>
      </w:pPr>
      <w:r>
        <w:t>8.Admin</w:t>
      </w:r>
      <w:r w:rsidR="00ED5E79">
        <w:t xml:space="preserve"> updates average fare per night field and phone number1 field</w:t>
      </w:r>
    </w:p>
    <w:p w14:paraId="01F6157A" w14:textId="7096B722" w:rsidR="00ED5E79" w:rsidRDefault="00ED5E79" w:rsidP="00140211">
      <w:pPr>
        <w:pStyle w:val="CommentText"/>
      </w:pPr>
      <w:r>
        <w:t>9.Admin clicks on Update Hotel button</w:t>
      </w:r>
    </w:p>
    <w:p w14:paraId="7256375C" w14:textId="568296B8" w:rsidR="00ED5E79" w:rsidRDefault="00ED5E79" w:rsidP="00140211">
      <w:pPr>
        <w:pStyle w:val="CommentText"/>
      </w:pPr>
      <w:r>
        <w:t>10.System displays message regarding successful updation of hotel.</w:t>
      </w:r>
    </w:p>
    <w:p w14:paraId="77B78552" w14:textId="08DF762F" w:rsidR="00ED5E79" w:rsidRDefault="00ED5E79" w:rsidP="00140211">
      <w:pPr>
        <w:pStyle w:val="CommentText"/>
      </w:pPr>
      <w:r>
        <w:t>11.Admin clicks on back button.</w:t>
      </w:r>
    </w:p>
    <w:p w14:paraId="6ADCFB77" w14:textId="18479782" w:rsidR="00ED5E79" w:rsidRDefault="00ED5E79" w:rsidP="00ED5E79">
      <w:pPr>
        <w:pStyle w:val="CommentText"/>
      </w:pPr>
      <w:r>
        <w:t>12.System navigates the admin to main option screen.</w:t>
      </w:r>
    </w:p>
    <w:p w14:paraId="31935A42" w14:textId="52935696" w:rsidR="005123F7" w:rsidRDefault="00ED5E79" w:rsidP="003F7F39">
      <w:pPr>
        <w:pStyle w:val="CommentText"/>
      </w:pPr>
      <w:r>
        <w:t>13.</w:t>
      </w:r>
      <w:r w:rsidR="005123F7">
        <w:t>.Admin clicks manage hotels and selects add hotel option.</w:t>
      </w:r>
    </w:p>
    <w:p w14:paraId="7CFA57D6" w14:textId="7A93C40F" w:rsidR="005123F7" w:rsidRDefault="00ED5E79" w:rsidP="003F7F39">
      <w:pPr>
        <w:pStyle w:val="CommentText"/>
      </w:pPr>
      <w:r>
        <w:t>14</w:t>
      </w:r>
      <w:r w:rsidR="005123F7">
        <w:t>.Admin enters hotel locality</w:t>
      </w:r>
    </w:p>
    <w:p w14:paraId="2B089FFC" w14:textId="422D7D29" w:rsidR="005123F7" w:rsidRDefault="00ED5E79" w:rsidP="003F7F39">
      <w:pPr>
        <w:pStyle w:val="CommentText"/>
      </w:pPr>
      <w:r>
        <w:t>15</w:t>
      </w:r>
      <w:r w:rsidR="005123F7">
        <w:t>.Admin enters hotel Name</w:t>
      </w:r>
    </w:p>
    <w:p w14:paraId="04EE47F7" w14:textId="100E511F" w:rsidR="005123F7" w:rsidRDefault="00ED5E79" w:rsidP="003F7F39">
      <w:pPr>
        <w:pStyle w:val="CommentText"/>
      </w:pPr>
      <w:r>
        <w:t>16</w:t>
      </w:r>
      <w:r w:rsidR="005123F7">
        <w:t>.Admin enters Address</w:t>
      </w:r>
    </w:p>
    <w:p w14:paraId="444B71CC" w14:textId="1E296580" w:rsidR="005123F7" w:rsidRDefault="00ED5E79" w:rsidP="003F7F39">
      <w:pPr>
        <w:pStyle w:val="CommentText"/>
      </w:pPr>
      <w:r>
        <w:t>17</w:t>
      </w:r>
      <w:r w:rsidR="005123F7">
        <w:t>.Admin enters description</w:t>
      </w:r>
    </w:p>
    <w:p w14:paraId="1D597940" w14:textId="4CA296F2" w:rsidR="005123F7" w:rsidRDefault="00ED5E79" w:rsidP="003F7F39">
      <w:pPr>
        <w:pStyle w:val="CommentText"/>
      </w:pPr>
      <w:r>
        <w:t>18</w:t>
      </w:r>
      <w:r w:rsidR="005123F7">
        <w:t>.Admin enters average fare per night</w:t>
      </w:r>
    </w:p>
    <w:p w14:paraId="0C8D536F" w14:textId="655325AC" w:rsidR="005123F7" w:rsidRDefault="00ED5E79" w:rsidP="003F7F39">
      <w:pPr>
        <w:pStyle w:val="CommentText"/>
      </w:pPr>
      <w:r>
        <w:t>19</w:t>
      </w:r>
      <w:r w:rsidR="005123F7">
        <w:t>.Admin enters phone number1&amp; phone number2</w:t>
      </w:r>
    </w:p>
    <w:p w14:paraId="24C6923B" w14:textId="3FF04986" w:rsidR="005123F7" w:rsidRDefault="00ED5E79" w:rsidP="003F7F39">
      <w:pPr>
        <w:pStyle w:val="CommentText"/>
      </w:pPr>
      <w:r>
        <w:t>20</w:t>
      </w:r>
      <w:r w:rsidR="005123F7">
        <w:t>.Admin selects rating</w:t>
      </w:r>
    </w:p>
    <w:p w14:paraId="70E4B128" w14:textId="67954288" w:rsidR="005123F7" w:rsidRDefault="00ED5E79" w:rsidP="003F7F39">
      <w:pPr>
        <w:pStyle w:val="CommentText"/>
      </w:pPr>
      <w:r>
        <w:t>21</w:t>
      </w:r>
      <w:r w:rsidR="005123F7">
        <w:t>.Admin enters email</w:t>
      </w:r>
    </w:p>
    <w:p w14:paraId="1D280338" w14:textId="2DD4B865" w:rsidR="00135068" w:rsidRDefault="00ED5E79" w:rsidP="003F7F39">
      <w:pPr>
        <w:pStyle w:val="CommentText"/>
      </w:pPr>
      <w:r>
        <w:t>22</w:t>
      </w:r>
      <w:r w:rsidR="005123F7">
        <w:t>.</w:t>
      </w:r>
      <w:r w:rsidR="00135068">
        <w:t>Admin enters tax and clicks on add hotel button</w:t>
      </w:r>
    </w:p>
    <w:p w14:paraId="59C809F6" w14:textId="6BE95311" w:rsidR="003C46F1" w:rsidRPr="009F5790" w:rsidRDefault="00ED5E79" w:rsidP="003F7F39">
      <w:pPr>
        <w:pStyle w:val="CommentText"/>
      </w:pPr>
      <w:r>
        <w:t>23</w:t>
      </w:r>
      <w:r w:rsidR="003C46F1">
        <w:t>.System displays message regarding successful addition of hotel.</w:t>
      </w:r>
    </w:p>
    <w:p w14:paraId="098C9130" w14:textId="70AA8BF4" w:rsidR="003C46F1" w:rsidRDefault="003C46F1" w:rsidP="003F7F39">
      <w:pPr>
        <w:pStyle w:val="CommentText"/>
      </w:pPr>
    </w:p>
    <w:p w14:paraId="47C66DAC" w14:textId="77777777" w:rsidR="005123F7" w:rsidRPr="009F5790" w:rsidRDefault="005123F7" w:rsidP="003F7F39"/>
    <w:p w14:paraId="46DC7092" w14:textId="77777777" w:rsidR="009F5790" w:rsidRPr="009F5790" w:rsidRDefault="009F5790" w:rsidP="003F7F39">
      <w:pPr>
        <w:pStyle w:val="infoblue"/>
      </w:pPr>
    </w:p>
    <w:p w14:paraId="18747DF6" w14:textId="4D595022" w:rsidR="003C46F1" w:rsidRDefault="003C46F1" w:rsidP="003F7F39">
      <w:pPr>
        <w:pStyle w:val="CommentText"/>
      </w:pPr>
      <w:bookmarkStart w:id="44" w:name="_Toc165439510"/>
      <w:bookmarkStart w:id="45" w:name="_Toc186019619"/>
      <w:bookmarkStart w:id="46" w:name="_Toc216505523"/>
      <w:bookmarkStart w:id="47" w:name="_Toc302030207"/>
    </w:p>
    <w:p w14:paraId="11D7632A" w14:textId="377F4888" w:rsidR="009F5790" w:rsidRPr="009F5790" w:rsidRDefault="00E20D8C" w:rsidP="00B51388">
      <w:pPr>
        <w:pStyle w:val="StyleHeading2Sub-headingH2ChapterNumberAppendixLetterchnh"/>
      </w:pPr>
      <w:r>
        <w:lastRenderedPageBreak/>
        <w:t xml:space="preserve">4.2.3 </w:t>
      </w:r>
      <w:r w:rsidRPr="009F5790">
        <w:t xml:space="preserve">Alternate Flow </w:t>
      </w:r>
      <w:bookmarkEnd w:id="44"/>
      <w:bookmarkEnd w:id="45"/>
      <w:bookmarkEnd w:id="46"/>
      <w:bookmarkEnd w:id="47"/>
      <w:r w:rsidR="00F67F10">
        <w:t>4</w:t>
      </w:r>
    </w:p>
    <w:p w14:paraId="0F03F8BC" w14:textId="77777777" w:rsidR="009F5790" w:rsidRPr="009F5790" w:rsidRDefault="009F5790" w:rsidP="003F7F39"/>
    <w:p w14:paraId="50475D3C" w14:textId="66BC7E33" w:rsidR="00E20D8C" w:rsidRDefault="002223C6" w:rsidP="00B51388">
      <w:pPr>
        <w:pStyle w:val="StyleHeading2Sub-headingH2ChapterNumberAppendixLetterchnh"/>
      </w:pPr>
      <w:bookmarkStart w:id="48" w:name="_Toc458607230"/>
      <w:r>
        <w:t xml:space="preserve">Exception Flow </w:t>
      </w:r>
      <w:r w:rsidR="00E113B9">
        <w:t>1</w:t>
      </w:r>
      <w:r w:rsidR="004A0559">
        <w:t>:</w:t>
      </w:r>
      <w:bookmarkEnd w:id="48"/>
      <w:r w:rsidR="00874424" w:rsidRPr="00874424">
        <w:t xml:space="preserve"> </w:t>
      </w:r>
      <w:r w:rsidR="00874424">
        <w:t>Entering Into Application With Invalid Credentials.</w:t>
      </w:r>
    </w:p>
    <w:p w14:paraId="4970CEE6" w14:textId="77777777" w:rsidR="0045399C" w:rsidRDefault="00E20D8C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 xml:space="preserve">          </w:t>
      </w:r>
      <w:r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  <w:t xml:space="preserve"> </w:t>
      </w:r>
    </w:p>
    <w:p w14:paraId="151AABB8" w14:textId="13DBA5A9" w:rsidR="00E20D8C" w:rsidRPr="00C20D39" w:rsidRDefault="00E20D8C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>1.</w:t>
      </w:r>
      <w:r w:rsidR="00EB3FC1">
        <w:t>Admin enters the url on the browser and system navigates admin to login page</w:t>
      </w:r>
    </w:p>
    <w:p w14:paraId="3B3A6F96" w14:textId="4169FEB3" w:rsidR="00E20D8C" w:rsidRDefault="00E20D8C" w:rsidP="003F7F39">
      <w:pPr>
        <w:pStyle w:val="CommentText"/>
      </w:pPr>
      <w:r>
        <w:t>2.</w:t>
      </w:r>
      <w:r w:rsidR="002B0AE2">
        <w:t xml:space="preserve">Admin enters </w:t>
      </w:r>
      <w:r w:rsidR="00E70AB3">
        <w:t xml:space="preserve"> invalid username</w:t>
      </w:r>
    </w:p>
    <w:p w14:paraId="1E33B9C2" w14:textId="1A5CEDD9" w:rsidR="00E70AB3" w:rsidRDefault="00E70AB3" w:rsidP="003F7F39">
      <w:pPr>
        <w:pStyle w:val="CommentText"/>
      </w:pPr>
      <w:r>
        <w:t>3.Admin enters password</w:t>
      </w:r>
    </w:p>
    <w:p w14:paraId="7A1D68FB" w14:textId="55516C81" w:rsidR="00E70AB3" w:rsidRDefault="00E70AB3" w:rsidP="003F7F39">
      <w:pPr>
        <w:pStyle w:val="CommentText"/>
      </w:pPr>
      <w:r>
        <w:t>4.Admin clicks on login button</w:t>
      </w:r>
    </w:p>
    <w:p w14:paraId="4BD79ABE" w14:textId="6A9B49F5" w:rsidR="00E20D8C" w:rsidRDefault="00E70AB3" w:rsidP="003F7F39">
      <w:pPr>
        <w:pStyle w:val="CommentText"/>
      </w:pPr>
      <w:r>
        <w:t>5</w:t>
      </w:r>
      <w:r w:rsidR="00E20D8C">
        <w:t xml:space="preserve">.System validates credentials and </w:t>
      </w:r>
      <w:r w:rsidR="002B0AE2">
        <w:t>displays error message</w:t>
      </w:r>
      <w:r w:rsidR="00E20D8C">
        <w:t>.</w:t>
      </w:r>
    </w:p>
    <w:p w14:paraId="421A7486" w14:textId="65B3B639" w:rsidR="00971F9D" w:rsidRDefault="00971F9D" w:rsidP="00B51388">
      <w:pPr>
        <w:pStyle w:val="StyleHeading2Sub-headingH2ChapterNumberAppendixLetterchnh"/>
      </w:pPr>
      <w:r>
        <w:t>Exception Flow 2:</w:t>
      </w:r>
      <w:r w:rsidR="00874424" w:rsidRPr="00874424">
        <w:t xml:space="preserve"> </w:t>
      </w:r>
      <w:r w:rsidR="00874424">
        <w:t>Adding Hotel Without Hotel Name.</w:t>
      </w:r>
    </w:p>
    <w:p w14:paraId="7DF8B6A0" w14:textId="77777777" w:rsidR="00F65797" w:rsidRDefault="00F65797" w:rsidP="003F7F39">
      <w:pPr>
        <w:pStyle w:val="CommentText"/>
        <w:rPr>
          <w:lang w:val="en-GB"/>
        </w:rPr>
      </w:pPr>
      <w:r>
        <w:t xml:space="preserve">            </w:t>
      </w:r>
      <w:r>
        <w:rPr>
          <w:lang w:val="en-GB"/>
        </w:rPr>
        <w:t xml:space="preserve">             </w:t>
      </w:r>
    </w:p>
    <w:p w14:paraId="0C0D3C18" w14:textId="4DA93939" w:rsidR="00F65797" w:rsidRPr="00C20D39" w:rsidRDefault="00F65797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>1.</w:t>
      </w:r>
      <w:r w:rsidR="00EB3FC1">
        <w:t>Admin enters the url on the browser and system navigates admin to login page</w:t>
      </w:r>
    </w:p>
    <w:p w14:paraId="72C71532" w14:textId="77777777" w:rsidR="00F65797" w:rsidRDefault="00F65797" w:rsidP="003F7F39">
      <w:pPr>
        <w:pStyle w:val="CommentText"/>
      </w:pPr>
      <w:r>
        <w:t>2.Admin enters valid credentials</w:t>
      </w:r>
    </w:p>
    <w:p w14:paraId="5A850D02" w14:textId="77777777" w:rsidR="00F65797" w:rsidRDefault="00F65797" w:rsidP="003F7F39">
      <w:pPr>
        <w:pStyle w:val="CommentText"/>
      </w:pPr>
      <w:r>
        <w:t>3.System validates credentials and navigates admin to main option screen.</w:t>
      </w:r>
    </w:p>
    <w:p w14:paraId="3D50EA81" w14:textId="77777777" w:rsidR="00F65797" w:rsidRDefault="00F65797" w:rsidP="003F7F39">
      <w:pPr>
        <w:pStyle w:val="CommentText"/>
      </w:pPr>
      <w:r>
        <w:t>4.Admin clicks manage hotels and selects add hotel option.</w:t>
      </w:r>
    </w:p>
    <w:p w14:paraId="64413C77" w14:textId="77777777" w:rsidR="00F65797" w:rsidRDefault="00F65797" w:rsidP="003F7F39">
      <w:pPr>
        <w:pStyle w:val="CommentText"/>
      </w:pPr>
      <w:r>
        <w:t>5.Admin enters hotel locality</w:t>
      </w:r>
    </w:p>
    <w:p w14:paraId="29739F0A" w14:textId="699228B7" w:rsidR="00F65797" w:rsidRDefault="00675085" w:rsidP="003F7F39">
      <w:pPr>
        <w:pStyle w:val="CommentText"/>
      </w:pPr>
      <w:r>
        <w:t>6</w:t>
      </w:r>
      <w:r w:rsidR="00F65797">
        <w:t>.Admin enters Address</w:t>
      </w:r>
    </w:p>
    <w:p w14:paraId="53A8FEF3" w14:textId="1A4A84B7" w:rsidR="00F65797" w:rsidRDefault="00675085" w:rsidP="003F7F39">
      <w:pPr>
        <w:pStyle w:val="CommentText"/>
      </w:pPr>
      <w:r>
        <w:t>7</w:t>
      </w:r>
      <w:r w:rsidR="00F65797">
        <w:t>.Admin enters description</w:t>
      </w:r>
    </w:p>
    <w:p w14:paraId="15499296" w14:textId="160BB95D" w:rsidR="00F65797" w:rsidRDefault="00675085" w:rsidP="003F7F39">
      <w:pPr>
        <w:pStyle w:val="CommentText"/>
      </w:pPr>
      <w:r>
        <w:t>8</w:t>
      </w:r>
      <w:r w:rsidR="00F65797">
        <w:t>.Admin enters average fare per night</w:t>
      </w:r>
    </w:p>
    <w:p w14:paraId="428943F5" w14:textId="09DF83B3" w:rsidR="00F65797" w:rsidRDefault="00675085" w:rsidP="003F7F39">
      <w:pPr>
        <w:pStyle w:val="CommentText"/>
      </w:pPr>
      <w:r>
        <w:t>9</w:t>
      </w:r>
      <w:r w:rsidR="00F65797">
        <w:t>.Admin enters phone number1&amp; phone number2</w:t>
      </w:r>
    </w:p>
    <w:p w14:paraId="2700E213" w14:textId="57E24C0B" w:rsidR="00F65797" w:rsidRDefault="00F65797" w:rsidP="003F7F39">
      <w:pPr>
        <w:pStyle w:val="CommentText"/>
      </w:pPr>
      <w:r>
        <w:t>1</w:t>
      </w:r>
      <w:r w:rsidR="00675085">
        <w:t>0</w:t>
      </w:r>
      <w:r>
        <w:t>.Admin selects rating</w:t>
      </w:r>
    </w:p>
    <w:p w14:paraId="67EDC519" w14:textId="5D960C98" w:rsidR="00F65797" w:rsidRDefault="00F65797" w:rsidP="003F7F39">
      <w:pPr>
        <w:pStyle w:val="CommentText"/>
      </w:pPr>
      <w:r>
        <w:t>1</w:t>
      </w:r>
      <w:r w:rsidR="00675085">
        <w:t>1</w:t>
      </w:r>
      <w:r>
        <w:t>.Admin enters email</w:t>
      </w:r>
    </w:p>
    <w:p w14:paraId="27AF33E3" w14:textId="60EFFE03" w:rsidR="00F65797" w:rsidRDefault="00675085" w:rsidP="003F7F39">
      <w:pPr>
        <w:pStyle w:val="CommentText"/>
      </w:pPr>
      <w:r>
        <w:t>12</w:t>
      </w:r>
      <w:r w:rsidR="00F65797">
        <w:t>.Admin enters tax and clicks on add hotel button</w:t>
      </w:r>
    </w:p>
    <w:p w14:paraId="07666336" w14:textId="4CE4662B" w:rsidR="00F65797" w:rsidRPr="009F5790" w:rsidRDefault="00675085" w:rsidP="003F7F39">
      <w:pPr>
        <w:pStyle w:val="CommentText"/>
      </w:pPr>
      <w:r>
        <w:t>13</w:t>
      </w:r>
      <w:r w:rsidR="00F65797">
        <w:t xml:space="preserve">.System displays </w:t>
      </w:r>
      <w:r w:rsidR="00F209C5">
        <w:t xml:space="preserve">error </w:t>
      </w:r>
      <w:r w:rsidR="00F65797">
        <w:t xml:space="preserve">message regarding </w:t>
      </w:r>
      <w:r w:rsidR="00F209C5">
        <w:t>invalid hotel name.</w:t>
      </w:r>
    </w:p>
    <w:p w14:paraId="391037F1" w14:textId="0EBD37AA" w:rsidR="009F5790" w:rsidRPr="009F5790" w:rsidRDefault="009F5790" w:rsidP="003F7F39">
      <w:pPr>
        <w:pStyle w:val="infoblue"/>
      </w:pPr>
    </w:p>
    <w:p w14:paraId="3E552795" w14:textId="6BAE9AD6" w:rsidR="00EB3FC1" w:rsidRDefault="00E113B9" w:rsidP="00B51388">
      <w:pPr>
        <w:pStyle w:val="StyleHeading2Sub-headingH2ChapterNumberAppendixLetterchnh"/>
      </w:pPr>
      <w:r>
        <w:t>Exception Flow 3:</w:t>
      </w:r>
      <w:r w:rsidR="001B08E1" w:rsidRPr="001B08E1">
        <w:t xml:space="preserve"> </w:t>
      </w:r>
      <w:r w:rsidR="00874424">
        <w:t>Data Connectivity Problem</w:t>
      </w:r>
    </w:p>
    <w:p w14:paraId="24A1FF42" w14:textId="77777777" w:rsidR="00EB3FC1" w:rsidRDefault="00EB3FC1" w:rsidP="00EB3FC1">
      <w:pPr>
        <w:pStyle w:val="CommentText"/>
      </w:pPr>
      <w:r>
        <w:t xml:space="preserve">         </w:t>
      </w:r>
    </w:p>
    <w:p w14:paraId="14AC39C4" w14:textId="018814E7" w:rsidR="00EB3FC1" w:rsidRDefault="00EB3FC1" w:rsidP="00EB3FC1">
      <w:pPr>
        <w:pStyle w:val="CommentText"/>
      </w:pPr>
      <w:r>
        <w:t xml:space="preserve"> 1.Admin enters the url on the browser</w:t>
      </w:r>
      <w:r w:rsidR="00F26678">
        <w:t>.</w:t>
      </w:r>
    </w:p>
    <w:p w14:paraId="5C9685A8" w14:textId="75321034" w:rsidR="00F26678" w:rsidRPr="00C20D39" w:rsidRDefault="00F26678" w:rsidP="00EB3FC1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 xml:space="preserve"> 2.System displays error message regarding data connectivity</w:t>
      </w:r>
    </w:p>
    <w:p w14:paraId="2D003086" w14:textId="7B525D9E" w:rsidR="00EB3FC1" w:rsidRDefault="00EB3FC1" w:rsidP="00B51388">
      <w:pPr>
        <w:pStyle w:val="StyleHeading2Sub-headingH2ChapterNumberAppendixLetterchnh"/>
      </w:pPr>
    </w:p>
    <w:p w14:paraId="45A56DAA" w14:textId="77777777" w:rsidR="003A6DE8" w:rsidRDefault="00EB3FC1" w:rsidP="003A6DE8">
      <w:pPr>
        <w:pStyle w:val="StyleHeading2Sub-headingH2ChapterNumberAppendixLetterchnh"/>
      </w:pPr>
      <w:r>
        <w:t xml:space="preserve">     Exception Flow 4:</w:t>
      </w:r>
      <w:r w:rsidRPr="001B08E1">
        <w:t xml:space="preserve"> </w:t>
      </w:r>
      <w:r w:rsidR="003A6DE8">
        <w:t>Database Connectivity Error</w:t>
      </w:r>
      <w:r w:rsidR="00E113B9">
        <w:t xml:space="preserve">           </w:t>
      </w:r>
    </w:p>
    <w:p w14:paraId="4B44C0AF" w14:textId="62C7ECB3" w:rsidR="003A6DE8" w:rsidRPr="00C20D39" w:rsidRDefault="003A6DE8" w:rsidP="003A6DE8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>1.Admin enters the url on the browser and system navigates admin to login page</w:t>
      </w:r>
    </w:p>
    <w:p w14:paraId="27A0E699" w14:textId="2AD06E30" w:rsidR="003A6DE8" w:rsidRDefault="003A6DE8" w:rsidP="003A6DE8">
      <w:pPr>
        <w:pStyle w:val="CommentText"/>
      </w:pPr>
      <w:r>
        <w:t>2.Admin enters  username</w:t>
      </w:r>
    </w:p>
    <w:p w14:paraId="62BB3A12" w14:textId="77777777" w:rsidR="003A6DE8" w:rsidRDefault="003A6DE8" w:rsidP="003A6DE8">
      <w:pPr>
        <w:pStyle w:val="CommentText"/>
      </w:pPr>
      <w:r>
        <w:t>3.Admin enters password</w:t>
      </w:r>
    </w:p>
    <w:p w14:paraId="43AFB11C" w14:textId="77777777" w:rsidR="003A6DE8" w:rsidRDefault="003A6DE8" w:rsidP="003A6DE8">
      <w:pPr>
        <w:pStyle w:val="CommentText"/>
      </w:pPr>
      <w:r>
        <w:t>4.Admin clicks on login button</w:t>
      </w:r>
    </w:p>
    <w:p w14:paraId="2006F937" w14:textId="0F930159" w:rsidR="003A6DE8" w:rsidRPr="003A6DE8" w:rsidRDefault="003A6DE8" w:rsidP="003A6DE8">
      <w:p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            5.T</w:t>
      </w:r>
      <w:r w:rsidRPr="003A6DE8">
        <w:rPr>
          <w:rFonts w:ascii="Trebuchet MS" w:hAnsi="Trebuchet MS"/>
        </w:rPr>
        <w:t>he system validates Username &amp; Password</w:t>
      </w:r>
    </w:p>
    <w:p w14:paraId="23BF5AC9" w14:textId="393925BE" w:rsidR="003A6DE8" w:rsidRPr="003A6DE8" w:rsidRDefault="003A6DE8" w:rsidP="003A6DE8">
      <w:pPr>
        <w:tabs>
          <w:tab w:val="clear" w:pos="9639"/>
        </w:tabs>
        <w:ind w:left="708"/>
        <w:rPr>
          <w:rFonts w:ascii="Trebuchet MS" w:hAnsi="Trebuchet MS"/>
          <w:b/>
        </w:rPr>
      </w:pPr>
      <w:r>
        <w:rPr>
          <w:rFonts w:ascii="Trebuchet MS" w:hAnsi="Trebuchet MS"/>
        </w:rPr>
        <w:lastRenderedPageBreak/>
        <w:t>6.</w:t>
      </w:r>
      <w:r w:rsidRPr="003A6DE8">
        <w:rPr>
          <w:rFonts w:ascii="Trebuchet MS" w:hAnsi="Trebuchet MS"/>
        </w:rPr>
        <w:t>The system displays an error message regarding database connectivity problem.</w:t>
      </w:r>
    </w:p>
    <w:p w14:paraId="462A6094" w14:textId="7A0C276A" w:rsidR="003A6DE8" w:rsidRDefault="003A6DE8" w:rsidP="003A6DE8">
      <w:pPr>
        <w:pStyle w:val="CommentText"/>
      </w:pPr>
    </w:p>
    <w:p w14:paraId="5EB406CF" w14:textId="6069BB9E" w:rsidR="00E113B9" w:rsidRDefault="00E113B9" w:rsidP="003A6DE8">
      <w:pPr>
        <w:pStyle w:val="StyleHeading2Sub-headingH2ChapterNumberAppendixLetterchnh"/>
      </w:pPr>
      <w:r>
        <w:t xml:space="preserve">         </w:t>
      </w:r>
      <w:bookmarkStart w:id="49" w:name="_Toc145125013"/>
      <w:bookmarkStart w:id="50" w:name="_Toc165439511"/>
      <w:bookmarkStart w:id="51" w:name="_Toc186019620"/>
      <w:bookmarkStart w:id="52" w:name="_Toc302030208"/>
    </w:p>
    <w:p w14:paraId="0C370482" w14:textId="2C229817" w:rsidR="00EB3FC1" w:rsidRDefault="00EB3FC1" w:rsidP="003F7F39">
      <w:pPr>
        <w:pStyle w:val="CommentText"/>
      </w:pPr>
    </w:p>
    <w:p w14:paraId="3B7610A3" w14:textId="3D313EDD" w:rsidR="00E113B9" w:rsidRDefault="00E113B9" w:rsidP="003F7F39">
      <w:pPr>
        <w:pStyle w:val="CommentText"/>
      </w:pPr>
    </w:p>
    <w:p w14:paraId="534F952F" w14:textId="77777777" w:rsidR="003A6DE8" w:rsidRDefault="003A6DE8" w:rsidP="003F7F39">
      <w:pPr>
        <w:pStyle w:val="CommentText"/>
      </w:pPr>
    </w:p>
    <w:p w14:paraId="2F1AFE6C" w14:textId="77777777" w:rsidR="003A6DE8" w:rsidRDefault="003A6DE8" w:rsidP="003F7F39">
      <w:pPr>
        <w:pStyle w:val="CommentText"/>
      </w:pPr>
    </w:p>
    <w:p w14:paraId="399F409D" w14:textId="77777777" w:rsidR="003A6DE8" w:rsidRDefault="003A6DE8" w:rsidP="003F7F39">
      <w:pPr>
        <w:pStyle w:val="CommentText"/>
      </w:pPr>
    </w:p>
    <w:p w14:paraId="3B690419" w14:textId="77777777" w:rsidR="00E113B9" w:rsidRDefault="00E113B9" w:rsidP="003F7F39">
      <w:pPr>
        <w:pStyle w:val="CommentText"/>
      </w:pPr>
    </w:p>
    <w:bookmarkEnd w:id="43"/>
    <w:bookmarkEnd w:id="49"/>
    <w:bookmarkEnd w:id="50"/>
    <w:bookmarkEnd w:id="51"/>
    <w:bookmarkEnd w:id="52"/>
    <w:p w14:paraId="028B5EC2" w14:textId="280CA1C3" w:rsidR="009F5790" w:rsidRPr="00084506" w:rsidRDefault="00084506" w:rsidP="003F7F39">
      <w:pPr>
        <w:pStyle w:val="CommentText"/>
        <w:rPr>
          <w:rFonts w:asciiTheme="majorHAnsi" w:hAnsiTheme="majorHAnsi" w:cstheme="majorHAnsi"/>
          <w:color w:val="ED771A" w:themeColor="accent2"/>
          <w:sz w:val="22"/>
          <w:szCs w:val="22"/>
        </w:rPr>
      </w:pPr>
      <w:r w:rsidRPr="00084506">
        <w:rPr>
          <w:rFonts w:asciiTheme="majorHAnsi" w:hAnsiTheme="majorHAnsi" w:cstheme="majorHAnsi"/>
          <w:color w:val="ED771A" w:themeColor="accent2"/>
          <w:sz w:val="22"/>
          <w:szCs w:val="22"/>
        </w:rPr>
        <w:t>POST CONDITION</w:t>
      </w:r>
    </w:p>
    <w:p w14:paraId="332A8832" w14:textId="77777777" w:rsidR="009F5790" w:rsidRPr="009F5790" w:rsidRDefault="009F5790" w:rsidP="003F7F3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E874CC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3F7F39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3F7F39">
            <w:r w:rsidRPr="009F5790">
              <w:t>Post Condition</w:t>
            </w:r>
          </w:p>
        </w:tc>
      </w:tr>
      <w:tr w:rsidR="009F5790" w:rsidRPr="009F5790" w14:paraId="157725F0" w14:textId="77777777" w:rsidTr="00E874CC">
        <w:tc>
          <w:tcPr>
            <w:tcW w:w="3168" w:type="dxa"/>
          </w:tcPr>
          <w:p w14:paraId="65B9E6EE" w14:textId="77777777" w:rsidR="003F7F39" w:rsidRPr="009F5790" w:rsidRDefault="003F7F39" w:rsidP="003F7F39">
            <w:pPr>
              <w:rPr>
                <w:b/>
              </w:rPr>
            </w:pPr>
            <w:r>
              <w:t>Successful addition of hotel</w:t>
            </w:r>
          </w:p>
          <w:p w14:paraId="6FC88656" w14:textId="498A9D1B" w:rsidR="009F5790" w:rsidRPr="009F5790" w:rsidRDefault="009F5790" w:rsidP="003F7F39"/>
        </w:tc>
        <w:tc>
          <w:tcPr>
            <w:tcW w:w="5688" w:type="dxa"/>
          </w:tcPr>
          <w:p w14:paraId="7AD6974C" w14:textId="3C5E4FF5" w:rsidR="009F5790" w:rsidRPr="003F7F39" w:rsidRDefault="003F7F39" w:rsidP="003F7F39">
            <w:pPr>
              <w:pStyle w:val="infoblue"/>
              <w:rPr>
                <w:i w:val="0"/>
              </w:rPr>
            </w:pPr>
            <w:r w:rsidRPr="003F7F39">
              <w:rPr>
                <w:i w:val="0"/>
                <w:color w:val="auto"/>
              </w:rPr>
              <w:t>System displays message regarding successful addition of hotel.</w:t>
            </w:r>
          </w:p>
        </w:tc>
      </w:tr>
      <w:tr w:rsidR="000332A9" w:rsidRPr="009F5790" w14:paraId="23C53495" w14:textId="77777777" w:rsidTr="00E874CC">
        <w:tc>
          <w:tcPr>
            <w:tcW w:w="3168" w:type="dxa"/>
          </w:tcPr>
          <w:p w14:paraId="65AE43AA" w14:textId="5816E3DE" w:rsidR="000332A9" w:rsidRDefault="00E70AB3" w:rsidP="003F7F39">
            <w:r>
              <w:t>Entering into application  through HBMS APP</w:t>
            </w:r>
          </w:p>
        </w:tc>
        <w:tc>
          <w:tcPr>
            <w:tcW w:w="5688" w:type="dxa"/>
          </w:tcPr>
          <w:p w14:paraId="6966B1F0" w14:textId="0CE49054" w:rsidR="000332A9" w:rsidRPr="003F7F39" w:rsidRDefault="000332A9" w:rsidP="003F7F39">
            <w:pPr>
              <w:pStyle w:val="infoblue"/>
              <w:rPr>
                <w:i w:val="0"/>
                <w:color w:val="auto"/>
              </w:rPr>
            </w:pPr>
            <w:r w:rsidRPr="003F7F39">
              <w:rPr>
                <w:i w:val="0"/>
                <w:color w:val="auto"/>
              </w:rPr>
              <w:t>System displays message regarding successful addition of hotel.</w:t>
            </w:r>
          </w:p>
        </w:tc>
      </w:tr>
      <w:tr w:rsidR="009F5790" w:rsidRPr="009F5790" w14:paraId="17525C3D" w14:textId="77777777" w:rsidTr="00E874CC">
        <w:tc>
          <w:tcPr>
            <w:tcW w:w="3168" w:type="dxa"/>
          </w:tcPr>
          <w:p w14:paraId="16F72E40" w14:textId="54558F3F" w:rsidR="009F5790" w:rsidRPr="009F5790" w:rsidRDefault="006753DD" w:rsidP="006C32C1">
            <w:r>
              <w:t>D</w:t>
            </w:r>
            <w:r w:rsidR="00E70AB3">
              <w:t>elete hotel  and Adding Hotel</w:t>
            </w:r>
          </w:p>
        </w:tc>
        <w:tc>
          <w:tcPr>
            <w:tcW w:w="5688" w:type="dxa"/>
          </w:tcPr>
          <w:p w14:paraId="23B5FA5C" w14:textId="1AB91BDF" w:rsidR="009F5790" w:rsidRPr="009F5790" w:rsidRDefault="003F7F39" w:rsidP="003F7F39">
            <w:r w:rsidRPr="003F7F39">
              <w:t>System displays message regarding successful addition of hotel.</w:t>
            </w:r>
          </w:p>
        </w:tc>
      </w:tr>
      <w:tr w:rsidR="009F5790" w:rsidRPr="009F5790" w14:paraId="330E3A30" w14:textId="77777777" w:rsidTr="00E874CC">
        <w:tc>
          <w:tcPr>
            <w:tcW w:w="3168" w:type="dxa"/>
          </w:tcPr>
          <w:p w14:paraId="4DA94835" w14:textId="74B72E4C" w:rsidR="009F5790" w:rsidRPr="009F5790" w:rsidRDefault="00E70AB3" w:rsidP="006C32C1">
            <w:r>
              <w:t>update hotel details and adding hotel</w:t>
            </w:r>
          </w:p>
        </w:tc>
        <w:tc>
          <w:tcPr>
            <w:tcW w:w="5688" w:type="dxa"/>
          </w:tcPr>
          <w:p w14:paraId="7243EDFF" w14:textId="4A6EEB8A" w:rsidR="009F5790" w:rsidRPr="003F7F39" w:rsidRDefault="003F7F39" w:rsidP="003F7F39">
            <w:r w:rsidRPr="003F7F39">
              <w:t>System displays message regarding successful addition of hotel.</w:t>
            </w:r>
          </w:p>
        </w:tc>
      </w:tr>
      <w:tr w:rsidR="0010159D" w:rsidRPr="009F5790" w14:paraId="50E5271A" w14:textId="77777777" w:rsidTr="00E874CC">
        <w:tc>
          <w:tcPr>
            <w:tcW w:w="3168" w:type="dxa"/>
          </w:tcPr>
          <w:p w14:paraId="65CD16BB" w14:textId="19F6935B" w:rsidR="0010159D" w:rsidRDefault="00E70AB3" w:rsidP="0010159D">
            <w:r>
              <w:t>Entering Into Application With Invalid Credentials</w:t>
            </w:r>
          </w:p>
        </w:tc>
        <w:tc>
          <w:tcPr>
            <w:tcW w:w="5688" w:type="dxa"/>
          </w:tcPr>
          <w:p w14:paraId="07EE0291" w14:textId="17165C33" w:rsidR="0010159D" w:rsidRPr="003F7F39" w:rsidRDefault="0010159D" w:rsidP="003F7F39">
            <w:r>
              <w:t>System validates credentials and displays error message.</w:t>
            </w:r>
          </w:p>
        </w:tc>
      </w:tr>
      <w:tr w:rsidR="009F5790" w:rsidRPr="009F5790" w14:paraId="2CE33834" w14:textId="77777777" w:rsidTr="00E874CC">
        <w:tc>
          <w:tcPr>
            <w:tcW w:w="3168" w:type="dxa"/>
          </w:tcPr>
          <w:p w14:paraId="43DB0227" w14:textId="261E843E" w:rsidR="009F5790" w:rsidRPr="009F5790" w:rsidRDefault="006C32C1" w:rsidP="003F7F39">
            <w:r>
              <w:t>Adding hotel without hotel name.</w:t>
            </w:r>
          </w:p>
        </w:tc>
        <w:tc>
          <w:tcPr>
            <w:tcW w:w="5688" w:type="dxa"/>
          </w:tcPr>
          <w:p w14:paraId="68C1F5EA" w14:textId="77777777" w:rsidR="0010159D" w:rsidRPr="009F5790" w:rsidRDefault="0010159D" w:rsidP="0010159D">
            <w:pPr>
              <w:pStyle w:val="CommentText"/>
              <w:ind w:left="0"/>
            </w:pPr>
            <w:r>
              <w:t>System displays error message regarding invalid hotel name.</w:t>
            </w:r>
          </w:p>
          <w:p w14:paraId="43EE6D48" w14:textId="77777777" w:rsidR="009F5790" w:rsidRPr="009F5790" w:rsidRDefault="009F5790" w:rsidP="003F7F39"/>
        </w:tc>
      </w:tr>
      <w:tr w:rsidR="00320C54" w:rsidRPr="009F5790" w14:paraId="136A49E4" w14:textId="77777777" w:rsidTr="00E874CC">
        <w:tc>
          <w:tcPr>
            <w:tcW w:w="3168" w:type="dxa"/>
          </w:tcPr>
          <w:p w14:paraId="76FD92E6" w14:textId="003127D7" w:rsidR="00320C54" w:rsidRPr="009F5790" w:rsidRDefault="003A6DE8" w:rsidP="003F7F39">
            <w:r>
              <w:t xml:space="preserve">Database Connectivity Error       </w:t>
            </w:r>
            <w:r>
              <w:rPr>
                <w:lang w:val="en-GB"/>
              </w:rPr>
              <w:t xml:space="preserve">    </w:t>
            </w:r>
          </w:p>
        </w:tc>
        <w:tc>
          <w:tcPr>
            <w:tcW w:w="5688" w:type="dxa"/>
          </w:tcPr>
          <w:p w14:paraId="78F96A27" w14:textId="0FD97B0A" w:rsidR="00320C54" w:rsidRPr="009F5790" w:rsidRDefault="003A6DE8" w:rsidP="003A6DE8">
            <w:pPr>
              <w:pStyle w:val="CommentText"/>
              <w:ind w:left="0"/>
            </w:pPr>
            <w:r>
              <w:t xml:space="preserve"> S</w:t>
            </w:r>
            <w:r w:rsidRPr="003A6DE8">
              <w:t>ystem displays an error message regarding database connectivity problem.</w:t>
            </w:r>
          </w:p>
        </w:tc>
      </w:tr>
      <w:tr w:rsidR="00320C54" w:rsidRPr="009F5790" w14:paraId="7D1844A3" w14:textId="77777777" w:rsidTr="00E874CC">
        <w:tc>
          <w:tcPr>
            <w:tcW w:w="3168" w:type="dxa"/>
          </w:tcPr>
          <w:p w14:paraId="5E27BA31" w14:textId="4FDBDA08" w:rsidR="00320C54" w:rsidRPr="009F5790" w:rsidRDefault="0010159D" w:rsidP="003F7F39">
            <w:r>
              <w:t>Data connectivity problem</w:t>
            </w:r>
          </w:p>
        </w:tc>
        <w:tc>
          <w:tcPr>
            <w:tcW w:w="5688" w:type="dxa"/>
          </w:tcPr>
          <w:p w14:paraId="351EE3DC" w14:textId="7FD91930" w:rsidR="00320C54" w:rsidRPr="009F5790" w:rsidRDefault="00084506" w:rsidP="003F7F39">
            <w:r>
              <w:t>System displays error message regarding data connectivity</w:t>
            </w:r>
          </w:p>
        </w:tc>
      </w:tr>
    </w:tbl>
    <w:p w14:paraId="23EFDC96" w14:textId="77777777" w:rsidR="009F5790" w:rsidRPr="009F5790" w:rsidRDefault="009F5790" w:rsidP="003F7F39"/>
    <w:p w14:paraId="43EE3B16" w14:textId="77777777" w:rsidR="009F5790" w:rsidRPr="009F5790" w:rsidRDefault="009F5790" w:rsidP="003F7F39"/>
    <w:p w14:paraId="255D979B" w14:textId="77777777" w:rsidR="009F5790" w:rsidRPr="009F5790" w:rsidRDefault="009F5790" w:rsidP="003F7F39"/>
    <w:p w14:paraId="128DDC45" w14:textId="77777777" w:rsidR="009F5790" w:rsidRPr="009F5790" w:rsidRDefault="009F5790" w:rsidP="003F7F39"/>
    <w:p w14:paraId="6747F711" w14:textId="77777777" w:rsidR="009F5790" w:rsidRPr="009F5790" w:rsidRDefault="009F5790" w:rsidP="003F7F39"/>
    <w:p w14:paraId="4EDE2343" w14:textId="77777777" w:rsidR="009F5790" w:rsidRPr="009F5790" w:rsidRDefault="009F5790" w:rsidP="003F7F39"/>
    <w:p w14:paraId="3AFBA43F" w14:textId="77777777" w:rsidR="009F5790" w:rsidRPr="009F5790" w:rsidRDefault="009F5790" w:rsidP="003F7F39"/>
    <w:p w14:paraId="62D8D5BC" w14:textId="77777777" w:rsidR="009F5790" w:rsidRPr="009F5790" w:rsidRDefault="009F5790" w:rsidP="003F7F39"/>
    <w:p w14:paraId="338C66C3" w14:textId="77777777" w:rsidR="009F5790" w:rsidRDefault="009F5790" w:rsidP="003F7F39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302030209"/>
      <w:r w:rsidRPr="009F5790">
        <w:lastRenderedPageBreak/>
        <w:t>Special Requirements</w:t>
      </w:r>
      <w:bookmarkEnd w:id="53"/>
      <w:bookmarkEnd w:id="54"/>
      <w:bookmarkEnd w:id="55"/>
      <w:bookmarkEnd w:id="56"/>
      <w:bookmarkEnd w:id="57"/>
    </w:p>
    <w:p w14:paraId="449EA9BB" w14:textId="646237A6" w:rsidR="00FC67D2" w:rsidRDefault="00FC67D2" w:rsidP="00D354C8">
      <w:pPr>
        <w:pStyle w:val="StyleHeading1H1Mainheading1Heading1Heading10Head1h1Sec"/>
        <w:numPr>
          <w:ilvl w:val="0"/>
          <w:numId w:val="0"/>
        </w:numPr>
        <w:ind w:left="360"/>
      </w:pPr>
      <w:bookmarkStart w:id="58" w:name="_Toc458607236"/>
      <w:r>
        <w:t>Performance</w:t>
      </w:r>
      <w:bookmarkEnd w:id="58"/>
    </w:p>
    <w:p w14:paraId="248670D4" w14:textId="07C80606" w:rsidR="00FC67D2" w:rsidRPr="00410829" w:rsidRDefault="00410829" w:rsidP="00FC67D2">
      <w:pPr>
        <w:pStyle w:val="StyleHeading1H1Mainheading1Heading1Heading10Head1h1Sec"/>
        <w:numPr>
          <w:ilvl w:val="0"/>
          <w:numId w:val="0"/>
        </w:numPr>
        <w:jc w:val="left"/>
        <w:rPr>
          <w:rStyle w:val="Emphasis"/>
          <w:rFonts w:ascii="Trebuchet MS" w:hAnsi="Trebuchet MS"/>
          <w:i w:val="0"/>
          <w:sz w:val="20"/>
          <w:szCs w:val="20"/>
        </w:rPr>
      </w:pPr>
      <w:r>
        <w:rPr>
          <w:rFonts w:ascii="Trebuchet MS" w:hAnsi="Trebuchet MS"/>
          <w:b w:val="0"/>
          <w:color w:val="00264A" w:themeColor="text1"/>
          <w:sz w:val="20"/>
          <w:szCs w:val="20"/>
        </w:rPr>
        <w:t xml:space="preserve">1.Clicks on add hotel option will displays add hotel page  </w:t>
      </w:r>
      <w:r w:rsidRPr="00410829">
        <w:rPr>
          <w:rFonts w:ascii="Trebuchet MS" w:hAnsi="Trebuchet MS"/>
          <w:b w:val="0"/>
          <w:color w:val="00264A" w:themeColor="text1"/>
          <w:sz w:val="20"/>
          <w:szCs w:val="20"/>
        </w:rPr>
        <w:t>within 15 seconds of user request</w:t>
      </w:r>
    </w:p>
    <w:p w14:paraId="665D9ED1" w14:textId="75A9467B" w:rsidR="00A24DEE" w:rsidRPr="00B51388" w:rsidRDefault="00D354C8" w:rsidP="00B51388">
      <w:pPr>
        <w:pStyle w:val="StyleHeading2Sub-headingH2ChapterNumberAppendixLetterchnh"/>
      </w:pPr>
      <w:bookmarkStart w:id="59" w:name="_Toc458607237"/>
      <w:r>
        <w:t xml:space="preserve">      </w:t>
      </w:r>
      <w:r w:rsidR="00EF589F" w:rsidRPr="00B51388">
        <w:t>Availability</w:t>
      </w:r>
      <w:bookmarkEnd w:id="59"/>
      <w:r w:rsidR="00EF589F" w:rsidRPr="00B51388">
        <w:t xml:space="preserve"> </w:t>
      </w:r>
    </w:p>
    <w:p w14:paraId="24D56E31" w14:textId="237FD4B0" w:rsidR="00F4091A" w:rsidRPr="00AF7125" w:rsidRDefault="00F4091A" w:rsidP="00F4091A">
      <w:pPr>
        <w:tabs>
          <w:tab w:val="clear" w:pos="9639"/>
        </w:tabs>
        <w:rPr>
          <w:rFonts w:ascii="Trebuchet MS" w:hAnsi="Trebuchet MS"/>
          <w:b/>
        </w:rPr>
      </w:pPr>
      <w:r w:rsidRPr="00AF7125">
        <w:rPr>
          <w:rFonts w:ascii="Trebuchet MS" w:hAnsi="Trebuchet MS"/>
          <w:b/>
        </w:rPr>
        <w:t>1.</w:t>
      </w:r>
      <w:r w:rsidRPr="00AF7125">
        <w:rPr>
          <w:rFonts w:ascii="Trebuchet MS" w:hAnsi="Trebuchet MS"/>
        </w:rPr>
        <w:t xml:space="preserve"> </w:t>
      </w:r>
      <w:r w:rsidR="00AF7125">
        <w:rPr>
          <w:rFonts w:ascii="Trebuchet MS" w:hAnsi="Trebuchet MS"/>
        </w:rPr>
        <w:t xml:space="preserve">Admin can add hotel </w:t>
      </w:r>
      <w:r w:rsidRPr="00AF7125">
        <w:rPr>
          <w:rFonts w:ascii="Trebuchet MS" w:hAnsi="Trebuchet MS"/>
        </w:rPr>
        <w:t xml:space="preserve"> 24x7.</w:t>
      </w:r>
    </w:p>
    <w:p w14:paraId="2AF106BF" w14:textId="38437BDE" w:rsidR="00F4091A" w:rsidRPr="00AF7125" w:rsidRDefault="00F4091A" w:rsidP="00F4091A">
      <w:pPr>
        <w:tabs>
          <w:tab w:val="clear" w:pos="9639"/>
        </w:tabs>
        <w:rPr>
          <w:rFonts w:ascii="Trebuchet MS" w:hAnsi="Trebuchet MS"/>
          <w:b/>
        </w:rPr>
      </w:pPr>
      <w:r w:rsidRPr="00AF7125">
        <w:rPr>
          <w:rFonts w:ascii="Trebuchet MS" w:hAnsi="Trebuchet MS"/>
        </w:rPr>
        <w:t>2. Application is up and running 24*7</w:t>
      </w:r>
    </w:p>
    <w:p w14:paraId="0333915F" w14:textId="61147DB4" w:rsidR="007D479F" w:rsidRPr="0004791E" w:rsidRDefault="007D479F" w:rsidP="007D479F">
      <w:pPr>
        <w:pStyle w:val="StyleHeading2Sub-headingH2ChapterNumberAppendixLetterchnh"/>
      </w:pPr>
      <w:bookmarkStart w:id="60" w:name="_Toc458607238"/>
      <w:r>
        <w:t xml:space="preserve">   </w:t>
      </w:r>
      <w:r w:rsidR="008D2550">
        <w:t xml:space="preserve">  </w:t>
      </w:r>
      <w:r>
        <w:t xml:space="preserve">  User Interface</w:t>
      </w:r>
      <w:bookmarkEnd w:id="60"/>
      <w:r w:rsidRPr="0004791E">
        <w:t xml:space="preserve"> </w:t>
      </w:r>
    </w:p>
    <w:p w14:paraId="05CEF2A0" w14:textId="70D563FD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1.</w:t>
      </w:r>
      <w:r w:rsidRPr="004D58ED">
        <w:rPr>
          <w:rFonts w:ascii="Trebuchet MS" w:hAnsi="Trebuchet MS"/>
        </w:rPr>
        <w:t>The letters on Menus shall be bold</w:t>
      </w:r>
    </w:p>
    <w:p w14:paraId="6F3E8F82" w14:textId="70267245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2.</w:t>
      </w:r>
      <w:r w:rsidRPr="004D58ED">
        <w:rPr>
          <w:rFonts w:ascii="Trebuchet MS" w:hAnsi="Trebuchet MS"/>
        </w:rPr>
        <w:t>The active links shoul be displayed in red color</w:t>
      </w:r>
    </w:p>
    <w:p w14:paraId="4E144E95" w14:textId="2BB08BBD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3.</w:t>
      </w:r>
      <w:r w:rsidRPr="004D58ED">
        <w:rPr>
          <w:rFonts w:ascii="Trebuchet MS" w:hAnsi="Trebuchet MS"/>
        </w:rPr>
        <w:t>The visisted links should be displayed in purpule color</w:t>
      </w:r>
    </w:p>
    <w:p w14:paraId="7C179A98" w14:textId="3890A745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4.</w:t>
      </w:r>
      <w:r w:rsidRPr="004D58ED">
        <w:rPr>
          <w:rFonts w:ascii="Trebuchet MS" w:hAnsi="Trebuchet MS"/>
        </w:rPr>
        <w:t>The Unvisited links should be displayed in blue</w:t>
      </w:r>
    </w:p>
    <w:p w14:paraId="3092ABB6" w14:textId="2400DD03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5.</w:t>
      </w:r>
      <w:r w:rsidRPr="004D58ED">
        <w:rPr>
          <w:rFonts w:ascii="Trebuchet MS" w:hAnsi="Trebuchet MS"/>
        </w:rPr>
        <w:t>The logout and back button should be available on every page of the application</w:t>
      </w:r>
    </w:p>
    <w:p w14:paraId="05D22D94" w14:textId="08C96778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6.</w:t>
      </w:r>
      <w:r w:rsidRPr="004D58ED">
        <w:rPr>
          <w:rFonts w:ascii="Trebuchet MS" w:hAnsi="Trebuchet MS"/>
        </w:rPr>
        <w:t>Look and feel and color of application should be proper.</w:t>
      </w:r>
    </w:p>
    <w:p w14:paraId="6B2B2CAD" w14:textId="6F207A58" w:rsidR="004D58ED" w:rsidRPr="004D58ED" w:rsidRDefault="00380F3A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>7</w:t>
      </w:r>
      <w:r w:rsidR="004D58ED">
        <w:rPr>
          <w:rFonts w:ascii="Trebuchet MS" w:hAnsi="Trebuchet MS"/>
        </w:rPr>
        <w:t>.</w:t>
      </w:r>
      <w:r w:rsidR="004D58ED" w:rsidRPr="004D58ED">
        <w:rPr>
          <w:rFonts w:ascii="Trebuchet MS" w:hAnsi="Trebuchet MS"/>
        </w:rPr>
        <w:t>In case of Field  level validation error messages should be displayed in red color.</w:t>
      </w:r>
    </w:p>
    <w:p w14:paraId="0B9DE3B1" w14:textId="77777777" w:rsidR="009E1698" w:rsidRDefault="009E1698" w:rsidP="009E1698">
      <w:pPr>
        <w:pStyle w:val="StyleHeading2Sub-headingH2ChapterNumberAppendixLetterchnh"/>
      </w:pPr>
      <w:bookmarkStart w:id="61" w:name="_Toc458607239"/>
      <w:bookmarkStart w:id="62" w:name="_Toc144299929"/>
      <w:bookmarkStart w:id="63" w:name="_Toc145125015"/>
      <w:bookmarkStart w:id="64" w:name="_Toc165439513"/>
      <w:bookmarkStart w:id="65" w:name="_Toc186019622"/>
      <w:bookmarkStart w:id="66" w:name="_Toc302030210"/>
      <w:r>
        <w:t>Security</w:t>
      </w:r>
      <w:bookmarkEnd w:id="61"/>
    </w:p>
    <w:p w14:paraId="3940F8F7" w14:textId="77777777" w:rsidR="005D69F3" w:rsidRDefault="005D69F3" w:rsidP="009E1698">
      <w:pPr>
        <w:pStyle w:val="StyleHeading2Sub-headingH2ChapterNumberAppendixLetterchnh"/>
      </w:pPr>
    </w:p>
    <w:p w14:paraId="2256D1F1" w14:textId="77F17CF1" w:rsidR="005D69F3" w:rsidRDefault="005D69F3" w:rsidP="005D69F3">
      <w:pPr>
        <w:tabs>
          <w:tab w:val="clear" w:pos="9639"/>
        </w:tabs>
        <w:rPr>
          <w:rFonts w:ascii="Trebuchet MS" w:hAnsi="Trebuchet MS"/>
        </w:rPr>
      </w:pPr>
      <w:r>
        <w:rPr>
          <w:rFonts w:ascii="Trebuchet MS" w:hAnsi="Trebuchet MS"/>
        </w:rPr>
        <w:t>1.Admin with valid credentials can only login.</w:t>
      </w:r>
    </w:p>
    <w:p w14:paraId="30D1B3F5" w14:textId="1D89BC43" w:rsidR="005D69F3" w:rsidRDefault="005D69F3" w:rsidP="005D69F3">
      <w:pPr>
        <w:tabs>
          <w:tab w:val="clear" w:pos="9639"/>
        </w:tabs>
        <w:rPr>
          <w:rFonts w:ascii="Trebuchet MS" w:hAnsi="Trebuchet MS"/>
        </w:rPr>
      </w:pPr>
      <w:r>
        <w:rPr>
          <w:rFonts w:ascii="Trebuchet MS" w:hAnsi="Trebuchet MS"/>
        </w:rPr>
        <w:t>2.If Admin enters the URL of the main option screen the system redirects the admin to login page.</w:t>
      </w:r>
    </w:p>
    <w:p w14:paraId="06531993" w14:textId="5C3CA4C3" w:rsidR="005D69F3" w:rsidRPr="005D69F3" w:rsidRDefault="005D69F3" w:rsidP="005D69F3">
      <w:p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3.If HBMS remains inactive for 15 mins it asks to login again.</w:t>
      </w:r>
    </w:p>
    <w:p w14:paraId="77C0C48B" w14:textId="78000200" w:rsidR="005D69F3" w:rsidRPr="005D69F3" w:rsidRDefault="005D69F3" w:rsidP="005D69F3">
      <w:p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4.Admin can only add,update,delete hotel </w:t>
      </w:r>
    </w:p>
    <w:p w14:paraId="75418D7A" w14:textId="77777777" w:rsidR="008F18D9" w:rsidRDefault="008F18D9" w:rsidP="009E1698">
      <w:pPr>
        <w:pStyle w:val="StyleHeading2Sub-headingH2ChapterNumberAppendixLetterchnh"/>
        <w:rPr>
          <w:rFonts w:ascii="Trebuchet MS" w:hAnsi="Trebuchet MS"/>
          <w:b w:val="0"/>
          <w:color w:val="auto"/>
          <w:sz w:val="20"/>
          <w:szCs w:val="20"/>
        </w:rPr>
      </w:pPr>
    </w:p>
    <w:p w14:paraId="5D355329" w14:textId="1B35EE1E" w:rsidR="00EF589F" w:rsidRDefault="009E1698" w:rsidP="009E1698">
      <w:pPr>
        <w:pStyle w:val="StyleHeading1H1Mainheading1Heading1Heading10Head1h1Sec"/>
        <w:numPr>
          <w:ilvl w:val="0"/>
          <w:numId w:val="0"/>
        </w:numPr>
      </w:pPr>
      <w:r>
        <w:t>7.</w:t>
      </w:r>
      <w:r w:rsidR="009F5790" w:rsidRPr="009F5790">
        <w:t>Extension Points</w:t>
      </w:r>
      <w:bookmarkEnd w:id="62"/>
      <w:bookmarkEnd w:id="63"/>
      <w:bookmarkEnd w:id="64"/>
      <w:bookmarkEnd w:id="65"/>
      <w:bookmarkEnd w:id="66"/>
      <w:r w:rsidR="00A24DEE" w:rsidRPr="00A24DEE">
        <w:t xml:space="preserve"> </w:t>
      </w:r>
      <w:bookmarkStart w:id="67" w:name="_Toc122945797"/>
      <w:bookmarkStart w:id="68" w:name="_Toc123634717"/>
      <w:bookmarkStart w:id="69" w:name="_Toc165439514"/>
      <w:bookmarkStart w:id="70" w:name="_Toc186019623"/>
    </w:p>
    <w:p w14:paraId="486333C8" w14:textId="61C4304C" w:rsidR="009F5790" w:rsidRPr="009F5790" w:rsidRDefault="00E874CC" w:rsidP="00EB729E">
      <w:pPr>
        <w:pStyle w:val="StyleHeading1H1Mainheading1Heading1Heading10Head1h1Sec"/>
        <w:numPr>
          <w:ilvl w:val="0"/>
          <w:numId w:val="0"/>
        </w:numPr>
      </w:pPr>
      <w:r>
        <w:t>Entering Into Application With Invalid Credentials.</w:t>
      </w:r>
    </w:p>
    <w:bookmarkEnd w:id="67"/>
    <w:bookmarkEnd w:id="68"/>
    <w:bookmarkEnd w:id="69"/>
    <w:bookmarkEnd w:id="70"/>
    <w:p w14:paraId="3FFBD451" w14:textId="3DE19AE2" w:rsidR="009F5790" w:rsidRDefault="00E874CC" w:rsidP="003F7F39">
      <w:pPr>
        <w:pStyle w:val="infoblue"/>
        <w:rPr>
          <w:i w:val="0"/>
          <w:color w:val="00264A" w:themeColor="text1"/>
        </w:rPr>
      </w:pPr>
      <w:r w:rsidRPr="00E874CC">
        <w:rPr>
          <w:i w:val="0"/>
          <w:color w:val="auto"/>
        </w:rPr>
        <w:t xml:space="preserve">In step </w:t>
      </w:r>
      <w:r>
        <w:rPr>
          <w:i w:val="0"/>
          <w:color w:val="auto"/>
        </w:rPr>
        <w:t>2</w:t>
      </w:r>
      <w:r w:rsidR="00C83935">
        <w:rPr>
          <w:i w:val="0"/>
          <w:color w:val="auto"/>
        </w:rPr>
        <w:t xml:space="preserve"> i</w:t>
      </w:r>
      <w:r w:rsidR="00C83935" w:rsidRPr="00C83935">
        <w:t xml:space="preserve"> </w:t>
      </w:r>
      <w:r w:rsidR="00A56315">
        <w:rPr>
          <w:i w:val="0"/>
          <w:color w:val="00264A" w:themeColor="text1"/>
        </w:rPr>
        <w:t>if the admin</w:t>
      </w:r>
      <w:r w:rsidR="00C83935" w:rsidRPr="00FC67D2">
        <w:rPr>
          <w:i w:val="0"/>
          <w:color w:val="00264A" w:themeColor="text1"/>
        </w:rPr>
        <w:t xml:space="preserve"> has entered wrong user credentials :</w:t>
      </w:r>
    </w:p>
    <w:p w14:paraId="74365A3F" w14:textId="7AFEBA28" w:rsidR="00A56315" w:rsidRDefault="00A56315" w:rsidP="009910B1">
      <w:pPr>
        <w:pStyle w:val="infoblue"/>
        <w:spacing w:line="276" w:lineRule="auto"/>
        <w:rPr>
          <w:i w:val="0"/>
          <w:color w:val="00264A" w:themeColor="text1"/>
        </w:rPr>
      </w:pPr>
      <w:r>
        <w:rPr>
          <w:i w:val="0"/>
          <w:color w:val="00264A" w:themeColor="text1"/>
        </w:rPr>
        <w:t>1.</w:t>
      </w:r>
      <w:r w:rsidRPr="00A56315">
        <w:t xml:space="preserve"> </w:t>
      </w:r>
      <w:r>
        <w:rPr>
          <w:i w:val="0"/>
          <w:color w:val="auto"/>
        </w:rPr>
        <w:t>The system prompts the admin</w:t>
      </w:r>
      <w:r w:rsidRPr="00A56315">
        <w:rPr>
          <w:i w:val="0"/>
          <w:color w:val="auto"/>
        </w:rPr>
        <w:t xml:space="preserve"> to re-enter the credentials</w:t>
      </w:r>
    </w:p>
    <w:p w14:paraId="11947CF6" w14:textId="77777777" w:rsidR="000B04A7" w:rsidRDefault="00A56315" w:rsidP="009910B1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246E50">
        <w:rPr>
          <w:rFonts w:ascii="Trebuchet MS" w:hAnsi="Trebuchet MS"/>
        </w:rPr>
        <w:t xml:space="preserve"> Admin enters valid credential</w:t>
      </w:r>
      <w:r w:rsidR="000B04A7">
        <w:rPr>
          <w:rFonts w:ascii="Trebuchet MS" w:hAnsi="Trebuchet MS"/>
        </w:rPr>
        <w:t xml:space="preserve"> </w:t>
      </w:r>
    </w:p>
    <w:p w14:paraId="1BBBE031" w14:textId="7766209B" w:rsidR="000B04A7" w:rsidRPr="00834B20" w:rsidRDefault="000B04A7" w:rsidP="009910B1">
      <w:pPr>
        <w:spacing w:line="360" w:lineRule="auto"/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3. </w:t>
      </w:r>
      <w:r w:rsidR="004A2B5D">
        <w:rPr>
          <w:rFonts w:ascii="Trebuchet MS" w:hAnsi="Trebuchet MS"/>
        </w:rPr>
        <w:t>The system takes admin</w:t>
      </w:r>
      <w:r w:rsidRPr="00834B20">
        <w:rPr>
          <w:rFonts w:ascii="Trebuchet MS" w:hAnsi="Trebuchet MS"/>
        </w:rPr>
        <w:t xml:space="preserve"> to the Step 3 of Basic Flow</w:t>
      </w:r>
    </w:p>
    <w:p w14:paraId="3FB92D09" w14:textId="551F1DCD" w:rsidR="001260DF" w:rsidRPr="009F5790" w:rsidRDefault="001260DF" w:rsidP="001260DF">
      <w:pPr>
        <w:pStyle w:val="StyleHeading1H1Mainheading1Heading1Heading10Head1h1Sec"/>
        <w:numPr>
          <w:ilvl w:val="0"/>
          <w:numId w:val="0"/>
        </w:numPr>
      </w:pPr>
      <w:r>
        <w:lastRenderedPageBreak/>
        <w:t>Entering Into Application With Invalid hotel name.</w:t>
      </w:r>
    </w:p>
    <w:p w14:paraId="4C1A57FC" w14:textId="018B230A" w:rsidR="00025B67" w:rsidRPr="00025B67" w:rsidRDefault="00025B67" w:rsidP="00025B67">
      <w:pPr>
        <w:pStyle w:val="infoblue"/>
        <w:rPr>
          <w:i w:val="0"/>
          <w:color w:val="00264A" w:themeColor="text1"/>
        </w:rPr>
      </w:pPr>
      <w:r w:rsidRPr="00E874CC">
        <w:rPr>
          <w:i w:val="0"/>
          <w:color w:val="auto"/>
        </w:rPr>
        <w:t xml:space="preserve">In </w:t>
      </w:r>
      <w:r w:rsidRPr="00025B67">
        <w:rPr>
          <w:i w:val="0"/>
          <w:color w:val="auto"/>
        </w:rPr>
        <w:t>step 6 i</w:t>
      </w:r>
      <w:r w:rsidRPr="00025B67">
        <w:t xml:space="preserve"> </w:t>
      </w:r>
      <w:r w:rsidRPr="00025B67">
        <w:rPr>
          <w:i w:val="0"/>
          <w:color w:val="00264A" w:themeColor="text1"/>
        </w:rPr>
        <w:t>if the admin has not entered hotel name :</w:t>
      </w:r>
    </w:p>
    <w:p w14:paraId="29AE2C66" w14:textId="4A207092" w:rsidR="00025B67" w:rsidRPr="00025B67" w:rsidRDefault="00025B67" w:rsidP="00025B67">
      <w:pPr>
        <w:pStyle w:val="infoblue"/>
        <w:spacing w:line="276" w:lineRule="auto"/>
        <w:rPr>
          <w:i w:val="0"/>
          <w:color w:val="00264A" w:themeColor="text1"/>
        </w:rPr>
      </w:pPr>
      <w:r w:rsidRPr="00025B67">
        <w:rPr>
          <w:i w:val="0"/>
          <w:color w:val="00264A" w:themeColor="text1"/>
        </w:rPr>
        <w:t>1.</w:t>
      </w:r>
      <w:r w:rsidRPr="00025B67">
        <w:t xml:space="preserve"> </w:t>
      </w:r>
      <w:r w:rsidRPr="00025B67">
        <w:rPr>
          <w:i w:val="0"/>
          <w:color w:val="auto"/>
        </w:rPr>
        <w:t>The system prompts the admin to re-enter the hotel name</w:t>
      </w:r>
    </w:p>
    <w:p w14:paraId="19EA1455" w14:textId="49CBF6EB" w:rsidR="00025B67" w:rsidRPr="00025B67" w:rsidRDefault="00025B67" w:rsidP="00025B67">
      <w:pPr>
        <w:spacing w:line="360" w:lineRule="auto"/>
        <w:rPr>
          <w:rFonts w:ascii="Trebuchet MS" w:hAnsi="Trebuchet MS"/>
        </w:rPr>
      </w:pPr>
      <w:r w:rsidRPr="00025B67">
        <w:rPr>
          <w:rFonts w:ascii="Trebuchet MS" w:hAnsi="Trebuchet MS"/>
        </w:rPr>
        <w:t xml:space="preserve">2. Admin enters </w:t>
      </w:r>
      <w:r>
        <w:rPr>
          <w:rFonts w:ascii="Trebuchet MS" w:hAnsi="Trebuchet MS"/>
        </w:rPr>
        <w:t>hotel name</w:t>
      </w:r>
    </w:p>
    <w:p w14:paraId="441ABB19" w14:textId="2FBA8DC4" w:rsidR="00025B67" w:rsidRPr="00834B20" w:rsidRDefault="00025B67" w:rsidP="00025B67">
      <w:pPr>
        <w:spacing w:line="360" w:lineRule="auto"/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3. </w:t>
      </w:r>
      <w:r>
        <w:rPr>
          <w:rFonts w:ascii="Trebuchet MS" w:hAnsi="Trebuchet MS"/>
        </w:rPr>
        <w:t>The system takes admin to the Step 7</w:t>
      </w:r>
      <w:r w:rsidRPr="00834B20">
        <w:rPr>
          <w:rFonts w:ascii="Trebuchet MS" w:hAnsi="Trebuchet MS"/>
        </w:rPr>
        <w:t xml:space="preserve"> of Basic Flow</w:t>
      </w:r>
    </w:p>
    <w:p w14:paraId="7B96CB65" w14:textId="12BA9A3D" w:rsidR="00A56315" w:rsidRPr="00834B20" w:rsidRDefault="00A56315" w:rsidP="009910B1">
      <w:pPr>
        <w:spacing w:line="360" w:lineRule="auto"/>
        <w:rPr>
          <w:rFonts w:ascii="Trebuchet MS" w:hAnsi="Trebuchet MS"/>
          <w:b/>
        </w:rPr>
      </w:pPr>
    </w:p>
    <w:p w14:paraId="7172FCCA" w14:textId="6358C3CC" w:rsidR="00A56315" w:rsidRPr="00FC67D2" w:rsidRDefault="00A56315" w:rsidP="003F7F39">
      <w:pPr>
        <w:pStyle w:val="infoblue"/>
        <w:rPr>
          <w:i w:val="0"/>
          <w:color w:val="00264A" w:themeColor="text1"/>
        </w:rPr>
      </w:pPr>
    </w:p>
    <w:p w14:paraId="23152435" w14:textId="77777777" w:rsidR="00E874CC" w:rsidRPr="00B51388" w:rsidRDefault="00E874CC" w:rsidP="003F7F39">
      <w:pPr>
        <w:pStyle w:val="infoblue"/>
        <w:rPr>
          <w:i w:val="0"/>
        </w:rPr>
      </w:pPr>
    </w:p>
    <w:p w14:paraId="7D1AC5EA" w14:textId="77777777" w:rsidR="00E874CC" w:rsidRPr="009F5790" w:rsidRDefault="00E874CC" w:rsidP="003F7F39">
      <w:pPr>
        <w:pStyle w:val="infoblue"/>
      </w:pPr>
    </w:p>
    <w:p w14:paraId="53BCFC46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302030212"/>
    </w:p>
    <w:p w14:paraId="1426F734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35E63D57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5CCBF5F7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3B0CFABF" w14:textId="3CBDE331" w:rsidR="009F5790" w:rsidRPr="009F5790" w:rsidRDefault="009F5790" w:rsidP="003F7F39">
      <w:pPr>
        <w:pStyle w:val="StyleHeading1H1Mainheading1Heading1Heading10Head1h1Sec"/>
      </w:pPr>
      <w:r w:rsidRPr="009F5790">
        <w:t>Business Rules</w:t>
      </w:r>
      <w:bookmarkEnd w:id="71"/>
      <w:bookmarkEnd w:id="72"/>
      <w:bookmarkEnd w:id="73"/>
      <w:bookmarkEnd w:id="74"/>
      <w:bookmarkEnd w:id="75"/>
    </w:p>
    <w:p w14:paraId="4288204A" w14:textId="77777777" w:rsidR="009F5790" w:rsidRPr="009F5790" w:rsidRDefault="009F5790" w:rsidP="003F7F39">
      <w:pPr>
        <w:pStyle w:val="BodyText3"/>
      </w:pPr>
    </w:p>
    <w:p w14:paraId="7B4B821C" w14:textId="77777777" w:rsidR="009F5790" w:rsidRPr="009F5790" w:rsidRDefault="009F5790" w:rsidP="003F7F3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E874CC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3F7F39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3F7F39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3F7F39">
            <w:r w:rsidRPr="009F5790">
              <w:t>System action (if BR fails)</w:t>
            </w:r>
          </w:p>
        </w:tc>
      </w:tr>
      <w:tr w:rsidR="009F5790" w:rsidRPr="009F5790" w14:paraId="5E4F9659" w14:textId="77777777" w:rsidTr="00E874CC">
        <w:tc>
          <w:tcPr>
            <w:tcW w:w="2268" w:type="dxa"/>
          </w:tcPr>
          <w:p w14:paraId="1B47FEE8" w14:textId="77777777" w:rsidR="00C34E35" w:rsidRDefault="00C34E35" w:rsidP="003F7F39">
            <w:pPr>
              <w:pStyle w:val="infoblue"/>
            </w:pPr>
          </w:p>
          <w:p w14:paraId="46E2EED5" w14:textId="77777777" w:rsidR="00C34E35" w:rsidRDefault="00C34E35" w:rsidP="003F7F39">
            <w:pPr>
              <w:pStyle w:val="infoblue"/>
              <w:rPr>
                <w:i w:val="0"/>
                <w:color w:val="auto"/>
              </w:rPr>
            </w:pPr>
          </w:p>
          <w:p w14:paraId="34BE25B9" w14:textId="24E4330D" w:rsidR="009F5790" w:rsidRPr="00C34E35" w:rsidRDefault="00C34E35" w:rsidP="003F7F39">
            <w:pPr>
              <w:pStyle w:val="infoblue"/>
              <w:rPr>
                <w:i w:val="0"/>
              </w:rPr>
            </w:pPr>
            <w:r w:rsidRPr="00C34E35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14:paraId="647DAAF9" w14:textId="77777777" w:rsidR="00C34E35" w:rsidRDefault="00C34E35" w:rsidP="00C34E35">
            <w:pPr>
              <w:pStyle w:val="infoblue"/>
              <w:rPr>
                <w:i w:val="0"/>
                <w:color w:val="auto"/>
              </w:rPr>
            </w:pPr>
          </w:p>
          <w:p w14:paraId="7DB9F38F" w14:textId="0AF13800" w:rsidR="009F5790" w:rsidRPr="00C34E35" w:rsidRDefault="00C34E35" w:rsidP="00C34E35">
            <w:pPr>
              <w:pStyle w:val="infoblue"/>
              <w:rPr>
                <w:i w:val="0"/>
              </w:rPr>
            </w:pPr>
            <w:r w:rsidRPr="00C34E35">
              <w:rPr>
                <w:i w:val="0"/>
                <w:color w:val="auto"/>
              </w:rPr>
              <w:t>All field are mandatory in add hotel page</w:t>
            </w:r>
          </w:p>
        </w:tc>
        <w:tc>
          <w:tcPr>
            <w:tcW w:w="2952" w:type="dxa"/>
          </w:tcPr>
          <w:p w14:paraId="4415028D" w14:textId="77777777" w:rsidR="009F5790" w:rsidRDefault="009F5790" w:rsidP="003F7F39">
            <w:pPr>
              <w:pStyle w:val="infoblue"/>
              <w:rPr>
                <w:i w:val="0"/>
              </w:rPr>
            </w:pPr>
          </w:p>
          <w:p w14:paraId="61C1AE7B" w14:textId="750FAADE" w:rsidR="00C34E35" w:rsidRPr="00C34E35" w:rsidRDefault="00C34E35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System will display error message</w:t>
            </w:r>
          </w:p>
        </w:tc>
      </w:tr>
      <w:tr w:rsidR="00C34E35" w:rsidRPr="009F5790" w14:paraId="15CE13FF" w14:textId="77777777" w:rsidTr="00E874CC">
        <w:tc>
          <w:tcPr>
            <w:tcW w:w="2268" w:type="dxa"/>
          </w:tcPr>
          <w:p w14:paraId="6895527A" w14:textId="77777777" w:rsidR="00C34E35" w:rsidRDefault="00C34E35" w:rsidP="003F7F39">
            <w:pPr>
              <w:pStyle w:val="infoblue"/>
              <w:rPr>
                <w:i w:val="0"/>
                <w:color w:val="auto"/>
              </w:rPr>
            </w:pPr>
          </w:p>
          <w:p w14:paraId="340ACF24" w14:textId="506D4D60" w:rsidR="00C34E35" w:rsidRPr="00C34E35" w:rsidRDefault="005D69F3" w:rsidP="003F7F39">
            <w:pPr>
              <w:pStyle w:val="infoblue"/>
              <w:rPr>
                <w:i w:val="0"/>
              </w:rPr>
            </w:pPr>
            <w:r>
              <w:rPr>
                <w:i w:val="0"/>
                <w:color w:val="auto"/>
              </w:rPr>
              <w:t>BR02</w:t>
            </w:r>
          </w:p>
          <w:p w14:paraId="6A688741" w14:textId="77777777" w:rsidR="00C34E35" w:rsidRPr="009F5790" w:rsidRDefault="00C34E35" w:rsidP="003F7F39">
            <w:pPr>
              <w:pStyle w:val="infoblue"/>
            </w:pPr>
          </w:p>
        </w:tc>
        <w:tc>
          <w:tcPr>
            <w:tcW w:w="3636" w:type="dxa"/>
          </w:tcPr>
          <w:p w14:paraId="222E76A5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4719B6FC" w14:textId="6B8A4FE9" w:rsidR="00835564" w:rsidRPr="00C34E35" w:rsidRDefault="00835564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Average fare per night should be in RS</w:t>
            </w:r>
          </w:p>
        </w:tc>
        <w:tc>
          <w:tcPr>
            <w:tcW w:w="2952" w:type="dxa"/>
          </w:tcPr>
          <w:p w14:paraId="342891C9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408DAA61" w14:textId="4A59A628" w:rsidR="00835564" w:rsidRPr="00C34E35" w:rsidRDefault="00252108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System will display error message</w:t>
            </w:r>
            <w:r>
              <w:rPr>
                <w:i w:val="0"/>
                <w:color w:val="auto"/>
              </w:rPr>
              <w:t xml:space="preserve"> regarding invalid average fare per night</w:t>
            </w:r>
          </w:p>
        </w:tc>
      </w:tr>
      <w:tr w:rsidR="00C34E35" w:rsidRPr="009F5790" w14:paraId="31304C19" w14:textId="77777777" w:rsidTr="00E874CC">
        <w:tc>
          <w:tcPr>
            <w:tcW w:w="2268" w:type="dxa"/>
          </w:tcPr>
          <w:p w14:paraId="1DB96F26" w14:textId="77777777" w:rsidR="00C34E35" w:rsidRDefault="00C34E35" w:rsidP="003F7F39">
            <w:pPr>
              <w:pStyle w:val="infoblue"/>
            </w:pPr>
          </w:p>
          <w:p w14:paraId="438A0C87" w14:textId="484C4E6A" w:rsidR="00C34E35" w:rsidRDefault="005D69F3" w:rsidP="003F7F39">
            <w:pPr>
              <w:pStyle w:val="infoblue"/>
            </w:pPr>
            <w:r>
              <w:rPr>
                <w:i w:val="0"/>
                <w:color w:val="auto"/>
              </w:rPr>
              <w:t>BR03</w:t>
            </w:r>
          </w:p>
          <w:p w14:paraId="3CF361DA" w14:textId="77777777" w:rsidR="00C34E35" w:rsidRPr="00C34E35" w:rsidRDefault="00C34E35" w:rsidP="003F7F39">
            <w:pPr>
              <w:pStyle w:val="infoblue"/>
              <w:rPr>
                <w:i w:val="0"/>
              </w:rPr>
            </w:pPr>
          </w:p>
        </w:tc>
        <w:tc>
          <w:tcPr>
            <w:tcW w:w="3636" w:type="dxa"/>
          </w:tcPr>
          <w:p w14:paraId="02650091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5FFDC3FB" w14:textId="77D3702C" w:rsidR="006832AB" w:rsidRPr="00C34E35" w:rsidRDefault="006832AB" w:rsidP="003F7F39">
            <w:pPr>
              <w:pStyle w:val="infoblue"/>
              <w:rPr>
                <w:i w:val="0"/>
              </w:rPr>
            </w:pPr>
            <w:r w:rsidRPr="005715BC">
              <w:rPr>
                <w:i w:val="0"/>
                <w:color w:val="auto"/>
              </w:rPr>
              <w:t>Admin should login before adding exam</w:t>
            </w:r>
          </w:p>
        </w:tc>
        <w:tc>
          <w:tcPr>
            <w:tcW w:w="2952" w:type="dxa"/>
          </w:tcPr>
          <w:p w14:paraId="186789DB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25546195" w14:textId="50886E8D" w:rsidR="00F05C1A" w:rsidRPr="00C34E35" w:rsidRDefault="00F05C1A" w:rsidP="003F7F39">
            <w:pPr>
              <w:pStyle w:val="infoblue"/>
              <w:rPr>
                <w:i w:val="0"/>
              </w:rPr>
            </w:pPr>
            <w:r w:rsidRPr="005715BC">
              <w:rPr>
                <w:i w:val="0"/>
                <w:color w:val="auto"/>
              </w:rPr>
              <w:t>System will navigate admin to login page</w:t>
            </w:r>
          </w:p>
        </w:tc>
      </w:tr>
    </w:tbl>
    <w:p w14:paraId="2E47C33A" w14:textId="77777777" w:rsidR="009F5790" w:rsidRPr="009F5790" w:rsidRDefault="009F5790" w:rsidP="003F7F39">
      <w:pPr>
        <w:pStyle w:val="CommentText"/>
      </w:pPr>
    </w:p>
    <w:p w14:paraId="12195B52" w14:textId="77777777" w:rsidR="009F5790" w:rsidRPr="009F5790" w:rsidRDefault="009F5790" w:rsidP="003F7F39">
      <w:pPr>
        <w:pStyle w:val="CommentText"/>
      </w:pPr>
    </w:p>
    <w:p w14:paraId="71D104B2" w14:textId="77777777" w:rsidR="009F5790" w:rsidRPr="009F5790" w:rsidRDefault="009F5790" w:rsidP="003F7F39">
      <w:pPr>
        <w:pStyle w:val="CommentText"/>
      </w:pPr>
    </w:p>
    <w:p w14:paraId="7AAE0B6F" w14:textId="77777777" w:rsidR="009F5790" w:rsidRDefault="009F5790" w:rsidP="003F7F39">
      <w:pPr>
        <w:pStyle w:val="CommentText"/>
      </w:pPr>
    </w:p>
    <w:p w14:paraId="41034A75" w14:textId="77777777" w:rsidR="004C5435" w:rsidRDefault="004C5435" w:rsidP="003F7F39">
      <w:pPr>
        <w:pStyle w:val="CommentText"/>
      </w:pPr>
    </w:p>
    <w:p w14:paraId="364C4924" w14:textId="77777777" w:rsidR="004C5435" w:rsidRDefault="004C5435" w:rsidP="003F7F39">
      <w:pPr>
        <w:pStyle w:val="CommentText"/>
      </w:pPr>
    </w:p>
    <w:p w14:paraId="279EAD5E" w14:textId="77777777" w:rsidR="004C5435" w:rsidRDefault="004C5435" w:rsidP="003F7F39">
      <w:pPr>
        <w:pStyle w:val="CommentText"/>
      </w:pPr>
    </w:p>
    <w:p w14:paraId="0D6DA6F9" w14:textId="77777777" w:rsidR="004C5435" w:rsidRDefault="004C5435" w:rsidP="003F7F39">
      <w:pPr>
        <w:pStyle w:val="CommentText"/>
      </w:pPr>
    </w:p>
    <w:p w14:paraId="42AB5E4C" w14:textId="77777777" w:rsidR="004C5435" w:rsidRDefault="004C5435" w:rsidP="003F7F39">
      <w:pPr>
        <w:pStyle w:val="CommentText"/>
      </w:pPr>
    </w:p>
    <w:p w14:paraId="434D5A28" w14:textId="77777777" w:rsidR="004C5435" w:rsidRDefault="004C5435" w:rsidP="003F7F39">
      <w:pPr>
        <w:pStyle w:val="CommentText"/>
      </w:pPr>
    </w:p>
    <w:p w14:paraId="0988947D" w14:textId="77777777" w:rsidR="004C5435" w:rsidRDefault="004C5435" w:rsidP="003F7F39">
      <w:pPr>
        <w:pStyle w:val="CommentText"/>
      </w:pPr>
    </w:p>
    <w:p w14:paraId="57B53EB9" w14:textId="77777777" w:rsidR="004C5435" w:rsidRDefault="004C5435" w:rsidP="003F7F39">
      <w:pPr>
        <w:pStyle w:val="CommentText"/>
      </w:pPr>
    </w:p>
    <w:p w14:paraId="5F342BB4" w14:textId="77777777" w:rsidR="004C5435" w:rsidRPr="009F5790" w:rsidRDefault="004C5435" w:rsidP="003F7F39">
      <w:pPr>
        <w:pStyle w:val="CommentText"/>
      </w:pPr>
    </w:p>
    <w:p w14:paraId="01F99B63" w14:textId="77777777" w:rsidR="009F5790" w:rsidRPr="009F5790" w:rsidRDefault="009F5790" w:rsidP="003F7F39">
      <w:pPr>
        <w:pStyle w:val="CommentText"/>
      </w:pPr>
    </w:p>
    <w:p w14:paraId="5FCAD465" w14:textId="77777777" w:rsidR="009F5790" w:rsidRPr="009F5790" w:rsidRDefault="009F5790" w:rsidP="003F7F39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302030213"/>
      <w:r w:rsidRPr="009F5790">
        <w:lastRenderedPageBreak/>
        <w:t>Diagrams</w:t>
      </w:r>
      <w:bookmarkEnd w:id="76"/>
      <w:bookmarkEnd w:id="77"/>
      <w:bookmarkEnd w:id="78"/>
      <w:bookmarkEnd w:id="79"/>
      <w:bookmarkEnd w:id="80"/>
    </w:p>
    <w:p w14:paraId="0342FFB6" w14:textId="671CA38F" w:rsidR="009F5790" w:rsidRPr="009F5790" w:rsidRDefault="009F5790" w:rsidP="00B51388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302030214"/>
      <w:r w:rsidRPr="009F5790">
        <w:t>Use Case Diagram</w:t>
      </w:r>
      <w:bookmarkEnd w:id="81"/>
      <w:bookmarkEnd w:id="82"/>
      <w:bookmarkEnd w:id="83"/>
      <w:bookmarkEnd w:id="84"/>
      <w:bookmarkEnd w:id="85"/>
    </w:p>
    <w:p w14:paraId="3C58AB81" w14:textId="55F6DC6B" w:rsidR="009F5790" w:rsidRPr="009F5790" w:rsidRDefault="001D7477" w:rsidP="003F7F39">
      <w:pPr>
        <w:pStyle w:val="infoblue"/>
      </w:pPr>
      <w:r>
        <w:rPr>
          <w:noProof/>
          <w:lang w:val="en-US"/>
        </w:rPr>
        <w:drawing>
          <wp:inline distT="0" distB="0" distL="0" distR="0" wp14:anchorId="7A72DA3F" wp14:editId="599F3241">
            <wp:extent cx="6391275" cy="461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373" t="7394" r="24613" b="23256"/>
                    <a:stretch/>
                  </pic:blipFill>
                  <pic:spPr bwMode="auto">
                    <a:xfrm>
                      <a:off x="0" y="0"/>
                      <a:ext cx="6424043" cy="463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81F77" w14:textId="77777777" w:rsidR="009F5790" w:rsidRPr="009F5790" w:rsidRDefault="009F5790" w:rsidP="003F7F39">
      <w:pPr>
        <w:pStyle w:val="infoblue"/>
      </w:pPr>
    </w:p>
    <w:p w14:paraId="034BDB38" w14:textId="77777777" w:rsidR="009F5790" w:rsidRPr="009F5790" w:rsidRDefault="009F5790" w:rsidP="003F7F39"/>
    <w:p w14:paraId="1025B5A9" w14:textId="5BD47E1B" w:rsidR="009F5790" w:rsidRPr="009F5790" w:rsidRDefault="009F5790" w:rsidP="003F7F39"/>
    <w:p w14:paraId="393809F5" w14:textId="4658C127" w:rsidR="009F5790" w:rsidRPr="009F5790" w:rsidRDefault="009F5790" w:rsidP="00B51388">
      <w:pPr>
        <w:pStyle w:val="StyleHeading2Sub-headingH2ChapterNumberAppendixLetterchnh"/>
      </w:pPr>
      <w:bookmarkStart w:id="86" w:name="_Toc144299933"/>
      <w:bookmarkStart w:id="87" w:name="_Toc145125019"/>
      <w:r w:rsidRPr="009F5790">
        <w:br w:type="page"/>
      </w:r>
      <w:bookmarkEnd w:id="86"/>
      <w:bookmarkEnd w:id="87"/>
    </w:p>
    <w:p w14:paraId="35E2DE9C" w14:textId="77777777" w:rsidR="009F5790" w:rsidRPr="009F5790" w:rsidRDefault="009F5790" w:rsidP="003F7F39">
      <w:pPr>
        <w:pStyle w:val="StyleHeading1H1Mainheading1Heading1Heading10Head1h1Sec"/>
      </w:pPr>
      <w:bookmarkStart w:id="88" w:name="_Toc144299934"/>
      <w:bookmarkStart w:id="89" w:name="_Toc145125020"/>
      <w:bookmarkStart w:id="90" w:name="_Toc165439519"/>
      <w:bookmarkStart w:id="91" w:name="_Toc186019628"/>
      <w:bookmarkStart w:id="92" w:name="_Toc302030216"/>
      <w:r w:rsidRPr="009F5790">
        <w:lastRenderedPageBreak/>
        <w:t>Scenarios</w:t>
      </w:r>
      <w:bookmarkEnd w:id="88"/>
      <w:bookmarkEnd w:id="89"/>
      <w:bookmarkEnd w:id="90"/>
      <w:bookmarkEnd w:id="91"/>
      <w:bookmarkEnd w:id="92"/>
    </w:p>
    <w:p w14:paraId="472550AD" w14:textId="08E2D018" w:rsidR="009F5790" w:rsidRPr="009F5790" w:rsidRDefault="009F5790" w:rsidP="00B51388">
      <w:pPr>
        <w:pStyle w:val="StyleHeading2Sub-headingH2ChapterNumberAppendixLetterchnh"/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302030217"/>
      <w:r w:rsidRPr="009F5790">
        <w:t>Success Scenarios</w:t>
      </w:r>
      <w:bookmarkEnd w:id="93"/>
      <w:bookmarkEnd w:id="94"/>
      <w:bookmarkEnd w:id="95"/>
      <w:bookmarkEnd w:id="96"/>
      <w:bookmarkEnd w:id="97"/>
    </w:p>
    <w:p w14:paraId="51113A37" w14:textId="436D28CB" w:rsidR="009F5790" w:rsidRPr="009F5790" w:rsidRDefault="009F5790" w:rsidP="003F7F39"/>
    <w:p w14:paraId="261F19BD" w14:textId="77777777" w:rsidR="0045373B" w:rsidRPr="0045373B" w:rsidRDefault="0045373B" w:rsidP="009D30F0">
      <w:pPr>
        <w:pStyle w:val="ListParagraph"/>
        <w:numPr>
          <w:ilvl w:val="0"/>
          <w:numId w:val="7"/>
        </w:numPr>
        <w:rPr>
          <w:b/>
        </w:rPr>
      </w:pPr>
      <w:r>
        <w:t>Successful addition of hotel</w:t>
      </w:r>
    </w:p>
    <w:p w14:paraId="1CF32208" w14:textId="20EA24C7" w:rsidR="009F5790" w:rsidRDefault="0045373B" w:rsidP="009D30F0">
      <w:pPr>
        <w:pStyle w:val="NormalNotesBulleted"/>
        <w:numPr>
          <w:ilvl w:val="0"/>
          <w:numId w:val="7"/>
        </w:numPr>
      </w:pPr>
      <w:r>
        <w:t>Entering into application  through HBMS APP</w:t>
      </w:r>
      <w:r w:rsidR="009F5790" w:rsidRPr="009F5790">
        <w:t xml:space="preserve"> </w:t>
      </w:r>
    </w:p>
    <w:p w14:paraId="3D838792" w14:textId="77777777" w:rsidR="006753DD" w:rsidRDefault="006753DD" w:rsidP="009D30F0">
      <w:pPr>
        <w:pStyle w:val="NormalNotesBulleted"/>
        <w:numPr>
          <w:ilvl w:val="0"/>
          <w:numId w:val="7"/>
        </w:numPr>
      </w:pPr>
      <w:r>
        <w:t xml:space="preserve">Delete hotel  and Adding Hotel </w:t>
      </w:r>
    </w:p>
    <w:p w14:paraId="68223C66" w14:textId="79F4BF22" w:rsidR="00E70AB3" w:rsidRPr="009F5790" w:rsidRDefault="00E70AB3" w:rsidP="009D30F0">
      <w:pPr>
        <w:pStyle w:val="NormalNotesBulleted"/>
        <w:numPr>
          <w:ilvl w:val="0"/>
          <w:numId w:val="7"/>
        </w:numPr>
      </w:pPr>
      <w:r>
        <w:t>update hotel details and adding hotel</w:t>
      </w:r>
    </w:p>
    <w:p w14:paraId="46074159" w14:textId="77777777" w:rsidR="0045373B" w:rsidRDefault="0045373B" w:rsidP="004C5435">
      <w:pPr>
        <w:pStyle w:val="NormalNotesBulleted"/>
        <w:numPr>
          <w:ilvl w:val="0"/>
          <w:numId w:val="0"/>
        </w:numPr>
        <w:ind w:left="360"/>
      </w:pPr>
    </w:p>
    <w:p w14:paraId="1260B627" w14:textId="2A815662" w:rsidR="009F5790" w:rsidRDefault="009F5790" w:rsidP="00B51388">
      <w:pPr>
        <w:pStyle w:val="StyleHeading2Sub-headingH2ChapterNumberAppendixLetterchnh"/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302030218"/>
      <w:r w:rsidRPr="009F5790">
        <w:t>Failure Scenarios</w:t>
      </w:r>
      <w:bookmarkEnd w:id="98"/>
      <w:bookmarkEnd w:id="99"/>
      <w:bookmarkEnd w:id="100"/>
      <w:bookmarkEnd w:id="101"/>
      <w:bookmarkEnd w:id="102"/>
    </w:p>
    <w:p w14:paraId="544B0CC7" w14:textId="77777777" w:rsidR="004C5435" w:rsidRPr="004C5435" w:rsidRDefault="004C5435" w:rsidP="004C5435">
      <w:pPr>
        <w:pStyle w:val="ListParagraph"/>
        <w:rPr>
          <w:b/>
        </w:rPr>
      </w:pPr>
    </w:p>
    <w:p w14:paraId="3EB97255" w14:textId="73CD636C" w:rsidR="004C5435" w:rsidRPr="004C5435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Entering into application with invalid credentials.</w:t>
      </w:r>
    </w:p>
    <w:p w14:paraId="0A525CF3" w14:textId="6C08CF58" w:rsidR="004C5435" w:rsidRPr="004C5435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Adding hotel without hotel name.</w:t>
      </w:r>
    </w:p>
    <w:p w14:paraId="5D6AAF1E" w14:textId="0C47FEB6" w:rsidR="004C5435" w:rsidRPr="003A6DE8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Data connectivity problem</w:t>
      </w:r>
    </w:p>
    <w:p w14:paraId="02E76166" w14:textId="01904A3E" w:rsidR="003A6DE8" w:rsidRPr="004C5435" w:rsidRDefault="003A6DE8" w:rsidP="009D30F0">
      <w:pPr>
        <w:pStyle w:val="ListParagraph"/>
        <w:numPr>
          <w:ilvl w:val="0"/>
          <w:numId w:val="7"/>
        </w:numPr>
        <w:rPr>
          <w:b/>
        </w:rPr>
      </w:pPr>
      <w:r>
        <w:t xml:space="preserve">Database Connectivity Error       </w:t>
      </w:r>
      <w:r>
        <w:rPr>
          <w:lang w:val="en-GB"/>
        </w:rPr>
        <w:t xml:space="preserve">    </w:t>
      </w:r>
    </w:p>
    <w:p w14:paraId="5E360788" w14:textId="77777777" w:rsidR="004C5435" w:rsidRPr="004C5435" w:rsidRDefault="004C5435" w:rsidP="004C5435">
      <w:pPr>
        <w:rPr>
          <w:b/>
        </w:rPr>
      </w:pPr>
    </w:p>
    <w:p w14:paraId="606B9378" w14:textId="302D5722" w:rsidR="004C5435" w:rsidRPr="009F5790" w:rsidRDefault="004C5435" w:rsidP="00B51388">
      <w:pPr>
        <w:pStyle w:val="StyleHeading2Sub-headingH2ChapterNumberAppendixLetterchnh"/>
      </w:pPr>
    </w:p>
    <w:p w14:paraId="2338ADB1" w14:textId="77777777" w:rsidR="009F5790" w:rsidRPr="009F5790" w:rsidRDefault="009F5790" w:rsidP="003F7F39"/>
    <w:p w14:paraId="38F4B748" w14:textId="2AF753B6" w:rsidR="003A6DE8" w:rsidRDefault="009F5790" w:rsidP="003F7F39">
      <w:pPr>
        <w:pStyle w:val="StyleHeading1H1Mainheading1Heading1Heading10Head1h1Sec"/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302030219"/>
      <w:r w:rsidRPr="009F5790">
        <w:t>Issues</w:t>
      </w:r>
      <w:bookmarkEnd w:id="103"/>
      <w:bookmarkEnd w:id="104"/>
      <w:bookmarkEnd w:id="105"/>
      <w:bookmarkEnd w:id="106"/>
      <w:bookmarkEnd w:id="107"/>
    </w:p>
    <w:p w14:paraId="0300C33F" w14:textId="023EEF5F" w:rsidR="003A6DE8" w:rsidRPr="00473C5E" w:rsidRDefault="003A6DE8" w:rsidP="003A6DE8">
      <w:pPr>
        <w:pStyle w:val="infoblue"/>
        <w:numPr>
          <w:ilvl w:val="0"/>
          <w:numId w:val="11"/>
        </w:numPr>
        <w:rPr>
          <w:b/>
          <w:i w:val="0"/>
          <w:color w:val="auto"/>
        </w:rPr>
      </w:pPr>
      <w:r w:rsidRPr="00473C5E">
        <w:rPr>
          <w:i w:val="0"/>
          <w:color w:val="auto"/>
        </w:rPr>
        <w:t>What is the maximum size of us</w:t>
      </w:r>
      <w:r>
        <w:rPr>
          <w:i w:val="0"/>
          <w:color w:val="auto"/>
        </w:rPr>
        <w:t xml:space="preserve">ername and password that Admin </w:t>
      </w:r>
      <w:r w:rsidRPr="00473C5E">
        <w:rPr>
          <w:i w:val="0"/>
          <w:color w:val="auto"/>
        </w:rPr>
        <w:t>can have ?</w:t>
      </w:r>
    </w:p>
    <w:p w14:paraId="4F4F07BA" w14:textId="5EB643EA" w:rsidR="003A6DE8" w:rsidRPr="00473C5E" w:rsidRDefault="003A6DE8" w:rsidP="003A6DE8">
      <w:pPr>
        <w:pStyle w:val="infoblue"/>
        <w:numPr>
          <w:ilvl w:val="0"/>
          <w:numId w:val="11"/>
        </w:numPr>
        <w:rPr>
          <w:b/>
          <w:i w:val="0"/>
          <w:color w:val="auto"/>
        </w:rPr>
      </w:pPr>
      <w:r>
        <w:rPr>
          <w:i w:val="0"/>
          <w:color w:val="auto"/>
        </w:rPr>
        <w:t>What if the Admin</w:t>
      </w:r>
      <w:r w:rsidRPr="00473C5E">
        <w:rPr>
          <w:i w:val="0"/>
          <w:color w:val="auto"/>
        </w:rPr>
        <w:t xml:space="preserve"> is blocked after invalid login attempts for three times ?</w:t>
      </w:r>
    </w:p>
    <w:p w14:paraId="2644ED35" w14:textId="77777777" w:rsidR="001C4D77" w:rsidRPr="009F5790" w:rsidRDefault="001C4D77" w:rsidP="003F7F39">
      <w:pPr>
        <w:pStyle w:val="infoblue"/>
      </w:pPr>
    </w:p>
    <w:p w14:paraId="728D2DCF" w14:textId="70BFCDDC" w:rsidR="009F5790" w:rsidRPr="009F5790" w:rsidRDefault="009F5790" w:rsidP="003F7F39">
      <w:pPr>
        <w:pStyle w:val="StyleHeading1H1Mainheading1Heading1Heading10Head1h1Sec"/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302030220"/>
      <w:r w:rsidRPr="009F5790">
        <w:t>UI Specification</w:t>
      </w:r>
      <w:bookmarkEnd w:id="108"/>
      <w:bookmarkEnd w:id="109"/>
      <w:bookmarkEnd w:id="110"/>
      <w:bookmarkEnd w:id="111"/>
      <w:bookmarkEnd w:id="112"/>
      <w:r w:rsidR="003A6DE8">
        <w:t>s</w:t>
      </w:r>
    </w:p>
    <w:p w14:paraId="2D2346BA" w14:textId="77777777" w:rsidR="009F5790" w:rsidRPr="009F5790" w:rsidRDefault="009F5790" w:rsidP="003F7F39"/>
    <w:p w14:paraId="3D5D1008" w14:textId="77777777" w:rsidR="009F5790" w:rsidRPr="001C4D77" w:rsidRDefault="009F5790" w:rsidP="003F7F39">
      <w:pPr>
        <w:pStyle w:val="StyleHeading1H1Mainheading1Heading1Heading10Head1h1Sec"/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302030221"/>
      <w:r w:rsidRPr="001C4D77">
        <w:t>Inter System Dependencies</w:t>
      </w:r>
      <w:bookmarkEnd w:id="113"/>
      <w:bookmarkEnd w:id="114"/>
      <w:bookmarkEnd w:id="115"/>
      <w:bookmarkEnd w:id="116"/>
      <w:bookmarkEnd w:id="117"/>
    </w:p>
    <w:p w14:paraId="5896F56D" w14:textId="06E53789" w:rsidR="009F5790" w:rsidRPr="009F5790" w:rsidRDefault="003A6DE8" w:rsidP="003F7F39">
      <w:r>
        <w:rPr>
          <w:b/>
        </w:rPr>
        <w:t xml:space="preserve">          </w:t>
      </w:r>
      <w:r w:rsidR="009F5790" w:rsidRPr="009F5790">
        <w:rPr>
          <w:b/>
        </w:rPr>
        <w:t xml:space="preserve">Module: </w:t>
      </w:r>
      <w:r w:rsidR="005D69F3">
        <w:rPr>
          <w:b/>
        </w:rPr>
        <w:t>‘</w:t>
      </w:r>
      <w:r w:rsidR="005D69F3">
        <w:t xml:space="preserve">Add room’ </w:t>
      </w:r>
      <w:r w:rsidR="005D69F3" w:rsidRPr="00F257DB">
        <w:rPr>
          <w:rFonts w:ascii="Trebuchet MS" w:hAnsi="Trebuchet MS"/>
        </w:rPr>
        <w:t>gets impacted due to :</w:t>
      </w:r>
    </w:p>
    <w:p w14:paraId="32524964" w14:textId="77777777" w:rsidR="009F5790" w:rsidRPr="009F5790" w:rsidRDefault="009F5790" w:rsidP="003F7F39"/>
    <w:p w14:paraId="19D63F4C" w14:textId="5E8ECC83" w:rsidR="009F5790" w:rsidRPr="009F5790" w:rsidRDefault="003A6DE8" w:rsidP="003F7F39">
      <w:r>
        <w:t xml:space="preserve">          </w:t>
      </w:r>
      <w:r w:rsidR="009F5790" w:rsidRPr="009F5790">
        <w:t>Use case name:</w:t>
      </w:r>
      <w:r w:rsidR="00DE4CAD" w:rsidRPr="009F5790">
        <w:t xml:space="preserve"> </w:t>
      </w:r>
      <w:r w:rsidR="00DE4CAD">
        <w:t>Adding Hotel in HBMS</w:t>
      </w:r>
    </w:p>
    <w:p w14:paraId="4B470267" w14:textId="77777777" w:rsidR="009F5790" w:rsidRPr="009F5790" w:rsidRDefault="009F5790" w:rsidP="003F7F39"/>
    <w:p w14:paraId="7E34014E" w14:textId="253397E2" w:rsidR="009F5790" w:rsidRPr="009F5790" w:rsidRDefault="003A6DE8" w:rsidP="003F7F39">
      <w:r>
        <w:rPr>
          <w:b/>
        </w:rPr>
        <w:t xml:space="preserve">          </w:t>
      </w:r>
      <w:r w:rsidR="009F5790" w:rsidRPr="009F5790">
        <w:rPr>
          <w:b/>
        </w:rPr>
        <w:t>Impact</w:t>
      </w:r>
      <w:r w:rsidR="009F5790" w:rsidRPr="009F5790">
        <w:t xml:space="preserve">: </w:t>
      </w:r>
      <w:r w:rsidR="005D69F3">
        <w:t>Adding room</w:t>
      </w:r>
      <w:r w:rsidR="00BC135A">
        <w:t xml:space="preserve"> cannot be done if hotel is not added</w:t>
      </w:r>
    </w:p>
    <w:p w14:paraId="2C231003" w14:textId="77777777" w:rsidR="009F5790" w:rsidRPr="009F5790" w:rsidRDefault="009F5790" w:rsidP="003F7F39"/>
    <w:p w14:paraId="582A1489" w14:textId="77777777" w:rsidR="009F5790" w:rsidRPr="009F5790" w:rsidRDefault="009F5790" w:rsidP="003F7F39"/>
    <w:p w14:paraId="6162B69E" w14:textId="77777777" w:rsidR="009F5790" w:rsidRPr="009F5790" w:rsidRDefault="009F5790" w:rsidP="003F7F39"/>
    <w:p w14:paraId="61A051C9" w14:textId="77777777" w:rsidR="009F5790" w:rsidRPr="009F5790" w:rsidRDefault="009F5790" w:rsidP="003F7F39"/>
    <w:p w14:paraId="5E6E833B" w14:textId="77777777" w:rsidR="009F5790" w:rsidRPr="009F5790" w:rsidRDefault="009F5790" w:rsidP="003F7F39"/>
    <w:p w14:paraId="50AD47E6" w14:textId="77777777" w:rsidR="009F5790" w:rsidRPr="009F5790" w:rsidRDefault="009F5790" w:rsidP="003F7F39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302030223"/>
      <w:r w:rsidRPr="009F5790">
        <w:lastRenderedPageBreak/>
        <w:t>Assumptions</w:t>
      </w:r>
      <w:bookmarkEnd w:id="118"/>
      <w:bookmarkEnd w:id="119"/>
      <w:bookmarkEnd w:id="120"/>
      <w:bookmarkEnd w:id="121"/>
      <w:bookmarkEnd w:id="122"/>
    </w:p>
    <w:p w14:paraId="295617C4" w14:textId="75477EF0" w:rsidR="005D69F3" w:rsidRPr="00C8361D" w:rsidRDefault="005D69F3" w:rsidP="005D69F3">
      <w:pPr>
        <w:pStyle w:val="ListParagraph"/>
        <w:numPr>
          <w:ilvl w:val="0"/>
          <w:numId w:val="12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The Admin</w:t>
      </w:r>
      <w:r w:rsidRPr="00C8361D">
        <w:rPr>
          <w:rFonts w:ascii="Trebuchet MS" w:hAnsi="Trebuchet MS"/>
        </w:rPr>
        <w:t xml:space="preserve"> should be authenticate.</w:t>
      </w:r>
    </w:p>
    <w:p w14:paraId="66DA9158" w14:textId="4719B01B" w:rsidR="005D69F3" w:rsidRDefault="005D69F3" w:rsidP="005D69F3">
      <w:pPr>
        <w:pStyle w:val="ListParagraph"/>
        <w:numPr>
          <w:ilvl w:val="0"/>
          <w:numId w:val="12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Admin </w:t>
      </w:r>
      <w:r w:rsidRPr="00C8361D">
        <w:rPr>
          <w:rFonts w:ascii="Trebuchet MS" w:hAnsi="Trebuchet MS"/>
        </w:rPr>
        <w:t xml:space="preserve">should know  the valid URL of </w:t>
      </w:r>
      <w:r>
        <w:rPr>
          <w:rFonts w:ascii="Trebuchet MS" w:hAnsi="Trebuchet MS"/>
        </w:rPr>
        <w:t>HBMS</w:t>
      </w:r>
    </w:p>
    <w:p w14:paraId="3F17E862" w14:textId="3EA8E120" w:rsidR="009F5790" w:rsidRPr="009F5790" w:rsidRDefault="005D69F3" w:rsidP="005D69F3">
      <w:pPr>
        <w:pStyle w:val="ListParagraph"/>
        <w:numPr>
          <w:ilvl w:val="0"/>
          <w:numId w:val="12"/>
        </w:numPr>
      </w:pPr>
      <w:r>
        <w:rPr>
          <w:rFonts w:ascii="Trebuchet MS" w:hAnsi="Trebuchet MS"/>
        </w:rPr>
        <w:t>Admin</w:t>
      </w:r>
      <w:r w:rsidRPr="005D69F3">
        <w:rPr>
          <w:rFonts w:ascii="Trebuchet MS" w:hAnsi="Trebuchet MS"/>
        </w:rPr>
        <w:t xml:space="preserve"> should have Google chrome browser for best view of site.</w:t>
      </w:r>
    </w:p>
    <w:p w14:paraId="133AC3F5" w14:textId="77777777" w:rsidR="009F5790" w:rsidRPr="009F5790" w:rsidRDefault="009F5790" w:rsidP="003F7F39">
      <w:r w:rsidRPr="009F5790">
        <w:br w:type="page"/>
      </w:r>
    </w:p>
    <w:p w14:paraId="507C4500" w14:textId="77777777" w:rsidR="009F5790" w:rsidRPr="009F5790" w:rsidRDefault="009F5790" w:rsidP="003F7F39"/>
    <w:p w14:paraId="4A6FF747" w14:textId="77777777" w:rsidR="009F5790" w:rsidRPr="009F5790" w:rsidRDefault="009F5790" w:rsidP="003F7F39"/>
    <w:p w14:paraId="446E364F" w14:textId="57EF95A0" w:rsidR="009F5790" w:rsidRPr="001C4D77" w:rsidRDefault="009F5790" w:rsidP="003F7F39">
      <w:r w:rsidRPr="001C4D77">
        <w:t>REVISION HISTORY OF THE WORK PRODUCT</w:t>
      </w:r>
    </w:p>
    <w:p w14:paraId="53265488" w14:textId="0EEBBB8F" w:rsidR="009F5790" w:rsidRPr="001C4D77" w:rsidRDefault="009F5790" w:rsidP="003F7F39">
      <w:r w:rsidRPr="001C4D77">
        <w:t>&lt;to be maintained by projects&gt;</w:t>
      </w:r>
    </w:p>
    <w:p w14:paraId="0085CB76" w14:textId="77777777" w:rsidR="009F5790" w:rsidRPr="009F5790" w:rsidRDefault="009F5790" w:rsidP="003F7F39"/>
    <w:p w14:paraId="27DB307B" w14:textId="77777777" w:rsidR="009F5790" w:rsidRPr="009F5790" w:rsidRDefault="009F5790" w:rsidP="003F7F3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E874CC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3F7F3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3F7F3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3F7F3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3F7F3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3F7F3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3F7F39">
            <w:r w:rsidRPr="009F5790">
              <w:t>Approved By</w:t>
            </w:r>
          </w:p>
        </w:tc>
      </w:tr>
      <w:tr w:rsidR="009F5790" w:rsidRPr="009F5790" w14:paraId="67C28D7D" w14:textId="77777777" w:rsidTr="00E874CC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3F7F3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3F7F3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3F7F3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3F7F3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3F7F3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3F7F39"/>
        </w:tc>
      </w:tr>
      <w:tr w:rsidR="009F5790" w:rsidRPr="009F5790" w14:paraId="2B06FFCE" w14:textId="77777777" w:rsidTr="00E874CC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3F7F3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3F7F3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3F7F3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3F7F3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3F7F3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3F7F39"/>
        </w:tc>
      </w:tr>
    </w:tbl>
    <w:p w14:paraId="4690480B" w14:textId="77777777" w:rsidR="009F5790" w:rsidRPr="009F5790" w:rsidRDefault="009F5790" w:rsidP="003F7F39"/>
    <w:p w14:paraId="5E49A99B" w14:textId="687C11B2" w:rsidR="00DD3DC0" w:rsidRPr="009F5790" w:rsidRDefault="00DD3DC0" w:rsidP="003F7F39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74472" w14:textId="77777777" w:rsidR="00932BD8" w:rsidRDefault="00932BD8" w:rsidP="003F7F39">
      <w:r>
        <w:separator/>
      </w:r>
    </w:p>
    <w:p w14:paraId="1509A893" w14:textId="77777777" w:rsidR="00932BD8" w:rsidRDefault="00932BD8" w:rsidP="003F7F39"/>
    <w:p w14:paraId="2E94DD1B" w14:textId="77777777" w:rsidR="00932BD8" w:rsidRDefault="00932BD8" w:rsidP="003F7F39"/>
    <w:p w14:paraId="1FF31626" w14:textId="77777777" w:rsidR="00932BD8" w:rsidRDefault="00932BD8"/>
  </w:endnote>
  <w:endnote w:type="continuationSeparator" w:id="0">
    <w:p w14:paraId="251D78F7" w14:textId="77777777" w:rsidR="00932BD8" w:rsidRDefault="00932BD8" w:rsidP="003F7F39">
      <w:r>
        <w:continuationSeparator/>
      </w:r>
    </w:p>
    <w:p w14:paraId="76B66289" w14:textId="77777777" w:rsidR="00932BD8" w:rsidRDefault="00932BD8" w:rsidP="003F7F39"/>
    <w:p w14:paraId="4DEF148F" w14:textId="77777777" w:rsidR="00932BD8" w:rsidRDefault="00932BD8" w:rsidP="003F7F39"/>
    <w:p w14:paraId="67F49647" w14:textId="77777777" w:rsidR="00932BD8" w:rsidRDefault="00932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8146D3" w:rsidRDefault="008146D3" w:rsidP="003F7F39">
    <w:pPr>
      <w:pStyle w:val="Footer"/>
    </w:pPr>
  </w:p>
  <w:p w14:paraId="5E49A9DD" w14:textId="77777777" w:rsidR="008146D3" w:rsidRDefault="008146D3" w:rsidP="003F7F39"/>
  <w:p w14:paraId="028C3D5F" w14:textId="77777777" w:rsidR="000D75C8" w:rsidRDefault="000D75C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8146D3" w:rsidRDefault="008146D3" w:rsidP="003F7F3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8146D3" w:rsidRPr="00D318E1" w:rsidRDefault="008146D3" w:rsidP="003F7F3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54788">
          <w:rPr>
            <w:b/>
            <w:noProof/>
            <w:lang w:val="fr-FR"/>
          </w:rPr>
          <w:t>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54788">
          <w:rPr>
            <w:noProof/>
            <w:lang w:val="fr-FR"/>
          </w:rPr>
          <w:t>15</w:t>
        </w:r>
        <w:r>
          <w:rPr>
            <w:lang w:val="fr-FR"/>
          </w:rPr>
          <w:fldChar w:fldCharType="end"/>
        </w:r>
      </w:sdtContent>
    </w:sdt>
  </w:p>
  <w:p w14:paraId="5E49A9DF" w14:textId="77777777" w:rsidR="008146D3" w:rsidRDefault="008146D3" w:rsidP="003F7F39"/>
  <w:p w14:paraId="5E49A9E0" w14:textId="77777777" w:rsidR="008146D3" w:rsidRDefault="008146D3" w:rsidP="003F7F39"/>
  <w:p w14:paraId="5E49A9E1" w14:textId="77777777" w:rsidR="008146D3" w:rsidRDefault="008146D3" w:rsidP="003F7F39"/>
  <w:p w14:paraId="5E49A9E2" w14:textId="1842743F" w:rsidR="008146D3" w:rsidRDefault="008146D3" w:rsidP="003F7F39"/>
  <w:p w14:paraId="48726609" w14:textId="23A45DB7" w:rsidR="008146D3" w:rsidRPr="005E7574" w:rsidRDefault="008146D3" w:rsidP="003F7F39">
    <w:r>
      <w:t>Capgemini Internal</w:t>
    </w:r>
  </w:p>
  <w:p w14:paraId="57CD859C" w14:textId="77777777" w:rsidR="000D75C8" w:rsidRDefault="000D75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EACD6" w14:textId="77777777" w:rsidR="00932BD8" w:rsidRDefault="00932BD8" w:rsidP="003F7F39">
      <w:r>
        <w:separator/>
      </w:r>
    </w:p>
    <w:p w14:paraId="67694A95" w14:textId="77777777" w:rsidR="00932BD8" w:rsidRDefault="00932BD8" w:rsidP="003F7F39"/>
    <w:p w14:paraId="4D5F22D9" w14:textId="77777777" w:rsidR="00932BD8" w:rsidRDefault="00932BD8" w:rsidP="003F7F39"/>
    <w:p w14:paraId="55C8CE2D" w14:textId="77777777" w:rsidR="00932BD8" w:rsidRDefault="00932BD8"/>
  </w:footnote>
  <w:footnote w:type="continuationSeparator" w:id="0">
    <w:p w14:paraId="26093E8B" w14:textId="77777777" w:rsidR="00932BD8" w:rsidRDefault="00932BD8" w:rsidP="003F7F39">
      <w:r>
        <w:continuationSeparator/>
      </w:r>
    </w:p>
    <w:p w14:paraId="4BB12127" w14:textId="77777777" w:rsidR="00932BD8" w:rsidRDefault="00932BD8" w:rsidP="003F7F39"/>
    <w:p w14:paraId="6551BA05" w14:textId="77777777" w:rsidR="00932BD8" w:rsidRDefault="00932BD8" w:rsidP="003F7F39"/>
    <w:p w14:paraId="0B5A3E64" w14:textId="77777777" w:rsidR="00932BD8" w:rsidRDefault="00932B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8146D3" w:rsidRDefault="00932BD8" w:rsidP="003F7F3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8146D3" w:rsidRDefault="008146D3" w:rsidP="003F7F39"/>
  <w:p w14:paraId="1756F4C9" w14:textId="77777777" w:rsidR="000D75C8" w:rsidRDefault="000D75C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8146D3" w:rsidRPr="003308F8" w:rsidRDefault="00932BD8" w:rsidP="003F7F3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8146D3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6D3">
      <w:t>Use Case Specification</w:t>
    </w:r>
  </w:p>
  <w:p w14:paraId="5E49A9DA" w14:textId="77777777" w:rsidR="008146D3" w:rsidRDefault="008146D3" w:rsidP="003F7F39"/>
  <w:p w14:paraId="5E49A9DB" w14:textId="77777777" w:rsidR="008146D3" w:rsidRDefault="008146D3" w:rsidP="003F7F39"/>
  <w:p w14:paraId="3DB8C107" w14:textId="77777777" w:rsidR="000D75C8" w:rsidRDefault="000D75C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8146D3" w:rsidRDefault="00932BD8" w:rsidP="003F7F3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5D16"/>
    <w:rsid w:val="000063BE"/>
    <w:rsid w:val="000126FA"/>
    <w:rsid w:val="00014210"/>
    <w:rsid w:val="00025B67"/>
    <w:rsid w:val="000332A9"/>
    <w:rsid w:val="00036742"/>
    <w:rsid w:val="00065E87"/>
    <w:rsid w:val="00066A7B"/>
    <w:rsid w:val="0008331A"/>
    <w:rsid w:val="00084506"/>
    <w:rsid w:val="00096043"/>
    <w:rsid w:val="000B04A7"/>
    <w:rsid w:val="000C5717"/>
    <w:rsid w:val="000D75C8"/>
    <w:rsid w:val="000E00E7"/>
    <w:rsid w:val="000F1F43"/>
    <w:rsid w:val="0010159D"/>
    <w:rsid w:val="001260DF"/>
    <w:rsid w:val="0012666F"/>
    <w:rsid w:val="00130813"/>
    <w:rsid w:val="00135068"/>
    <w:rsid w:val="00140211"/>
    <w:rsid w:val="00141B52"/>
    <w:rsid w:val="00150EC1"/>
    <w:rsid w:val="00155262"/>
    <w:rsid w:val="00155339"/>
    <w:rsid w:val="00164AD1"/>
    <w:rsid w:val="0017290A"/>
    <w:rsid w:val="001804C0"/>
    <w:rsid w:val="0019751B"/>
    <w:rsid w:val="001A1E4F"/>
    <w:rsid w:val="001B08E1"/>
    <w:rsid w:val="001C4D77"/>
    <w:rsid w:val="001C722D"/>
    <w:rsid w:val="001D7477"/>
    <w:rsid w:val="001E0D02"/>
    <w:rsid w:val="001E4FB0"/>
    <w:rsid w:val="001E74C0"/>
    <w:rsid w:val="00201D1D"/>
    <w:rsid w:val="002223C6"/>
    <w:rsid w:val="00233482"/>
    <w:rsid w:val="00246E50"/>
    <w:rsid w:val="00250810"/>
    <w:rsid w:val="00252108"/>
    <w:rsid w:val="002572DB"/>
    <w:rsid w:val="00287379"/>
    <w:rsid w:val="00290FF3"/>
    <w:rsid w:val="002A2089"/>
    <w:rsid w:val="002B0AE2"/>
    <w:rsid w:val="002D0988"/>
    <w:rsid w:val="002F046F"/>
    <w:rsid w:val="00303E5A"/>
    <w:rsid w:val="00307E8B"/>
    <w:rsid w:val="00320C54"/>
    <w:rsid w:val="003308F8"/>
    <w:rsid w:val="00332A79"/>
    <w:rsid w:val="00334B92"/>
    <w:rsid w:val="0033517B"/>
    <w:rsid w:val="00354F5D"/>
    <w:rsid w:val="00380F3A"/>
    <w:rsid w:val="003839CF"/>
    <w:rsid w:val="00395294"/>
    <w:rsid w:val="003A1628"/>
    <w:rsid w:val="003A6DE8"/>
    <w:rsid w:val="003C46F1"/>
    <w:rsid w:val="003D0D1F"/>
    <w:rsid w:val="003D6E1E"/>
    <w:rsid w:val="003E5123"/>
    <w:rsid w:val="003F7F39"/>
    <w:rsid w:val="004027C9"/>
    <w:rsid w:val="00410829"/>
    <w:rsid w:val="004172C3"/>
    <w:rsid w:val="00424A1C"/>
    <w:rsid w:val="004347D3"/>
    <w:rsid w:val="0045373B"/>
    <w:rsid w:val="0045399C"/>
    <w:rsid w:val="004669BC"/>
    <w:rsid w:val="00472619"/>
    <w:rsid w:val="00472DB3"/>
    <w:rsid w:val="004A0559"/>
    <w:rsid w:val="004A2B5D"/>
    <w:rsid w:val="004A7DCD"/>
    <w:rsid w:val="004B1B91"/>
    <w:rsid w:val="004B1E7C"/>
    <w:rsid w:val="004C3902"/>
    <w:rsid w:val="004C5435"/>
    <w:rsid w:val="004D58ED"/>
    <w:rsid w:val="004E7445"/>
    <w:rsid w:val="005074CD"/>
    <w:rsid w:val="005123F7"/>
    <w:rsid w:val="00514F07"/>
    <w:rsid w:val="00530E5A"/>
    <w:rsid w:val="0053544D"/>
    <w:rsid w:val="00552AEE"/>
    <w:rsid w:val="00563C3F"/>
    <w:rsid w:val="005715BC"/>
    <w:rsid w:val="00591177"/>
    <w:rsid w:val="005B3604"/>
    <w:rsid w:val="005C0DEF"/>
    <w:rsid w:val="005D4827"/>
    <w:rsid w:val="005D69F3"/>
    <w:rsid w:val="005E5169"/>
    <w:rsid w:val="005E7574"/>
    <w:rsid w:val="00603978"/>
    <w:rsid w:val="00605B2D"/>
    <w:rsid w:val="006163CB"/>
    <w:rsid w:val="006349A0"/>
    <w:rsid w:val="006403D2"/>
    <w:rsid w:val="0064586A"/>
    <w:rsid w:val="00667576"/>
    <w:rsid w:val="00675085"/>
    <w:rsid w:val="006753DD"/>
    <w:rsid w:val="006832AB"/>
    <w:rsid w:val="006A615C"/>
    <w:rsid w:val="006B0A33"/>
    <w:rsid w:val="006C32C1"/>
    <w:rsid w:val="006C614C"/>
    <w:rsid w:val="0074548E"/>
    <w:rsid w:val="00775844"/>
    <w:rsid w:val="00790A92"/>
    <w:rsid w:val="007A16C6"/>
    <w:rsid w:val="007B4D3A"/>
    <w:rsid w:val="007B4E6B"/>
    <w:rsid w:val="007C22C3"/>
    <w:rsid w:val="007C7699"/>
    <w:rsid w:val="007D479F"/>
    <w:rsid w:val="007F0027"/>
    <w:rsid w:val="008036AF"/>
    <w:rsid w:val="008146D3"/>
    <w:rsid w:val="00835564"/>
    <w:rsid w:val="00850205"/>
    <w:rsid w:val="00854788"/>
    <w:rsid w:val="00857DAE"/>
    <w:rsid w:val="00874424"/>
    <w:rsid w:val="008804A3"/>
    <w:rsid w:val="00882A5D"/>
    <w:rsid w:val="0089061C"/>
    <w:rsid w:val="008A2C9C"/>
    <w:rsid w:val="008A7999"/>
    <w:rsid w:val="008B4857"/>
    <w:rsid w:val="008B6B15"/>
    <w:rsid w:val="008D1CF1"/>
    <w:rsid w:val="008D2550"/>
    <w:rsid w:val="008D634D"/>
    <w:rsid w:val="008F18D9"/>
    <w:rsid w:val="008F1DC0"/>
    <w:rsid w:val="008F5237"/>
    <w:rsid w:val="00912449"/>
    <w:rsid w:val="0091275A"/>
    <w:rsid w:val="00932BD8"/>
    <w:rsid w:val="00935785"/>
    <w:rsid w:val="00940A16"/>
    <w:rsid w:val="009410F1"/>
    <w:rsid w:val="00961277"/>
    <w:rsid w:val="00971F9D"/>
    <w:rsid w:val="009768DB"/>
    <w:rsid w:val="0098706E"/>
    <w:rsid w:val="009910B1"/>
    <w:rsid w:val="009A6B54"/>
    <w:rsid w:val="009A7052"/>
    <w:rsid w:val="009B4999"/>
    <w:rsid w:val="009C357D"/>
    <w:rsid w:val="009D30F0"/>
    <w:rsid w:val="009E1698"/>
    <w:rsid w:val="009E42FF"/>
    <w:rsid w:val="009F5790"/>
    <w:rsid w:val="00A10DE5"/>
    <w:rsid w:val="00A1407A"/>
    <w:rsid w:val="00A24DEE"/>
    <w:rsid w:val="00A33C06"/>
    <w:rsid w:val="00A42E80"/>
    <w:rsid w:val="00A43C71"/>
    <w:rsid w:val="00A56315"/>
    <w:rsid w:val="00A60F7E"/>
    <w:rsid w:val="00A65EC7"/>
    <w:rsid w:val="00A66C1B"/>
    <w:rsid w:val="00A82935"/>
    <w:rsid w:val="00A971EE"/>
    <w:rsid w:val="00AA3B75"/>
    <w:rsid w:val="00AC4943"/>
    <w:rsid w:val="00AD789B"/>
    <w:rsid w:val="00AE6300"/>
    <w:rsid w:val="00AE6C7C"/>
    <w:rsid w:val="00AE763E"/>
    <w:rsid w:val="00AF402D"/>
    <w:rsid w:val="00AF5631"/>
    <w:rsid w:val="00AF7125"/>
    <w:rsid w:val="00B0148E"/>
    <w:rsid w:val="00B136BF"/>
    <w:rsid w:val="00B13CF3"/>
    <w:rsid w:val="00B20DA9"/>
    <w:rsid w:val="00B231E6"/>
    <w:rsid w:val="00B34985"/>
    <w:rsid w:val="00B45EA4"/>
    <w:rsid w:val="00B51388"/>
    <w:rsid w:val="00B64CFD"/>
    <w:rsid w:val="00B65997"/>
    <w:rsid w:val="00B80750"/>
    <w:rsid w:val="00BA6EED"/>
    <w:rsid w:val="00BC135A"/>
    <w:rsid w:val="00BE6A98"/>
    <w:rsid w:val="00C00D92"/>
    <w:rsid w:val="00C05E65"/>
    <w:rsid w:val="00C13A48"/>
    <w:rsid w:val="00C14DF3"/>
    <w:rsid w:val="00C20D39"/>
    <w:rsid w:val="00C24AC2"/>
    <w:rsid w:val="00C34E35"/>
    <w:rsid w:val="00C3602B"/>
    <w:rsid w:val="00C37DC8"/>
    <w:rsid w:val="00C417EA"/>
    <w:rsid w:val="00C473D9"/>
    <w:rsid w:val="00C57E5C"/>
    <w:rsid w:val="00C65776"/>
    <w:rsid w:val="00C82F93"/>
    <w:rsid w:val="00C83935"/>
    <w:rsid w:val="00C84AE8"/>
    <w:rsid w:val="00C86180"/>
    <w:rsid w:val="00C934E4"/>
    <w:rsid w:val="00C97676"/>
    <w:rsid w:val="00CD16C4"/>
    <w:rsid w:val="00CE1C2B"/>
    <w:rsid w:val="00D00798"/>
    <w:rsid w:val="00D0671A"/>
    <w:rsid w:val="00D12ADC"/>
    <w:rsid w:val="00D16345"/>
    <w:rsid w:val="00D316EB"/>
    <w:rsid w:val="00D318E1"/>
    <w:rsid w:val="00D354C8"/>
    <w:rsid w:val="00D40824"/>
    <w:rsid w:val="00D55179"/>
    <w:rsid w:val="00D62EB9"/>
    <w:rsid w:val="00DC40E6"/>
    <w:rsid w:val="00DD1CC6"/>
    <w:rsid w:val="00DD3832"/>
    <w:rsid w:val="00DD3DC0"/>
    <w:rsid w:val="00DE4CAD"/>
    <w:rsid w:val="00E113B9"/>
    <w:rsid w:val="00E12319"/>
    <w:rsid w:val="00E20D8C"/>
    <w:rsid w:val="00E218F1"/>
    <w:rsid w:val="00E23D1C"/>
    <w:rsid w:val="00E26304"/>
    <w:rsid w:val="00E70AB3"/>
    <w:rsid w:val="00E874CC"/>
    <w:rsid w:val="00EA36BC"/>
    <w:rsid w:val="00EB0620"/>
    <w:rsid w:val="00EB3228"/>
    <w:rsid w:val="00EB3FC1"/>
    <w:rsid w:val="00EB68A2"/>
    <w:rsid w:val="00EB729E"/>
    <w:rsid w:val="00ED5E79"/>
    <w:rsid w:val="00ED7534"/>
    <w:rsid w:val="00EF589F"/>
    <w:rsid w:val="00F00FCE"/>
    <w:rsid w:val="00F05C1A"/>
    <w:rsid w:val="00F11BF2"/>
    <w:rsid w:val="00F209C5"/>
    <w:rsid w:val="00F26678"/>
    <w:rsid w:val="00F27F5E"/>
    <w:rsid w:val="00F31BF2"/>
    <w:rsid w:val="00F4091A"/>
    <w:rsid w:val="00F56846"/>
    <w:rsid w:val="00F62AE6"/>
    <w:rsid w:val="00F65797"/>
    <w:rsid w:val="00F67F10"/>
    <w:rsid w:val="00F76F15"/>
    <w:rsid w:val="00F8410D"/>
    <w:rsid w:val="00F9573D"/>
    <w:rsid w:val="00FC181B"/>
    <w:rsid w:val="00FC62D0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F7F39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51388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eastAsia="Times New Roman" w:cstheme="majorHAnsi"/>
      <w:iCs/>
      <w:smallCap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F7F39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51388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eastAsia="Times New Roman" w:cstheme="majorHAnsi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F7F4-369A-4578-B428-5D20387D2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26B08B-664E-4559-B11B-1F8798E0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15</Pages>
  <Words>1988</Words>
  <Characters>11337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VIJAYAN, SARASWATHI</cp:lastModifiedBy>
  <cp:revision>2</cp:revision>
  <dcterms:created xsi:type="dcterms:W3CDTF">2018-06-12T12:31:00Z</dcterms:created>
  <dcterms:modified xsi:type="dcterms:W3CDTF">2018-06-12T12:31:00Z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